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0680761F" w14:textId="77777777" w:rsidTr="00A43A5B">
        <w:trPr>
          <w:cantSplit/>
          <w:trHeight w:val="4488"/>
        </w:trPr>
        <w:tc>
          <w:tcPr>
            <w:tcW w:w="6285" w:type="dxa"/>
          </w:tcPr>
          <w:p w14:paraId="0503D404" w14:textId="3DE366DD" w:rsidR="00F448BC" w:rsidRDefault="00063178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EDF291" wp14:editId="7E19E093">
                  <wp:extent cx="3853815" cy="2044065"/>
                  <wp:effectExtent l="0" t="0" r="0" b="0"/>
                  <wp:docPr id="51719055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19055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1A0DD12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7EE962C2" w14:textId="2D5F411A" w:rsidR="00B77317" w:rsidRPr="00CD1539" w:rsidRDefault="00063178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shell_small_material</w:t>
                  </w:r>
                </w:p>
                <w:p w14:paraId="5A7EAD5A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8CD3FB8" w14:textId="4EE5748B" w:rsidR="00B77317" w:rsidRPr="00CD1539" w:rsidRDefault="00063178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05125083" w14:textId="65963A65" w:rsidR="00B77317" w:rsidRPr="00CD1539" w:rsidRDefault="00063178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 1</w:t>
                  </w:r>
                </w:p>
                <w:p w14:paraId="2AA75CD3" w14:textId="02F28E03" w:rsidR="00B77317" w:rsidRPr="006A441F" w:rsidRDefault="00063178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Fatigue(Constant Amplitude)</w:t>
                  </w:r>
                </w:p>
              </w:tc>
            </w:tr>
            <w:tr w:rsidR="00B77317" w14:paraId="362DFDDC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434DF440" w14:textId="37AF7A08" w:rsidR="00B77317" w:rsidRDefault="00063178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3E493D62" w14:textId="34D9B48A" w:rsidR="00063178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7016" w:history="1">
                        <w:r w:rsidR="00063178" w:rsidRPr="00EF3DE0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063178">
                          <w:rPr>
                            <w:noProof/>
                            <w:webHidden/>
                          </w:rPr>
                          <w:tab/>
                        </w:r>
                        <w:r w:rsidR="00063178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63178">
                          <w:rPr>
                            <w:noProof/>
                            <w:webHidden/>
                          </w:rPr>
                          <w:instrText xml:space="preserve"> PAGEREF _Toc167737016 \h </w:instrText>
                        </w:r>
                        <w:r w:rsidR="00063178">
                          <w:rPr>
                            <w:noProof/>
                            <w:webHidden/>
                          </w:rPr>
                        </w:r>
                        <w:r w:rsidR="00063178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63178">
                          <w:rPr>
                            <w:noProof/>
                            <w:webHidden/>
                          </w:rPr>
                          <w:t>1</w:t>
                        </w:r>
                        <w:r w:rsidR="00063178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AC4A076" w14:textId="19B14B50" w:rsidR="00063178" w:rsidRDefault="0006317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017" w:history="1">
                        <w:r w:rsidRPr="00EF3DE0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_Toc167737017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44C89C4" w14:textId="75568DC5" w:rsidR="00063178" w:rsidRDefault="0006317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018" w:history="1">
                        <w:r w:rsidRPr="00EF3DE0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_Toc167737018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74DCED7" w14:textId="46BB82E3" w:rsidR="00063178" w:rsidRDefault="0006317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019" w:history="1">
                        <w:r w:rsidRPr="00EF3DE0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_Toc167737019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04CF25" w14:textId="4CAC7DEE" w:rsidR="00063178" w:rsidRDefault="0006317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020" w:history="1">
                        <w:r w:rsidRPr="00EF3DE0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_Toc167737020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8B8B66" w14:textId="4DF1F758" w:rsidR="00063178" w:rsidRDefault="0006317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021" w:history="1">
                        <w:r w:rsidRPr="00EF3DE0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_Toc167737021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26F6A13" w14:textId="05C1A539" w:rsidR="00063178" w:rsidRDefault="0006317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022" w:history="1">
                        <w:r w:rsidRPr="00EF3DE0">
                          <w:rPr>
                            <w:rStyle w:val="Hyperlink"/>
                            <w:noProof/>
                          </w:rPr>
                          <w:t>Loading Options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_Toc167737022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7452035" w14:textId="05828AAD" w:rsidR="00063178" w:rsidRDefault="0006317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023" w:history="1">
                        <w:r w:rsidRPr="00EF3DE0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_Toc167737023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1F19222" w14:textId="4957DC9B" w:rsidR="00063178" w:rsidRDefault="00063178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024" w:history="1">
                        <w:r w:rsidRPr="00EF3DE0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_Toc167737024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0A006B4" w14:textId="1B7FE604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1D70ABED" w14:textId="77777777" w:rsidR="00F448BC" w:rsidRDefault="00F448BC" w:rsidP="00A5373F"/>
        </w:tc>
      </w:tr>
      <w:tr w:rsidR="00F448BC" w14:paraId="5C52500E" w14:textId="77777777" w:rsidTr="00BE081A">
        <w:trPr>
          <w:cantSplit/>
          <w:trHeight w:val="3924"/>
        </w:trPr>
        <w:tc>
          <w:tcPr>
            <w:tcW w:w="6285" w:type="dxa"/>
          </w:tcPr>
          <w:p w14:paraId="094040A2" w14:textId="50CD9818" w:rsidR="00C27B5D" w:rsidRDefault="00063178" w:rsidP="00C27B5D">
            <w:pPr>
              <w:pStyle w:val="Heading1"/>
            </w:pPr>
            <w:bookmarkStart w:id="0" w:name="_Toc167737016"/>
            <w:r>
              <w:t>Description</w:t>
            </w:r>
            <w:bookmarkEnd w:id="0"/>
          </w:p>
          <w:p w14:paraId="00FC3144" w14:textId="02CBCBB6" w:rsidR="00F448BC" w:rsidRPr="00E65D6E" w:rsidRDefault="00063178" w:rsidP="00FF408C">
            <w:r>
              <w:t>No Data</w:t>
            </w:r>
          </w:p>
        </w:tc>
        <w:tc>
          <w:tcPr>
            <w:tcW w:w="4713" w:type="dxa"/>
            <w:vMerge/>
          </w:tcPr>
          <w:p w14:paraId="65FAA9D5" w14:textId="77777777" w:rsidR="00F448BC" w:rsidRPr="00A33AA4" w:rsidRDefault="00F448BC" w:rsidP="00840CC7">
            <w:pPr>
              <w:pStyle w:val="TOC3"/>
            </w:pPr>
          </w:p>
        </w:tc>
      </w:tr>
    </w:tbl>
    <w:p w14:paraId="5CD6222B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39CA5FA5" w14:textId="77777777" w:rsidTr="00DD03CF">
        <w:tc>
          <w:tcPr>
            <w:tcW w:w="11016" w:type="dxa"/>
          </w:tcPr>
          <w:p w14:paraId="1DE9B9D8" w14:textId="059CD895" w:rsidR="00343025" w:rsidRDefault="00063178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7017"/>
            <w:r>
              <w:lastRenderedPageBreak/>
              <w:t>Assumptions</w:t>
            </w:r>
            <w:bookmarkEnd w:id="4"/>
          </w:p>
          <w:p w14:paraId="2A8B4E5D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326E3AC8" w14:textId="77777777" w:rsidTr="00DD03CF">
              <w:tc>
                <w:tcPr>
                  <w:tcW w:w="5392" w:type="dxa"/>
                  <w:vAlign w:val="center"/>
                </w:tcPr>
                <w:p w14:paraId="3D4A16C8" w14:textId="76B150AB" w:rsidR="00221495" w:rsidRDefault="00063178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B70AA42" wp14:editId="399401E7">
                        <wp:extent cx="3286760" cy="2175510"/>
                        <wp:effectExtent l="0" t="0" r="8890" b="0"/>
                        <wp:docPr id="462879339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2879339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58DE0E" w14:textId="5B97A7AC" w:rsidR="00221495" w:rsidRDefault="00063178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124BB267" w14:textId="488DB97D" w:rsidR="00221495" w:rsidRDefault="00063178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011DAAA" wp14:editId="1848BD54">
                        <wp:extent cx="3287395" cy="1743710"/>
                        <wp:effectExtent l="0" t="0" r="8255" b="8890"/>
                        <wp:docPr id="654069267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069267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43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07E1CC" w14:textId="2D5E1F67" w:rsidR="00221495" w:rsidRDefault="00063178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51475D12" w14:textId="46317385" w:rsidR="00A96F2C" w:rsidRDefault="00A96F2C" w:rsidP="00A96F2C"/>
        </w:tc>
      </w:tr>
    </w:tbl>
    <w:p w14:paraId="23C40A32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50BB2511" w14:textId="77777777" w:rsidTr="00ED5A01">
        <w:tc>
          <w:tcPr>
            <w:tcW w:w="11016" w:type="dxa"/>
          </w:tcPr>
          <w:p w14:paraId="32C7DE0E" w14:textId="3DD9150D" w:rsidR="00FF408C" w:rsidRDefault="00063178" w:rsidP="00FF408C">
            <w:pPr>
              <w:pStyle w:val="Heading1"/>
            </w:pPr>
            <w:bookmarkStart w:id="5" w:name="_Toc167737018"/>
            <w:r>
              <w:lastRenderedPageBreak/>
              <w:t>Model Information</w:t>
            </w:r>
            <w:bookmarkEnd w:id="5"/>
          </w:p>
          <w:p w14:paraId="389E9A46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75C448B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5C0809FD" w14:textId="77777777" w:rsidTr="00077EA0">
                    <w:tc>
                      <w:tcPr>
                        <w:tcW w:w="8640" w:type="dxa"/>
                      </w:tcPr>
                      <w:p w14:paraId="37914B71" w14:textId="0AEB3E84" w:rsidR="00077EA0" w:rsidRDefault="00063178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DC9F36A" wp14:editId="0024A132">
                              <wp:extent cx="5349240" cy="3540760"/>
                              <wp:effectExtent l="0" t="0" r="3810" b="2540"/>
                              <wp:docPr id="512078701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2078701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407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B7403E1" w14:textId="7BC15E90" w:rsidR="00C16188" w:rsidRDefault="00063178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shell_small_material</w:t>
                  </w:r>
                </w:p>
                <w:p w14:paraId="6CC5A7D3" w14:textId="47591C79" w:rsidR="00C16188" w:rsidRDefault="00063178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22BE048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6270A2D" w14:textId="418DEC11" w:rsidR="00C16188" w:rsidRPr="0044448A" w:rsidRDefault="00063178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67193C31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EC0F1B4" w14:textId="0AE9F6D9" w:rsidR="00C16188" w:rsidRDefault="00063178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B0582D8" w14:textId="0576F9C6" w:rsidR="00C16188" w:rsidRDefault="0006317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798D6F" w14:textId="2B6EE4BB" w:rsidR="00C16188" w:rsidRDefault="0006317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33A3A1" w14:textId="1B12EC2E" w:rsidR="00C16188" w:rsidRDefault="0006317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063178" w14:paraId="2D79D978" w14:textId="77777777" w:rsidTr="00081F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FFB28E" w14:textId="5B534E6F" w:rsidR="00063178" w:rsidRDefault="00063178" w:rsidP="00081FA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shell_small.step&lt;1&gt;[4]</w:t>
                  </w:r>
                </w:p>
                <w:p w14:paraId="6271E593" w14:textId="3FFB4ECB" w:rsidR="00063178" w:rsidRPr="0044448A" w:rsidRDefault="00063178" w:rsidP="00081FA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811922" w14:textId="3C26C751" w:rsidR="00063178" w:rsidRPr="0044448A" w:rsidRDefault="00063178" w:rsidP="00081F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2042E1" w14:textId="77777777" w:rsidR="00063178" w:rsidRDefault="00063178" w:rsidP="00081F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Mass:0.0138369 kg</w:t>
                  </w:r>
                </w:p>
                <w:p w14:paraId="02116DE3" w14:textId="77777777" w:rsidR="00063178" w:rsidRDefault="00063178" w:rsidP="00081F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Volume:1.02598e-05 m^3</w:t>
                  </w:r>
                </w:p>
                <w:p w14:paraId="3BDF6F30" w14:textId="77777777" w:rsidR="00063178" w:rsidRDefault="00063178" w:rsidP="00081F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Density:1,348.65 kg/m^3</w:t>
                  </w:r>
                </w:p>
                <w:p w14:paraId="34EF499E" w14:textId="77777777" w:rsidR="00063178" w:rsidRDefault="00063178" w:rsidP="00081F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Weight:0.135601 N</w:t>
                  </w:r>
                </w:p>
                <w:p w14:paraId="61AE1A4C" w14:textId="05B9689F" w:rsidR="00063178" w:rsidRPr="0044448A" w:rsidRDefault="00063178" w:rsidP="00081F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ACF096" w14:textId="77777777" w:rsidR="00063178" w:rsidRDefault="00063178" w:rsidP="00081F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C:\Users\cinta\Downloads\IER_Shell\Small Shell\shell_small_material.SLDPRT</w:t>
                  </w:r>
                </w:p>
                <w:p w14:paraId="6F33B37E" w14:textId="6D9671D2" w:rsidR="00063178" w:rsidRPr="0044448A" w:rsidRDefault="00063178" w:rsidP="00081F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21:14:43 2024</w:t>
                  </w:r>
                </w:p>
              </w:tc>
            </w:tr>
            <w:tr w:rsidR="00C16188" w14:paraId="7CC1EFD7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27026F" w14:textId="70F0B70C" w:rsidR="00C16188" w:rsidRDefault="00063178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shell_small.step&lt;1&gt;[3]</w:t>
                  </w:r>
                </w:p>
                <w:p w14:paraId="499545F9" w14:textId="3F99827F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AA3FA3" w14:textId="0A5065D4" w:rsidR="00C16188" w:rsidRPr="0044448A" w:rsidRDefault="0006317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E9BCEA" w14:textId="77777777" w:rsidR="00063178" w:rsidRDefault="0006317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Mass:0.0115786 kg</w:t>
                  </w:r>
                </w:p>
                <w:p w14:paraId="08D60933" w14:textId="77777777" w:rsidR="00063178" w:rsidRDefault="0006317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Volume:8.5767e-06 m^3</w:t>
                  </w:r>
                </w:p>
                <w:p w14:paraId="2335B566" w14:textId="77777777" w:rsidR="00063178" w:rsidRDefault="0006317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745746DE" w14:textId="77777777" w:rsidR="00063178" w:rsidRDefault="0006317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Weight:0.11347 N</w:t>
                  </w:r>
                </w:p>
                <w:p w14:paraId="64585CC7" w14:textId="5E7CC9D1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799B1D" w14:textId="77777777" w:rsidR="00063178" w:rsidRDefault="0006317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C:\Users\cinta\Downloads\IER_Shell\Small Shell\shell_small_material.SLDPRT</w:t>
                  </w:r>
                </w:p>
                <w:p w14:paraId="2CEC3535" w14:textId="1C409276" w:rsidR="00C16188" w:rsidRPr="0044448A" w:rsidRDefault="0006317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21:14:43 2024</w:t>
                  </w:r>
                </w:p>
              </w:tc>
            </w:tr>
          </w:tbl>
          <w:p w14:paraId="0B943B7F" w14:textId="5A9A30C8" w:rsidR="00FF408C" w:rsidRDefault="00FF408C" w:rsidP="00A96F2C"/>
        </w:tc>
      </w:tr>
    </w:tbl>
    <w:p w14:paraId="3689E447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74AEE421" w14:textId="77777777" w:rsidTr="005E294F">
        <w:tc>
          <w:tcPr>
            <w:tcW w:w="11016" w:type="dxa"/>
          </w:tcPr>
          <w:p w14:paraId="63074F3C" w14:textId="1CB03B71" w:rsidR="00B35001" w:rsidRPr="00B35001" w:rsidRDefault="00063178" w:rsidP="00B35001">
            <w:pPr>
              <w:pStyle w:val="Heading1"/>
            </w:pPr>
            <w:bookmarkStart w:id="6" w:name="_Toc167737019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34"/>
              <w:gridCol w:w="5171"/>
            </w:tblGrid>
            <w:tr w:rsidR="00B35001" w14:paraId="74145D4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7789AA" w14:textId="03BE441F" w:rsidR="00B35001" w:rsidRDefault="00063178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E90291" w14:textId="28655D1A" w:rsidR="00B35001" w:rsidRDefault="0006317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Fatigue 1</w:t>
                  </w:r>
                </w:p>
              </w:tc>
            </w:tr>
            <w:tr w:rsidR="00063178" w14:paraId="296D9AA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1BC839" w14:textId="6CD24EDB" w:rsidR="00063178" w:rsidRDefault="00063178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DD14A3" w14:textId="5B281A1F" w:rsidR="00063178" w:rsidRDefault="0006317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Fatigue(Constant Amplitude)</w:t>
                  </w:r>
                </w:p>
              </w:tc>
            </w:tr>
            <w:tr w:rsidR="00063178" w14:paraId="56333F1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C4BF64" w14:textId="0707C0D4" w:rsidR="00063178" w:rsidRDefault="00063178" w:rsidP="005E294F">
                  <w:r>
                    <w:t>Event Interaction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EF6CF2" w14:textId="4F7D4155" w:rsidR="00063178" w:rsidRDefault="0006317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Random</w:t>
                  </w:r>
                </w:p>
              </w:tc>
            </w:tr>
            <w:tr w:rsidR="00063178" w14:paraId="2C8CA09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C8BDFD" w14:textId="29FA7EC7" w:rsidR="00063178" w:rsidRDefault="00063178" w:rsidP="005E294F">
                  <w:r>
                    <w:t>Computing alternating stress using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2D651C" w14:textId="09DE66AC" w:rsidR="00063178" w:rsidRDefault="0006317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Stress intensity (P1-P3)</w:t>
                  </w:r>
                </w:p>
              </w:tc>
            </w:tr>
            <w:tr w:rsidR="00063178" w14:paraId="4C1A99C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1A173F" w14:textId="338B0CF0" w:rsidR="00063178" w:rsidRDefault="00063178" w:rsidP="005E294F">
                  <w:r>
                    <w:t>Shell face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FA7300" w14:textId="787C2741" w:rsidR="00063178" w:rsidRDefault="0006317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Top Face</w:t>
                  </w:r>
                </w:p>
              </w:tc>
            </w:tr>
            <w:tr w:rsidR="00063178" w14:paraId="37AEF8E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9B54FF" w14:textId="4E8F2968" w:rsidR="00063178" w:rsidRDefault="00063178" w:rsidP="005E294F">
                  <w:r>
                    <w:t>Mean stress correction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1884E4" w14:textId="653447CE" w:rsidR="00063178" w:rsidRDefault="0006317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063178" w14:paraId="03B6763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628809" w14:textId="09E199A9" w:rsidR="00063178" w:rsidRDefault="00063178" w:rsidP="005E294F">
                  <w:r>
                    <w:t>Fatigue strength reduction factor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098169" w14:textId="2ED0AA08" w:rsidR="00063178" w:rsidRDefault="0006317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063178" w14:paraId="6B056BC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2AB548" w14:textId="4A044E4A" w:rsidR="00063178" w:rsidRDefault="00063178" w:rsidP="005E294F">
                  <w:r>
                    <w:t>Infinite life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79497E" w14:textId="223C521D" w:rsidR="00063178" w:rsidRDefault="00063178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63178" w14:paraId="48D56DF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65C41D" w14:textId="3EE7A7FE" w:rsidR="00063178" w:rsidRDefault="00063178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213AB1" w14:textId="58249543" w:rsidR="00063178" w:rsidRDefault="00063178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44726C3B" w14:textId="16DA1F86" w:rsidR="005E294F" w:rsidRDefault="005E294F" w:rsidP="00A96F2C"/>
        </w:tc>
      </w:tr>
      <w:bookmarkEnd w:id="1"/>
      <w:bookmarkEnd w:id="2"/>
      <w:bookmarkEnd w:id="3"/>
    </w:tbl>
    <w:p w14:paraId="7472B7E0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7AD8C85E" w14:textId="77777777" w:rsidTr="00E80CD9">
        <w:tc>
          <w:tcPr>
            <w:tcW w:w="11016" w:type="dxa"/>
          </w:tcPr>
          <w:p w14:paraId="7005102C" w14:textId="71DBCC27" w:rsidR="00F33129" w:rsidRPr="00B35001" w:rsidRDefault="00063178" w:rsidP="000A7C6B">
            <w:pPr>
              <w:pStyle w:val="Heading1"/>
            </w:pPr>
            <w:bookmarkStart w:id="7" w:name="_Toc167737020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52AE6DF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4A554F" w14:textId="1B7D9A55" w:rsidR="00F33129" w:rsidRDefault="00063178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B76BC5" w14:textId="74A07CAE" w:rsidR="00F33129" w:rsidRDefault="0006317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063178" w14:paraId="74120EE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B2CBCB" w14:textId="73D2BD1C" w:rsidR="00063178" w:rsidRDefault="00063178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40FC0B" w14:textId="76ADCB7D" w:rsidR="00063178" w:rsidRDefault="00063178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063178" w14:paraId="79E84C5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2C633F" w14:textId="5FC64E05" w:rsidR="00063178" w:rsidRDefault="00063178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E867F1" w14:textId="55AC0589" w:rsidR="00063178" w:rsidRDefault="0006317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063178" w14:paraId="125C843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47A518" w14:textId="02492B25" w:rsidR="00063178" w:rsidRDefault="00063178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95369A" w14:textId="4C08D2E7" w:rsidR="00063178" w:rsidRDefault="00063178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063178" w14:paraId="270FBE9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0A93AE" w14:textId="220E93EC" w:rsidR="00063178" w:rsidRDefault="00063178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D059BE" w14:textId="244D9702" w:rsidR="00063178" w:rsidRDefault="0006317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5419BF9D" w14:textId="79A187FD" w:rsidR="00F33129" w:rsidRDefault="00F33129" w:rsidP="000A7C6B"/>
        </w:tc>
      </w:tr>
    </w:tbl>
    <w:p w14:paraId="698BB249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07A9A74C" w14:textId="77777777" w:rsidTr="005273D5">
        <w:trPr>
          <w:trHeight w:val="4158"/>
        </w:trPr>
        <w:tc>
          <w:tcPr>
            <w:tcW w:w="11136" w:type="dxa"/>
          </w:tcPr>
          <w:p w14:paraId="2F438957" w14:textId="043D51B3" w:rsidR="00E80CD9" w:rsidRPr="00AC3438" w:rsidRDefault="00063178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7021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73A2E120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CF89AE2" w14:textId="5C1B2703" w:rsidR="00E80CD9" w:rsidRPr="003E6C57" w:rsidRDefault="00063178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85AA67E" w14:textId="5F470D2C" w:rsidR="00E80CD9" w:rsidRPr="003E6C57" w:rsidRDefault="0006317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8B21A2C" w14:textId="4E83A2DC" w:rsidR="00E80CD9" w:rsidRPr="003E6C57" w:rsidRDefault="00063178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584BCFB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4AA36BFB" w14:textId="32C7EA62" w:rsidR="00E80CD9" w:rsidRPr="00577134" w:rsidRDefault="00063178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A777929" wp14:editId="6CC296EB">
                        <wp:extent cx="1904365" cy="1260475"/>
                        <wp:effectExtent l="0" t="0" r="635" b="0"/>
                        <wp:docPr id="593543551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354355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0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2BC8BD9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7250A0" w14:textId="30BC3077" w:rsidR="00E80CD9" w:rsidRPr="00BE6656" w:rsidRDefault="00063178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8BFF2B" w14:textId="04EB1807" w:rsidR="00E80CD9" w:rsidRPr="00BE6656" w:rsidRDefault="0006317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063178" w:rsidRPr="00577134" w14:paraId="1E211CE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DC8C6C" w14:textId="775F77E0" w:rsidR="00063178" w:rsidRDefault="0006317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703F6D4" w14:textId="2486CD07" w:rsidR="00063178" w:rsidRDefault="0006317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063178" w:rsidRPr="00577134" w14:paraId="060272F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AF2598" w14:textId="2701C646" w:rsidR="00063178" w:rsidRDefault="00063178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423BF2" w14:textId="0A204306" w:rsidR="00063178" w:rsidRDefault="00063178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</w:tbl>
                <w:p w14:paraId="4F1ECADC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2FDA17DE" w14:textId="77777777" w:rsidR="00063178" w:rsidRDefault="0006317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1(shell_small.step&lt;1&gt;[4])(shell_small),</w:t>
                  </w:r>
                </w:p>
                <w:p w14:paraId="6B5934CF" w14:textId="5CD261F5" w:rsidR="00E80CD9" w:rsidRPr="00577134" w:rsidRDefault="00063178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2(shell_small.step&lt;1&gt;[3])(shell_small)</w:t>
                  </w:r>
                </w:p>
              </w:tc>
            </w:tr>
            <w:tr w:rsidR="00E80CD9" w:rsidRPr="000841BF" w14:paraId="18984B69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F6BF272" w14:textId="6DAC5759" w:rsidR="00E80CD9" w:rsidRPr="000841BF" w:rsidRDefault="00063178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6"/>
                    <w:gridCol w:w="3518"/>
                    <w:gridCol w:w="3516"/>
                  </w:tblGrid>
                  <w:tr w:rsidR="00E80CD9" w:rsidRPr="000841BF" w14:paraId="0195DC3D" w14:textId="77777777" w:rsidTr="000A7C6B">
                    <w:trPr>
                      <w:trHeight w:val="3168"/>
                    </w:trPr>
                    <w:tc>
                      <w:tcPr>
                        <w:tcW w:w="3516" w:type="dxa"/>
                        <w:vAlign w:val="center"/>
                      </w:tcPr>
                      <w:p w14:paraId="1B40F940" w14:textId="5FFBE8D8" w:rsidR="00E80CD9" w:rsidRPr="00483B0D" w:rsidRDefault="00063178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5E2098BC" wp14:editId="3958973F">
                              <wp:extent cx="2095500" cy="1907540"/>
                              <wp:effectExtent l="0" t="0" r="0" b="0"/>
                              <wp:docPr id="1157750902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57750902" name="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5500" cy="190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26A6CD37" w14:textId="7B444617" w:rsidR="00E80CD9" w:rsidRPr="00D5399D" w:rsidRDefault="00E80CD9" w:rsidP="000A7C6B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681B7CF6" w14:textId="4CC36EF0" w:rsidR="00E80CD9" w:rsidRPr="000841BF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80CD9" w:rsidRPr="000841BF" w14:paraId="4DD9892A" w14:textId="77777777" w:rsidTr="000A7C6B">
                    <w:trPr>
                      <w:trHeight w:val="288"/>
                    </w:trPr>
                    <w:tc>
                      <w:tcPr>
                        <w:tcW w:w="3516" w:type="dxa"/>
                        <w:vAlign w:val="center"/>
                      </w:tcPr>
                      <w:p w14:paraId="6D2EAEBA" w14:textId="569DB562" w:rsidR="00E80CD9" w:rsidRPr="00577134" w:rsidRDefault="00063178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SN curve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32F219F9" w14:textId="0541EA3A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CDB22FA" w14:textId="0083CC0D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6F3F8B0" w14:textId="77777777" w:rsidR="00E80CD9" w:rsidRPr="000841BF" w:rsidRDefault="00E80CD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14:paraId="10BB9757" w14:textId="07FB9FCA" w:rsidR="00E80CD9" w:rsidRDefault="00E80CD9" w:rsidP="000A7C6B"/>
        </w:tc>
      </w:tr>
      <w:bookmarkEnd w:id="8"/>
      <w:bookmarkEnd w:id="9"/>
      <w:bookmarkEnd w:id="10"/>
    </w:tbl>
    <w:p w14:paraId="1283B50D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35F52B3" w14:textId="77777777" w:rsidTr="00452CBC">
        <w:tc>
          <w:tcPr>
            <w:tcW w:w="11016" w:type="dxa"/>
          </w:tcPr>
          <w:p w14:paraId="498146E0" w14:textId="4CE5A349" w:rsidR="005273D5" w:rsidRDefault="00063178" w:rsidP="00063178">
            <w:pPr>
              <w:pStyle w:val="Heading1"/>
              <w:rPr>
                <w:rStyle w:val="Strong"/>
              </w:rPr>
            </w:pPr>
            <w:bookmarkStart w:id="12" w:name="_Toc167737022"/>
            <w:r>
              <w:rPr>
                <w:rStyle w:val="Strong"/>
              </w:rPr>
              <w:t>Loading Options</w:t>
            </w:r>
            <w:bookmarkEnd w:id="12"/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1980"/>
              <w:gridCol w:w="2070"/>
              <w:gridCol w:w="5079"/>
            </w:tblGrid>
            <w:tr w:rsidR="00133C1E" w14:paraId="7BF1BD14" w14:textId="77777777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F88CD26" w14:textId="001D0695" w:rsidR="00133C1E" w:rsidRPr="004E282D" w:rsidRDefault="00063178" w:rsidP="00B571D9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Event Name</w:t>
                  </w:r>
                </w:p>
              </w:tc>
              <w:tc>
                <w:tcPr>
                  <w:tcW w:w="198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E331979" w14:textId="283C0BB1" w:rsidR="00133C1E" w:rsidRPr="004E282D" w:rsidRDefault="00063178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No. of cycles</w:t>
                  </w:r>
                </w:p>
              </w:tc>
              <w:tc>
                <w:tcPr>
                  <w:tcW w:w="207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9651BBC" w14:textId="6CCD68D2" w:rsidR="00133C1E" w:rsidRPr="004E282D" w:rsidRDefault="00063178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Loading Type</w:t>
                  </w:r>
                </w:p>
              </w:tc>
              <w:tc>
                <w:tcPr>
                  <w:tcW w:w="507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6E5E0E6" w14:textId="3FAA2D92" w:rsidR="00133C1E" w:rsidRPr="004E282D" w:rsidRDefault="00063178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Association</w:t>
                  </w:r>
                </w:p>
              </w:tc>
            </w:tr>
            <w:tr w:rsidR="00133C1E" w14:paraId="2C1684D7" w14:textId="77777777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03EFAD31" w14:textId="528EC147" w:rsidR="00133C1E" w:rsidRPr="00AD5FBA" w:rsidRDefault="00063178" w:rsidP="00B571D9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Event-1</w:t>
                  </w:r>
                </w:p>
              </w:tc>
              <w:tc>
                <w:tcPr>
                  <w:tcW w:w="19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1CD3ED45" w14:textId="273AEE97" w:rsidR="00133C1E" w:rsidRPr="006208CB" w:rsidRDefault="00063178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207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094239F3" w14:textId="1AE57C90" w:rsidR="00133C1E" w:rsidRPr="006208CB" w:rsidRDefault="00063178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Fully Reversed (LR=-1)</w:t>
                  </w:r>
                </w:p>
              </w:tc>
              <w:tc>
                <w:tcPr>
                  <w:tcW w:w="5079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  <w:vAlign w:val="center"/>
                </w:tcPr>
                <w:tbl>
                  <w:tblPr>
                    <w:tblStyle w:val="TableGrid"/>
                    <w:tblW w:w="485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740"/>
                    <w:gridCol w:w="1740"/>
                    <w:gridCol w:w="1379"/>
                  </w:tblGrid>
                  <w:tr w:rsidR="00691BFB" w14:paraId="485BCB95" w14:textId="77777777" w:rsidTr="00452CBC">
                    <w:trPr>
                      <w:trHeight w:val="244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4CB5D680" w14:textId="208388C6" w:rsidR="00691BFB" w:rsidRPr="00B571D9" w:rsidRDefault="00063178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Study name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76F2C151" w14:textId="628181D3" w:rsidR="00691BFB" w:rsidRPr="00B571D9" w:rsidRDefault="00063178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Scale Factor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bottom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59EF31F1" w14:textId="4A77EC9D" w:rsidR="00691BFB" w:rsidRDefault="00063178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Step</w:t>
                        </w:r>
                      </w:p>
                    </w:tc>
                  </w:tr>
                  <w:tr w:rsidR="00691BFB" w14:paraId="3A14A3C3" w14:textId="77777777" w:rsidTr="00452CBC">
                    <w:trPr>
                      <w:trHeight w:val="257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auto"/>
                        <w:vAlign w:val="center"/>
                      </w:tcPr>
                      <w:p w14:paraId="049DF597" w14:textId="75BD1920" w:rsidR="00691BFB" w:rsidRDefault="00063178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Static 1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3AE348E5" w14:textId="7279D583" w:rsidR="00691BFB" w:rsidRPr="00EF37BF" w:rsidRDefault="00063178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3C704505" w14:textId="4700EA37" w:rsidR="00691BFB" w:rsidRPr="00EF37BF" w:rsidRDefault="00063178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44DB4C9A" w14:textId="77777777" w:rsidR="00691BFB" w:rsidRPr="00691BFB" w:rsidRDefault="00691BFB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EF04A4E" w14:textId="093188F4" w:rsidR="005273D5" w:rsidRDefault="005273D5" w:rsidP="000A7C6B">
            <w:pPr>
              <w:rPr>
                <w:rStyle w:val="Strong"/>
              </w:rPr>
            </w:pPr>
          </w:p>
        </w:tc>
      </w:tr>
    </w:tbl>
    <w:p w14:paraId="248E2228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560BA3F8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BC1161E" w14:textId="0BEDBD00" w:rsidR="00EC2432" w:rsidRDefault="00063178" w:rsidP="000A7C6B">
            <w:pPr>
              <w:pStyle w:val="Heading1"/>
            </w:pPr>
            <w:bookmarkStart w:id="13" w:name="_Toc243733152"/>
            <w:bookmarkStart w:id="14" w:name="_Toc245020120"/>
            <w:bookmarkStart w:id="15" w:name="_Toc245020152"/>
            <w:bookmarkStart w:id="16" w:name="_Toc167737023"/>
            <w:r>
              <w:lastRenderedPageBreak/>
              <w:t>Study Results</w:t>
            </w:r>
            <w:bookmarkEnd w:id="16"/>
          </w:p>
          <w:p w14:paraId="6B7A2BDB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50"/>
              <w:gridCol w:w="2197"/>
              <w:gridCol w:w="2187"/>
            </w:tblGrid>
            <w:tr w:rsidR="00063178" w14:paraId="2139AE97" w14:textId="77777777" w:rsidTr="00081F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A4B00F" w14:textId="7C387B02" w:rsidR="00063178" w:rsidRDefault="00063178" w:rsidP="0006317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02D13E" w14:textId="652A712C" w:rsidR="00063178" w:rsidRDefault="00063178" w:rsidP="00063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220E4C" w14:textId="6B821F9E" w:rsidR="00063178" w:rsidRDefault="00063178" w:rsidP="00063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18B1F3A" w14:textId="019A137F" w:rsidR="00063178" w:rsidRDefault="00063178" w:rsidP="00063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63178" w14:paraId="797B72D1" w14:textId="77777777" w:rsidTr="00081F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CEBAB60" w14:textId="594DBFA4" w:rsidR="00063178" w:rsidRPr="004D2956" w:rsidRDefault="00063178" w:rsidP="0006317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81A5785" w14:textId="0B1DF894" w:rsidR="00063178" w:rsidRPr="004D2956" w:rsidRDefault="00063178" w:rsidP="00063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Damage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369B561" w14:textId="77777777" w:rsidR="00063178" w:rsidRDefault="00063178" w:rsidP="00063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3.000e-01</w:t>
                  </w:r>
                </w:p>
                <w:p w14:paraId="659C5465" w14:textId="095FF4CD" w:rsidR="00063178" w:rsidRPr="004D2956" w:rsidRDefault="00063178" w:rsidP="00063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C9FE00C" w14:textId="77777777" w:rsidR="00063178" w:rsidRDefault="00063178" w:rsidP="00063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1.032e+04</w:t>
                  </w:r>
                </w:p>
                <w:p w14:paraId="395E80AE" w14:textId="0C62F531" w:rsidR="00063178" w:rsidRPr="004D2956" w:rsidRDefault="00063178" w:rsidP="00063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14791</w:t>
                  </w:r>
                </w:p>
              </w:tc>
            </w:tr>
            <w:tr w:rsidR="00063178" w14:paraId="1E768457" w14:textId="77777777" w:rsidTr="00081F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F0B371" w14:textId="04521492" w:rsidR="00063178" w:rsidRDefault="00063178" w:rsidP="0006317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BEBEA93" wp14:editId="6B95CC11">
                        <wp:extent cx="6646545" cy="3525520"/>
                        <wp:effectExtent l="0" t="0" r="1905" b="0"/>
                        <wp:docPr id="394618631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618631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25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209EBD" w14:textId="57FC75A9" w:rsidR="00063178" w:rsidRPr="004D2956" w:rsidRDefault="00063178" w:rsidP="000631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shell_small_material-Fatigue 1-Results-Results1</w:t>
                  </w:r>
                </w:p>
              </w:tc>
            </w:tr>
          </w:tbl>
          <w:p w14:paraId="27440B5F" w14:textId="77777777" w:rsidR="00063178" w:rsidRDefault="00063178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063178" w14:paraId="736C2B2C" w14:textId="77777777" w:rsidTr="00081F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9D798E" w14:textId="66351A37" w:rsidR="00063178" w:rsidRDefault="00063178" w:rsidP="00063178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4D0770" w14:textId="70D4C469" w:rsidR="00063178" w:rsidRDefault="00063178" w:rsidP="00063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4233F23" w14:textId="1E2C0F90" w:rsidR="00063178" w:rsidRDefault="00063178" w:rsidP="00063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739E753" w14:textId="7A65946A" w:rsidR="00063178" w:rsidRDefault="00063178" w:rsidP="00063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63178" w14:paraId="290F9F9D" w14:textId="77777777" w:rsidTr="00081F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7C136E4" w14:textId="43C13412" w:rsidR="00063178" w:rsidRPr="004D2956" w:rsidRDefault="00063178" w:rsidP="00063178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A637EB3" w14:textId="622E98EF" w:rsidR="00063178" w:rsidRPr="004D2956" w:rsidRDefault="00063178" w:rsidP="00063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Life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B83052E" w14:textId="77777777" w:rsidR="00063178" w:rsidRDefault="00063178" w:rsidP="00063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2.908e+01cycle</w:t>
                  </w:r>
                </w:p>
                <w:p w14:paraId="060089E0" w14:textId="4C6A8ECD" w:rsidR="00063178" w:rsidRPr="004D2956" w:rsidRDefault="00063178" w:rsidP="00063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14791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0A40F53" w14:textId="77777777" w:rsidR="00063178" w:rsidRDefault="00063178" w:rsidP="00063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1.000e+06cycle</w:t>
                  </w:r>
                </w:p>
                <w:p w14:paraId="5DB5F89E" w14:textId="10ECD220" w:rsidR="00063178" w:rsidRPr="004D2956" w:rsidRDefault="00063178" w:rsidP="000631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063178" w14:paraId="03A790CF" w14:textId="77777777" w:rsidTr="00081F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6B182F" w14:textId="6DDDB5BD" w:rsidR="00063178" w:rsidRDefault="00063178" w:rsidP="0006317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D920A1F" wp14:editId="4AB70DB6">
                        <wp:extent cx="6646545" cy="3525520"/>
                        <wp:effectExtent l="0" t="0" r="1905" b="0"/>
                        <wp:docPr id="706108623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108623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25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8BAE39" w14:textId="4B890F06" w:rsidR="00063178" w:rsidRPr="004D2956" w:rsidRDefault="00063178" w:rsidP="0006317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shell_small_material-Fatigue 1-Results-Results2</w:t>
                  </w:r>
                </w:p>
              </w:tc>
            </w:tr>
          </w:tbl>
          <w:p w14:paraId="2E99E60A" w14:textId="77777777" w:rsidR="00063178" w:rsidRPr="000B04D4" w:rsidRDefault="00063178" w:rsidP="000A7C6B"/>
          <w:bookmarkEnd w:id="13"/>
          <w:bookmarkEnd w:id="14"/>
          <w:bookmarkEnd w:id="15"/>
          <w:p w14:paraId="61A019D3" w14:textId="14120729" w:rsidR="00EC2432" w:rsidRDefault="00EC2432" w:rsidP="000A7C6B"/>
        </w:tc>
      </w:tr>
    </w:tbl>
    <w:p w14:paraId="179E45A6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4B31B990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CB447C3" w14:textId="6115FD33" w:rsidR="000B1701" w:rsidRDefault="00063178" w:rsidP="00063178">
            <w:pPr>
              <w:pStyle w:val="Heading1"/>
            </w:pPr>
            <w:bookmarkStart w:id="17" w:name="_Toc167737024"/>
            <w:r>
              <w:t>Conclusion</w:t>
            </w:r>
            <w:bookmarkEnd w:id="17"/>
          </w:p>
        </w:tc>
      </w:tr>
    </w:tbl>
    <w:p w14:paraId="0EEBAEF2" w14:textId="3969637D" w:rsidR="00AC3438" w:rsidRPr="00AC3438" w:rsidRDefault="00AC3438" w:rsidP="00FE0924"/>
    <w:sectPr w:rsidR="00AC3438" w:rsidRPr="00AC3438" w:rsidSect="00063178">
      <w:footerReference w:type="default" r:id="rId15"/>
      <w:footerReference w:type="firs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1D1CB" w14:textId="77777777" w:rsidR="00063178" w:rsidRDefault="00063178" w:rsidP="00F25CD7">
      <w:pPr>
        <w:spacing w:after="0" w:line="240" w:lineRule="auto"/>
      </w:pPr>
      <w:r>
        <w:separator/>
      </w:r>
    </w:p>
  </w:endnote>
  <w:endnote w:type="continuationSeparator" w:id="0">
    <w:p w14:paraId="49FE3721" w14:textId="77777777" w:rsidR="00063178" w:rsidRDefault="00063178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4B7CB430" w14:textId="77777777" w:rsidTr="003E1AE9">
      <w:tc>
        <w:tcPr>
          <w:tcW w:w="867" w:type="pct"/>
        </w:tcPr>
        <w:p w14:paraId="064CF34B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E59E2B4" wp14:editId="495AF1E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11E473B" w14:textId="4CC9B9AC" w:rsidR="00FD315C" w:rsidRDefault="0006317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19F8B1D" w14:textId="718E11B2" w:rsidR="00FD315C" w:rsidRDefault="00063178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shell_small_material</w:t>
          </w:r>
        </w:p>
      </w:tc>
      <w:tc>
        <w:tcPr>
          <w:tcW w:w="0" w:type="auto"/>
          <w:vAlign w:val="bottom"/>
        </w:tcPr>
        <w:p w14:paraId="30A8817F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A19611E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013D5C07" w14:textId="77777777" w:rsidTr="00BF0BC4">
      <w:tc>
        <w:tcPr>
          <w:tcW w:w="1908" w:type="dxa"/>
        </w:tcPr>
        <w:p w14:paraId="6C8D309B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0FDFA16" wp14:editId="6A70046B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7F8EA26A" w14:textId="6B36C5D3" w:rsidR="00FD315C" w:rsidRDefault="00063178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1DF9C34E" w14:textId="2F7456E6" w:rsidR="00FD315C" w:rsidRDefault="00063178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shell_small_material</w:t>
          </w:r>
        </w:p>
      </w:tc>
      <w:tc>
        <w:tcPr>
          <w:tcW w:w="360" w:type="dxa"/>
          <w:vAlign w:val="bottom"/>
        </w:tcPr>
        <w:p w14:paraId="11C6587D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A0016E4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19D3A" w14:textId="77777777" w:rsidR="00063178" w:rsidRDefault="00063178" w:rsidP="00F25CD7">
      <w:pPr>
        <w:spacing w:after="0" w:line="240" w:lineRule="auto"/>
      </w:pPr>
      <w:r>
        <w:separator/>
      </w:r>
    </w:p>
  </w:footnote>
  <w:footnote w:type="continuationSeparator" w:id="0">
    <w:p w14:paraId="2188870D" w14:textId="77777777" w:rsidR="00063178" w:rsidRDefault="00063178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8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3178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597F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E1BF"/>
  <w15:docId w15:val="{D3F8B9F7-AB0D-49E9-AF2B-88DA0E6C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7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2024-05-27T19:16:00Z</dcterms:created>
  <dcterms:modified xsi:type="dcterms:W3CDTF">2024-05-27T19:16:00Z</dcterms:modified>
</cp:coreProperties>
</file>