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14:paraId="36D6DD04" w14:textId="77777777" w:rsidTr="00A43A5B">
        <w:trPr>
          <w:cantSplit/>
          <w:trHeight w:val="4488"/>
        </w:trPr>
        <w:tc>
          <w:tcPr>
            <w:tcW w:w="6285" w:type="dxa"/>
          </w:tcPr>
          <w:p w14:paraId="2E40EDBB" w14:textId="5FF943A8" w:rsidR="00F448BC" w:rsidRDefault="00704E24" w:rsidP="00A43A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8A55E18" wp14:editId="513AAA1E">
                  <wp:extent cx="3853815" cy="2044065"/>
                  <wp:effectExtent l="0" t="0" r="0" b="0"/>
                  <wp:docPr id="124378334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3783346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2044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TableGrid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14:paraId="47E7C407" w14:textId="7777777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14:paraId="0BECEC30" w14:textId="1E2ED2BF" w:rsidR="00B77317" w:rsidRPr="00CD1539" w:rsidRDefault="00704E24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Simulation of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shell_small_material</w:t>
                  </w:r>
                </w:p>
                <w:p w14:paraId="1B2DAB55" w14:textId="77777777" w:rsidR="00B77317" w:rsidRPr="00CD1539" w:rsidRDefault="00B77317" w:rsidP="00E217C8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  <w:p w14:paraId="421290B4" w14:textId="0CDECE14" w:rsidR="00B77317" w:rsidRPr="00CD1539" w:rsidRDefault="00704E24" w:rsidP="009C008A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27 May 2024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br/>
                  </w:r>
                  <w:r>
                    <w:rPr>
                      <w:rStyle w:val="Strong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Solidworks</w:t>
                  </w:r>
                </w:p>
                <w:p w14:paraId="5D462567" w14:textId="2E183E30" w:rsidR="00B77317" w:rsidRPr="00CD1539" w:rsidRDefault="00704E24" w:rsidP="009C008A">
                  <w:pPr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 1</w:t>
                  </w:r>
                </w:p>
                <w:p w14:paraId="6715BC5A" w14:textId="3CE2B166" w:rsidR="00B77317" w:rsidRPr="006A441F" w:rsidRDefault="00704E24" w:rsidP="00B77317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</w:t>
                  </w:r>
                </w:p>
              </w:tc>
            </w:tr>
            <w:tr w:rsidR="00B77317" w14:paraId="59D97AE9" w14:textId="7777777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14:paraId="215819A3" w14:textId="57E19B1C" w:rsidR="00B77317" w:rsidRDefault="00704E24" w:rsidP="00E3408D">
                      <w:pPr>
                        <w:pStyle w:val="TOCHeading"/>
                      </w:pPr>
                      <w:r>
                        <w:t>Table of Contents</w:t>
                      </w:r>
                    </w:p>
                    <w:p w14:paraId="1B7B04F9" w14:textId="090BC691" w:rsidR="00704E24" w:rsidRDefault="001041F1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167736937" w:history="1">
                        <w:r w:rsidR="00704E24" w:rsidRPr="009607CD">
                          <w:rPr>
                            <w:rStyle w:val="Hyperlink"/>
                            <w:noProof/>
                          </w:rPr>
                          <w:t>Description</w:t>
                        </w:r>
                        <w:r w:rsidR="00704E24">
                          <w:rPr>
                            <w:noProof/>
                            <w:webHidden/>
                          </w:rPr>
                          <w:tab/>
                        </w:r>
                        <w:r w:rsidR="00704E24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704E24">
                          <w:rPr>
                            <w:noProof/>
                            <w:webHidden/>
                          </w:rPr>
                          <w:instrText xml:space="preserve"> PAGEREF _Toc167736937 \h </w:instrText>
                        </w:r>
                        <w:r w:rsidR="00704E24">
                          <w:rPr>
                            <w:noProof/>
                            <w:webHidden/>
                          </w:rPr>
                        </w:r>
                        <w:r w:rsidR="00704E24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704E24">
                          <w:rPr>
                            <w:noProof/>
                            <w:webHidden/>
                          </w:rPr>
                          <w:t>1</w:t>
                        </w:r>
                        <w:r w:rsidR="00704E24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97A8232" w14:textId="57B6B271" w:rsidR="00704E24" w:rsidRDefault="00704E24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6938" w:history="1">
                        <w:r w:rsidRPr="009607CD">
                          <w:rPr>
                            <w:rStyle w:val="Hyperlink"/>
                            <w:noProof/>
                          </w:rPr>
                          <w:t>Assumptions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_Toc167736938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BE1ABC7" w14:textId="138A6888" w:rsidR="00704E24" w:rsidRDefault="00704E24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6939" w:history="1">
                        <w:r w:rsidRPr="009607CD">
                          <w:rPr>
                            <w:rStyle w:val="Hyperlink"/>
                            <w:noProof/>
                          </w:rPr>
                          <w:t>Model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_Toc167736939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B87D58C" w14:textId="46E3F041" w:rsidR="00704E24" w:rsidRDefault="00704E24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6940" w:history="1">
                        <w:r w:rsidRPr="009607CD">
                          <w:rPr>
                            <w:rStyle w:val="Hyperlink"/>
                            <w:noProof/>
                          </w:rPr>
                          <w:t>Study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_Toc167736940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518370D" w14:textId="7ED76B7D" w:rsidR="00704E24" w:rsidRDefault="00704E24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6941" w:history="1">
                        <w:r w:rsidRPr="009607CD">
                          <w:rPr>
                            <w:rStyle w:val="Hyperlink"/>
                            <w:noProof/>
                          </w:rPr>
                          <w:t>Units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_Toc167736941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D04A35F" w14:textId="13BA107C" w:rsidR="00704E24" w:rsidRDefault="00704E24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6942" w:history="1">
                        <w:r w:rsidRPr="009607CD">
                          <w:rPr>
                            <w:rStyle w:val="Hyperlink"/>
                            <w:noProof/>
                          </w:rPr>
                          <w:t>Material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_Toc167736942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5FC4F74" w14:textId="7C038B20" w:rsidR="00704E24" w:rsidRDefault="00704E24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6943" w:history="1">
                        <w:r w:rsidRPr="009607CD">
                          <w:rPr>
                            <w:rStyle w:val="Hyperlink"/>
                            <w:noProof/>
                          </w:rPr>
                          <w:t>Loads and Fixtures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_Toc167736943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B80C3C0" w14:textId="44DE272D" w:rsidR="00704E24" w:rsidRDefault="00704E24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6944" w:history="1">
                        <w:r w:rsidRPr="009607CD">
                          <w:rPr>
                            <w:rStyle w:val="Hyperlink"/>
                            <w:noProof/>
                          </w:rPr>
                          <w:t>Connector Definitions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_Toc167736944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5E24F79" w14:textId="55C1571A" w:rsidR="00704E24" w:rsidRDefault="00704E24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6945" w:history="1">
                        <w:r w:rsidRPr="009607CD">
                          <w:rPr>
                            <w:rStyle w:val="Hyperlink"/>
                            <w:noProof/>
                          </w:rPr>
                          <w:t>Interaction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_Toc167736945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60FD409" w14:textId="5FF027E0" w:rsidR="00704E24" w:rsidRDefault="00704E24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6946" w:history="1">
                        <w:r w:rsidRPr="009607CD">
                          <w:rPr>
                            <w:rStyle w:val="Hyperlink"/>
                            <w:noProof/>
                          </w:rPr>
                          <w:t>Mesh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_Toc167736946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8463982" w14:textId="363490E4" w:rsidR="00704E24" w:rsidRDefault="00704E24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6947" w:history="1">
                        <w:r w:rsidRPr="009607CD">
                          <w:rPr>
                            <w:rStyle w:val="Hyperlink"/>
                            <w:noProof/>
                          </w:rPr>
                          <w:t>Sensor Details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_Toc167736947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918FAB4" w14:textId="02BDB83A" w:rsidR="00704E24" w:rsidRDefault="00704E24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6948" w:history="1">
                        <w:r w:rsidRPr="009607CD">
                          <w:rPr>
                            <w:rStyle w:val="Hyperlink"/>
                            <w:noProof/>
                          </w:rPr>
                          <w:t>Resultant Forces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_Toc167736948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8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E56BA5C" w14:textId="55FC3737" w:rsidR="00704E24" w:rsidRDefault="00704E24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6949" w:history="1">
                        <w:r w:rsidRPr="009607CD">
                          <w:rPr>
                            <w:rStyle w:val="Hyperlink"/>
                            <w:noProof/>
                          </w:rPr>
                          <w:t>Beams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_Toc167736949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8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03835A3" w14:textId="1F61270F" w:rsidR="00704E24" w:rsidRDefault="00704E24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6950" w:history="1">
                        <w:r w:rsidRPr="009607CD">
                          <w:rPr>
                            <w:rStyle w:val="Hyperlink"/>
                            <w:noProof/>
                          </w:rPr>
                          <w:t>Study Results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_Toc167736950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9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76E7C5E" w14:textId="7E9BD68B" w:rsidR="00704E24" w:rsidRDefault="00704E24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6951" w:history="1">
                        <w:r w:rsidRPr="009607CD">
                          <w:rPr>
                            <w:rStyle w:val="Hyperlink"/>
                            <w:noProof/>
                          </w:rPr>
                          <w:t>Conclusion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_Toc167736951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11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BDC3491" w14:textId="04A5E6F0" w:rsidR="00B77317" w:rsidRPr="00EF5B54" w:rsidRDefault="001041F1" w:rsidP="00E3408D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14:paraId="074D2D7E" w14:textId="77777777" w:rsidR="00F448BC" w:rsidRDefault="00F448BC" w:rsidP="00A5373F"/>
        </w:tc>
      </w:tr>
      <w:tr w:rsidR="00F448BC" w14:paraId="5329F1F3" w14:textId="77777777" w:rsidTr="00BE081A">
        <w:trPr>
          <w:cantSplit/>
          <w:trHeight w:val="3924"/>
        </w:trPr>
        <w:tc>
          <w:tcPr>
            <w:tcW w:w="6285" w:type="dxa"/>
          </w:tcPr>
          <w:p w14:paraId="6BE9BCAA" w14:textId="2C2B18AD" w:rsidR="00C27B5D" w:rsidRDefault="00704E24" w:rsidP="00C27B5D">
            <w:pPr>
              <w:pStyle w:val="Heading1"/>
            </w:pPr>
            <w:bookmarkStart w:id="0" w:name="_Toc167736937"/>
            <w:r>
              <w:t>Description</w:t>
            </w:r>
            <w:bookmarkEnd w:id="0"/>
          </w:p>
          <w:p w14:paraId="00F7BA47" w14:textId="209672F5" w:rsidR="00F448BC" w:rsidRPr="00E65D6E" w:rsidRDefault="00704E24" w:rsidP="00FF408C">
            <w:r>
              <w:t>No Data</w:t>
            </w:r>
          </w:p>
        </w:tc>
        <w:tc>
          <w:tcPr>
            <w:tcW w:w="4713" w:type="dxa"/>
            <w:vMerge/>
          </w:tcPr>
          <w:p w14:paraId="3AB1D44A" w14:textId="77777777" w:rsidR="00F448BC" w:rsidRPr="00A33AA4" w:rsidRDefault="00F448BC" w:rsidP="00840CC7">
            <w:pPr>
              <w:pStyle w:val="TOC3"/>
            </w:pPr>
          </w:p>
        </w:tc>
      </w:tr>
    </w:tbl>
    <w:p w14:paraId="0B33DF22" w14:textId="77777777" w:rsidR="00F25CD7" w:rsidRDefault="00F25CD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14:paraId="431DF4E4" w14:textId="77777777" w:rsidTr="00DD03CF">
        <w:tc>
          <w:tcPr>
            <w:tcW w:w="11016" w:type="dxa"/>
          </w:tcPr>
          <w:p w14:paraId="6003C562" w14:textId="08CA7C57" w:rsidR="00343025" w:rsidRDefault="00704E24" w:rsidP="00343025">
            <w:pPr>
              <w:pStyle w:val="Heading1"/>
            </w:pPr>
            <w:bookmarkStart w:id="1" w:name="_Toc243733140"/>
            <w:bookmarkStart w:id="2" w:name="_Toc245020107"/>
            <w:bookmarkStart w:id="3" w:name="_Toc245020139"/>
            <w:bookmarkStart w:id="4" w:name="_Toc167736938"/>
            <w:r>
              <w:lastRenderedPageBreak/>
              <w:t>Assumptions</w:t>
            </w:r>
            <w:bookmarkEnd w:id="4"/>
          </w:p>
          <w:p w14:paraId="0BB83CFC" w14:textId="77777777" w:rsidR="00E1211B" w:rsidRDefault="00E1211B" w:rsidP="00343025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92"/>
              <w:gridCol w:w="5393"/>
            </w:tblGrid>
            <w:tr w:rsidR="00221495" w14:paraId="742EC76E" w14:textId="77777777" w:rsidTr="00DD03CF">
              <w:tc>
                <w:tcPr>
                  <w:tcW w:w="5392" w:type="dxa"/>
                  <w:vAlign w:val="center"/>
                </w:tcPr>
                <w:p w14:paraId="3608571B" w14:textId="08576CFF" w:rsidR="00221495" w:rsidRDefault="00704E24" w:rsidP="00221495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1CFD3314" wp14:editId="11A3BA9C">
                        <wp:extent cx="3286760" cy="2175510"/>
                        <wp:effectExtent l="0" t="0" r="8890" b="0"/>
                        <wp:docPr id="1733652631" name="Picture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33652631" name="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86760" cy="21755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9026C30" w14:textId="4F84D7A9" w:rsidR="00221495" w:rsidRDefault="00704E24" w:rsidP="00221495">
                  <w:pPr>
                    <w:jc w:val="center"/>
                  </w:pPr>
                  <w:r>
                    <w:rPr>
                      <w:sz w:val="20"/>
                      <w:szCs w:val="20"/>
                    </w:rPr>
                    <w:t>Original Model</w:t>
                  </w:r>
                </w:p>
              </w:tc>
              <w:tc>
                <w:tcPr>
                  <w:tcW w:w="5393" w:type="dxa"/>
                  <w:vAlign w:val="center"/>
                </w:tcPr>
                <w:p w14:paraId="6CFD7548" w14:textId="468F1C7B" w:rsidR="00221495" w:rsidRDefault="00704E24" w:rsidP="00221495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7B447FAF" wp14:editId="173CC6CF">
                        <wp:extent cx="3287395" cy="1743710"/>
                        <wp:effectExtent l="0" t="0" r="8255" b="8890"/>
                        <wp:docPr id="1214280341" name="Picture 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14280341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87395" cy="17437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2893122" w14:textId="0DB856D3" w:rsidR="00221495" w:rsidRDefault="00704E24" w:rsidP="00221495">
                  <w:pPr>
                    <w:jc w:val="center"/>
                  </w:pPr>
                  <w:r>
                    <w:rPr>
                      <w:sz w:val="20"/>
                      <w:szCs w:val="20"/>
                    </w:rPr>
                    <w:t>Model Analyzed</w:t>
                  </w:r>
                </w:p>
              </w:tc>
            </w:tr>
          </w:tbl>
          <w:p w14:paraId="4149B127" w14:textId="7B35A099" w:rsidR="00A96F2C" w:rsidRDefault="00A96F2C" w:rsidP="00A96F2C"/>
        </w:tc>
      </w:tr>
    </w:tbl>
    <w:p w14:paraId="6F48B2DB" w14:textId="77777777" w:rsidR="00343025" w:rsidRDefault="00343025" w:rsidP="00B77317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14:paraId="44663FFD" w14:textId="77777777" w:rsidTr="00ED5A01">
        <w:tc>
          <w:tcPr>
            <w:tcW w:w="11016" w:type="dxa"/>
          </w:tcPr>
          <w:p w14:paraId="53026834" w14:textId="016700C6" w:rsidR="00FF408C" w:rsidRDefault="00704E24" w:rsidP="00FF408C">
            <w:pPr>
              <w:pStyle w:val="Heading1"/>
            </w:pPr>
            <w:bookmarkStart w:id="5" w:name="_Toc167736939"/>
            <w:r>
              <w:lastRenderedPageBreak/>
              <w:t>Model Information</w:t>
            </w:r>
            <w:bookmarkEnd w:id="5"/>
          </w:p>
          <w:p w14:paraId="1E647B6B" w14:textId="77777777"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340"/>
              <w:gridCol w:w="3060"/>
              <w:gridCol w:w="2677"/>
            </w:tblGrid>
            <w:tr w:rsidR="00C16188" w14:paraId="10932BCB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TableGrid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077EA0" w14:paraId="0B620D46" w14:textId="77777777" w:rsidTr="00077EA0">
                    <w:tc>
                      <w:tcPr>
                        <w:tcW w:w="8640" w:type="dxa"/>
                      </w:tcPr>
                      <w:p w14:paraId="0FDF7A43" w14:textId="14293876" w:rsidR="00077EA0" w:rsidRDefault="00704E24" w:rsidP="00077EA0">
                        <w:pPr>
                          <w:jc w:val="center"/>
                          <w:rPr>
                            <w:rStyle w:val="Strong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</w:rPr>
                          <w:drawing>
                            <wp:inline distT="0" distB="0" distL="0" distR="0" wp14:anchorId="0C67CE34" wp14:editId="72CC0084">
                              <wp:extent cx="5349240" cy="3540760"/>
                              <wp:effectExtent l="0" t="0" r="3810" b="2540"/>
                              <wp:docPr id="1808929233" name="Picture 4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808929233" name=""/>
                                      <pic:cNvPicPr/>
                                    </pic:nvPicPr>
                                    <pic:blipFill>
                                      <a:blip r:embed="rId1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354076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BA3DAFF" w14:textId="6948D5EF" w:rsidR="00C16188" w:rsidRDefault="00704E24" w:rsidP="00C1618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Model name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shell_small_material</w:t>
                  </w:r>
                </w:p>
                <w:p w14:paraId="681534B0" w14:textId="053FDF16" w:rsidR="00C16188" w:rsidRDefault="00704E24" w:rsidP="00C16188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Current Configuration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Default</w:t>
                  </w:r>
                </w:p>
              </w:tc>
            </w:tr>
            <w:tr w:rsidR="00C16188" w14:paraId="1E3B32AD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903B4C7" w14:textId="778EA764" w:rsidR="00C16188" w:rsidRPr="0044448A" w:rsidRDefault="00704E24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  <w:b/>
                      <w:noProof/>
                      <w:sz w:val="24"/>
                      <w:szCs w:val="24"/>
                    </w:rPr>
                    <w:t>Solid Bodies</w:t>
                  </w:r>
                </w:p>
              </w:tc>
            </w:tr>
            <w:tr w:rsidR="00C16188" w14:paraId="33283839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013DE67" w14:textId="658F97AF" w:rsidR="00C16188" w:rsidRDefault="00704E24" w:rsidP="0044448A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Name and Reference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5480129" w14:textId="32F0D549" w:rsidR="00C16188" w:rsidRDefault="00704E24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Treated As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66189BD" w14:textId="3260D69A" w:rsidR="00C16188" w:rsidRDefault="00704E24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Volumetric Properties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6EDFDA3" w14:textId="02ED69E0" w:rsidR="00C16188" w:rsidRDefault="00704E24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Path/Date Modified</w:t>
                  </w:r>
                </w:p>
              </w:tc>
            </w:tr>
            <w:tr w:rsidR="00704E24" w14:paraId="4E5C57FE" w14:textId="77777777" w:rsidTr="0094660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3D8661E" w14:textId="12095F68" w:rsidR="00704E24" w:rsidRDefault="00704E24" w:rsidP="00946609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shell_small.step&lt;1&gt;[4]</w:t>
                  </w:r>
                </w:p>
                <w:p w14:paraId="3FD25102" w14:textId="69036FC5" w:rsidR="00704E24" w:rsidRPr="0044448A" w:rsidRDefault="00704E24" w:rsidP="00946609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27A97D7" w14:textId="1E07E243" w:rsidR="00704E24" w:rsidRPr="0044448A" w:rsidRDefault="00704E24" w:rsidP="0094660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85ABB7D" w14:textId="77777777" w:rsidR="00704E24" w:rsidRDefault="00704E24" w:rsidP="0094660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Mass:0.0138369 kg</w:t>
                  </w:r>
                </w:p>
                <w:p w14:paraId="0A20ED13" w14:textId="77777777" w:rsidR="00704E24" w:rsidRDefault="00704E24" w:rsidP="0094660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Volume:1.02598e-05 m^3</w:t>
                  </w:r>
                </w:p>
                <w:p w14:paraId="55C0BBDF" w14:textId="77777777" w:rsidR="00704E24" w:rsidRDefault="00704E24" w:rsidP="0094660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Density:1,348.65 kg/m^3</w:t>
                  </w:r>
                </w:p>
                <w:p w14:paraId="004D17A4" w14:textId="77777777" w:rsidR="00704E24" w:rsidRDefault="00704E24" w:rsidP="0094660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Weight:0.135601 N</w:t>
                  </w:r>
                </w:p>
                <w:p w14:paraId="341FCBFA" w14:textId="5DF44D7A" w:rsidR="00704E24" w:rsidRPr="0044448A" w:rsidRDefault="00704E24" w:rsidP="0094660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8AF2042" w14:textId="77777777" w:rsidR="00704E24" w:rsidRDefault="00704E24" w:rsidP="0094660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C:\Users\cinta\Downloads\IER_Shell\Small Shell\shell_small_material.SLDPRT</w:t>
                  </w:r>
                </w:p>
                <w:p w14:paraId="42E10A7E" w14:textId="01755700" w:rsidR="00704E24" w:rsidRPr="0044448A" w:rsidRDefault="00704E24" w:rsidP="0094660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May 27 21:14:43 2024</w:t>
                  </w:r>
                </w:p>
              </w:tc>
            </w:tr>
            <w:tr w:rsidR="00C16188" w14:paraId="58E6EA73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901ACAA" w14:textId="01E5E1BC" w:rsidR="00C16188" w:rsidRDefault="00704E24" w:rsidP="0044448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shell_small.step&lt;1&gt;[3]</w:t>
                  </w:r>
                </w:p>
                <w:p w14:paraId="4049B3F3" w14:textId="0D97585F" w:rsidR="004B3022" w:rsidRPr="0044448A" w:rsidRDefault="004B3022" w:rsidP="0044448A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68941F9" w14:textId="1FD61839" w:rsidR="00C16188" w:rsidRPr="0044448A" w:rsidRDefault="00704E24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BBCF5E1" w14:textId="77777777" w:rsidR="00704E24" w:rsidRDefault="00704E24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Mass:0.0115786 kg</w:t>
                  </w:r>
                </w:p>
                <w:p w14:paraId="184CA3E1" w14:textId="77777777" w:rsidR="00704E24" w:rsidRDefault="00704E24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Volume:8.5767e-06 m^3</w:t>
                  </w:r>
                </w:p>
                <w:p w14:paraId="26763136" w14:textId="77777777" w:rsidR="00704E24" w:rsidRDefault="00704E24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Density:1,350 kg/m^3</w:t>
                  </w:r>
                </w:p>
                <w:p w14:paraId="0FAA9500" w14:textId="77777777" w:rsidR="00704E24" w:rsidRDefault="00704E24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Weight:0.11347 N</w:t>
                  </w:r>
                </w:p>
                <w:p w14:paraId="3AB4DF59" w14:textId="1F4AB265"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4F36CD0" w14:textId="77777777" w:rsidR="00704E24" w:rsidRDefault="00704E24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C:\Users\cinta\Downloads\IER_Shell\Small Shell\shell_small_material.SLDPRT</w:t>
                  </w:r>
                </w:p>
                <w:p w14:paraId="47E936C4" w14:textId="59A21F62" w:rsidR="00C16188" w:rsidRPr="0044448A" w:rsidRDefault="00704E24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May 27 21:14:43 2024</w:t>
                  </w:r>
                </w:p>
              </w:tc>
            </w:tr>
          </w:tbl>
          <w:p w14:paraId="2ED53530" w14:textId="3BFFBE8E" w:rsidR="00FF408C" w:rsidRDefault="00FF408C" w:rsidP="00A96F2C"/>
        </w:tc>
      </w:tr>
    </w:tbl>
    <w:p w14:paraId="21B1A6AD" w14:textId="77777777" w:rsidR="00FF408C" w:rsidRDefault="00FF408C" w:rsidP="00FF408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5E294F" w14:paraId="3D027CE9" w14:textId="77777777" w:rsidTr="005E294F">
        <w:tc>
          <w:tcPr>
            <w:tcW w:w="11016" w:type="dxa"/>
          </w:tcPr>
          <w:p w14:paraId="3754058D" w14:textId="36417DD6" w:rsidR="00B35001" w:rsidRPr="00B35001" w:rsidRDefault="00704E24" w:rsidP="00B35001">
            <w:pPr>
              <w:pStyle w:val="Heading1"/>
            </w:pPr>
            <w:bookmarkStart w:id="6" w:name="_Toc167736940"/>
            <w:r>
              <w:lastRenderedPageBreak/>
              <w:t>Study Properties</w:t>
            </w:r>
            <w:bookmarkEnd w:id="6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042"/>
              <w:gridCol w:w="5163"/>
            </w:tblGrid>
            <w:tr w:rsidR="00B35001" w14:paraId="4DD3DA14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D65CFBC" w14:textId="5B21A8C4" w:rsidR="00B35001" w:rsidRDefault="00704E24" w:rsidP="005E294F">
                  <w:r>
                    <w:t>Study name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5DF2D26" w14:textId="7D0DCC21" w:rsidR="00B35001" w:rsidRDefault="00704E24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Static 1</w:t>
                  </w:r>
                </w:p>
              </w:tc>
            </w:tr>
            <w:tr w:rsidR="00704E24" w14:paraId="23432CCB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4A33BE6" w14:textId="631A3479" w:rsidR="00704E24" w:rsidRDefault="00704E24" w:rsidP="005E294F">
                  <w:r>
                    <w:t>Analysis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53DE9E8" w14:textId="7F5BDFCB" w:rsidR="00704E24" w:rsidRDefault="00704E24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Static</w:t>
                  </w:r>
                </w:p>
              </w:tc>
            </w:tr>
            <w:tr w:rsidR="00704E24" w14:paraId="30770D91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EF9BA55" w14:textId="62504E6A" w:rsidR="00704E24" w:rsidRDefault="00704E24" w:rsidP="005E294F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D6E0307" w14:textId="3DDD1113" w:rsidR="00704E24" w:rsidRDefault="00704E24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704E24" w14:paraId="3F32DBFD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51DCBE4" w14:textId="1D2E6063" w:rsidR="00704E24" w:rsidRDefault="00704E24" w:rsidP="005E294F">
                  <w:r>
                    <w:t xml:space="preserve">Thermal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323CB15" w14:textId="173489E3" w:rsidR="00704E24" w:rsidRDefault="00704E24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704E24" w14:paraId="2715B91C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4CA3A9C" w14:textId="076B272A" w:rsidR="00704E24" w:rsidRDefault="00704E24" w:rsidP="005E294F">
                  <w:r>
                    <w:t>Thermal option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D3721BA" w14:textId="34CA2E61" w:rsidR="00704E24" w:rsidRDefault="00704E24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Include temperature loads</w:t>
                  </w:r>
                </w:p>
              </w:tc>
            </w:tr>
            <w:tr w:rsidR="00704E24" w14:paraId="55B6DC40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12A58D8" w14:textId="632C652E" w:rsidR="00704E24" w:rsidRDefault="00704E24" w:rsidP="005E294F">
                  <w:r>
                    <w:t>Zero strain 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09F2E0F" w14:textId="39327F10" w:rsidR="00704E24" w:rsidRDefault="00704E24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298 Kelvin</w:t>
                  </w:r>
                </w:p>
              </w:tc>
            </w:tr>
            <w:tr w:rsidR="00704E24" w14:paraId="047EE02D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33B6B54" w14:textId="126ADCFE" w:rsidR="00704E24" w:rsidRDefault="00704E24" w:rsidP="005E294F">
                  <w:r>
                    <w:t>Include fluid pressure effects from SOLIDWORKS Flow Simulation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9914131" w14:textId="28ACAA0E" w:rsidR="00704E24" w:rsidRDefault="00704E24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704E24" w14:paraId="0FE24551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B72DAF1" w14:textId="7689E26E" w:rsidR="00704E24" w:rsidRDefault="00704E24" w:rsidP="005E294F">
                  <w:r>
                    <w:t>Solver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0463169" w14:textId="22C08408" w:rsidR="00704E24" w:rsidRDefault="00704E24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704E24" w14:paraId="486F69E6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601933F" w14:textId="753E6FDF" w:rsidR="00704E24" w:rsidRDefault="00704E24" w:rsidP="005E294F">
                  <w:r>
                    <w:t xml:space="preserve">Inplane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57A85E6" w14:textId="7756BD9D" w:rsidR="00704E24" w:rsidRDefault="00704E24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704E24" w14:paraId="1377823F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EB5B2D1" w14:textId="6ACC64A7" w:rsidR="00704E24" w:rsidRDefault="00704E24" w:rsidP="005E294F">
                  <w:r>
                    <w:t xml:space="preserve">Soft Spring: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B99B9BE" w14:textId="3E3E5C98" w:rsidR="00704E24" w:rsidRDefault="00704E24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704E24" w14:paraId="15625ED3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698428D" w14:textId="79DC81CA" w:rsidR="00704E24" w:rsidRDefault="00704E24" w:rsidP="005E294F">
                  <w:r>
                    <w:t xml:space="preserve">Inertial Relief: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A3DF164" w14:textId="1B6C2AFB" w:rsidR="00704E24" w:rsidRDefault="00704E24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704E24" w14:paraId="75303EC2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39A9921" w14:textId="56E49D19" w:rsidR="00704E24" w:rsidRDefault="00704E24" w:rsidP="005E294F">
                  <w:r>
                    <w:t>Incompatible bonding options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CF16EB1" w14:textId="1B6BB568" w:rsidR="00704E24" w:rsidRDefault="00704E24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704E24" w14:paraId="4D2E202A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4CD39EE" w14:textId="7D94C073" w:rsidR="00704E24" w:rsidRDefault="00704E24" w:rsidP="005E294F">
                  <w:r>
                    <w:t>Large 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034304F" w14:textId="4EA7E9C6" w:rsidR="00704E24" w:rsidRDefault="00704E24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704E24" w14:paraId="52750E1C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EC21E3A" w14:textId="6FAB2E39" w:rsidR="00704E24" w:rsidRDefault="00704E24" w:rsidP="005E294F">
                  <w:r>
                    <w:t>Compute free body forces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80E94F4" w14:textId="151929AF" w:rsidR="00704E24" w:rsidRDefault="00704E24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704E24" w14:paraId="154F870B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649D32F" w14:textId="26FC5F14" w:rsidR="00704E24" w:rsidRDefault="00704E24" w:rsidP="005E294F">
                  <w:r>
                    <w:t>Friction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9379B59" w14:textId="3AD850F1" w:rsidR="00704E24" w:rsidRDefault="00704E24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704E24" w14:paraId="0D221CF2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73271EA" w14:textId="70BD1FF1" w:rsidR="00704E24" w:rsidRDefault="00704E24" w:rsidP="005E294F">
                  <w:r>
                    <w:t xml:space="preserve">Use Adaptive Method: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54903C2" w14:textId="227F4AF3" w:rsidR="00704E24" w:rsidRDefault="00704E24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704E24" w14:paraId="504635E8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194BC5E" w14:textId="308EDE26" w:rsidR="00704E24" w:rsidRDefault="00704E24" w:rsidP="005E294F">
                  <w:r>
                    <w:t>Result folder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20B22E4" w14:textId="73ED1B9D" w:rsidR="00704E24" w:rsidRDefault="00704E24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SOLIDWORKS document (C:\Users\cinta\Downloads)</w:t>
                  </w:r>
                </w:p>
              </w:tc>
            </w:tr>
          </w:tbl>
          <w:p w14:paraId="182ACCE0" w14:textId="1A36938D" w:rsidR="005E294F" w:rsidRDefault="005E294F" w:rsidP="00A96F2C"/>
        </w:tc>
      </w:tr>
      <w:bookmarkEnd w:id="1"/>
      <w:bookmarkEnd w:id="2"/>
      <w:bookmarkEnd w:id="3"/>
    </w:tbl>
    <w:p w14:paraId="237EDC70" w14:textId="77777777" w:rsidR="00F33129" w:rsidRDefault="00F3312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F33129" w14:paraId="50DE4FEE" w14:textId="77777777" w:rsidTr="00E80CD9">
        <w:tc>
          <w:tcPr>
            <w:tcW w:w="11016" w:type="dxa"/>
          </w:tcPr>
          <w:p w14:paraId="54DB7221" w14:textId="0AD3B67A" w:rsidR="00F33129" w:rsidRPr="00B35001" w:rsidRDefault="00704E24" w:rsidP="000A7C6B">
            <w:pPr>
              <w:pStyle w:val="Heading1"/>
            </w:pPr>
            <w:bookmarkStart w:id="7" w:name="_Toc167736941"/>
            <w:r>
              <w:t>Units</w:t>
            </w:r>
            <w:bookmarkEnd w:id="7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156"/>
              <w:gridCol w:w="5049"/>
            </w:tblGrid>
            <w:tr w:rsidR="00F33129" w14:paraId="711ABF63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1B633BC" w14:textId="249D0BEC" w:rsidR="00F33129" w:rsidRDefault="00704E24" w:rsidP="000A7C6B">
                  <w:r>
                    <w:t>Unit system: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5EB5B4F" w14:textId="089C7E52" w:rsidR="00F33129" w:rsidRDefault="00704E24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 (MKS)</w:t>
                  </w:r>
                </w:p>
              </w:tc>
            </w:tr>
            <w:tr w:rsidR="00704E24" w14:paraId="0ECEA3E6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D35E50B" w14:textId="28727A89" w:rsidR="00704E24" w:rsidRDefault="00704E24" w:rsidP="000A7C6B">
                  <w:r>
                    <w:t>Length/Displacement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7A0CC69" w14:textId="4AD3944A" w:rsidR="00704E24" w:rsidRDefault="00704E24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704E24" w14:paraId="144E8D8A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79AA8E4" w14:textId="249891EB" w:rsidR="00704E24" w:rsidRDefault="00704E24" w:rsidP="000A7C6B">
                  <w:r>
                    <w:t>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34E0CD0" w14:textId="0C22B359" w:rsidR="00704E24" w:rsidRDefault="00704E24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Kelvin</w:t>
                  </w:r>
                </w:p>
              </w:tc>
            </w:tr>
            <w:tr w:rsidR="00704E24" w14:paraId="19FDCF91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7BDB541" w14:textId="3910A520" w:rsidR="00704E24" w:rsidRDefault="00704E24" w:rsidP="000A7C6B">
                  <w:r>
                    <w:t>Angular velocity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3DF5648" w14:textId="4E9B7FFC" w:rsidR="00704E24" w:rsidRDefault="00704E24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Rad/sec</w:t>
                  </w:r>
                </w:p>
              </w:tc>
            </w:tr>
            <w:tr w:rsidR="00704E24" w14:paraId="09F13D3E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76B2719" w14:textId="06C73B89" w:rsidR="00704E24" w:rsidRDefault="00704E24" w:rsidP="000A7C6B">
                  <w:r>
                    <w:t>Pressure/Stress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4C7A427" w14:textId="2443993D" w:rsidR="00704E24" w:rsidRDefault="00704E24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N/m^2</w:t>
                  </w:r>
                </w:p>
              </w:tc>
            </w:tr>
          </w:tbl>
          <w:p w14:paraId="56F6B082" w14:textId="41C2A8CE" w:rsidR="00F33129" w:rsidRDefault="00F33129" w:rsidP="000A7C6B"/>
        </w:tc>
      </w:tr>
    </w:tbl>
    <w:p w14:paraId="7BAD3C18" w14:textId="77777777" w:rsidR="00E80CD9" w:rsidRDefault="00E80CD9" w:rsidP="00076F1F"/>
    <w:tbl>
      <w:tblPr>
        <w:tblStyle w:val="TableGrid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14:paraId="15168A39" w14:textId="77777777" w:rsidTr="005273D5">
        <w:trPr>
          <w:trHeight w:val="4158"/>
        </w:trPr>
        <w:tc>
          <w:tcPr>
            <w:tcW w:w="11136" w:type="dxa"/>
          </w:tcPr>
          <w:p w14:paraId="3FE74E5E" w14:textId="242B8192" w:rsidR="00E80CD9" w:rsidRPr="00AC3438" w:rsidRDefault="00704E24" w:rsidP="000A7C6B">
            <w:pPr>
              <w:pStyle w:val="Heading1"/>
            </w:pPr>
            <w:bookmarkStart w:id="8" w:name="_Toc243733144"/>
            <w:bookmarkStart w:id="9" w:name="_Toc245020112"/>
            <w:bookmarkStart w:id="10" w:name="_Toc245020144"/>
            <w:bookmarkStart w:id="11" w:name="_Toc167736942"/>
            <w:r>
              <w:lastRenderedPageBreak/>
              <w:t>Material Properties</w:t>
            </w:r>
            <w:bookmarkEnd w:id="11"/>
          </w:p>
          <w:tbl>
            <w:tblPr>
              <w:tblStyle w:val="LightList-Accent11"/>
              <w:tblW w:w="0" w:type="auto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741"/>
              <w:gridCol w:w="2892"/>
            </w:tblGrid>
            <w:tr w:rsidR="00E80CD9" w:rsidRPr="000841BF" w14:paraId="54D40DB5" w14:textId="77777777" w:rsidTr="00955A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7B64A7C" w14:textId="5CA04007" w:rsidR="00E80CD9" w:rsidRPr="003E6C57" w:rsidRDefault="00704E24" w:rsidP="000A7C6B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Model Reference</w:t>
                  </w:r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75444D3" w14:textId="4B4C8D85" w:rsidR="00E80CD9" w:rsidRPr="003E6C57" w:rsidRDefault="00704E24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Properties</w:t>
                  </w:r>
                </w:p>
              </w:tc>
              <w:tc>
                <w:tcPr>
                  <w:tcW w:w="2892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6E11AF6" w14:textId="29975070" w:rsidR="00E80CD9" w:rsidRPr="003E6C57" w:rsidRDefault="00704E24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Components</w:t>
                  </w:r>
                </w:p>
              </w:tc>
            </w:tr>
            <w:tr w:rsidR="00E80CD9" w:rsidRPr="000841BF" w14:paraId="4418E2D8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8" w:space="0" w:color="auto"/>
                  </w:tcBorders>
                  <w:vAlign w:val="center"/>
                </w:tcPr>
                <w:p w14:paraId="661EB763" w14:textId="6D555020" w:rsidR="00E80CD9" w:rsidRPr="00577134" w:rsidRDefault="00704E24" w:rsidP="000A7C6B">
                  <w:pPr>
                    <w:jc w:val="center"/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noProof/>
                      <w:sz w:val="20"/>
                      <w:szCs w:val="20"/>
                    </w:rPr>
                    <w:drawing>
                      <wp:inline distT="0" distB="0" distL="0" distR="0" wp14:anchorId="7CEFDE5F" wp14:editId="672ADF79">
                        <wp:extent cx="1904365" cy="1260475"/>
                        <wp:effectExtent l="0" t="0" r="635" b="0"/>
                        <wp:docPr id="581476872" name="Picture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1476872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12604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8" w:space="0" w:color="auto"/>
                  </w:tcBorders>
                </w:tcPr>
                <w:tbl>
                  <w:tblPr>
                    <w:tblStyle w:val="MediumGrid1-Accent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14:paraId="76A9858B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36E3A9D" w14:textId="0EC85F7B" w:rsidR="00E80CD9" w:rsidRPr="00BE6656" w:rsidRDefault="00704E24" w:rsidP="000A7C6B">
                        <w:pPr>
                          <w:jc w:val="right"/>
                          <w:rPr>
                            <w:rStyle w:val="Strong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Name</w:t>
                        </w:r>
                        <w:r w:rsidR="00E80CD9" w:rsidRPr="00BE6656"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6CB7738" w14:textId="7D8DD6F4" w:rsidR="00E80CD9" w:rsidRPr="00BE6656" w:rsidRDefault="00704E24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Custom Plastic</w:t>
                        </w:r>
                      </w:p>
                    </w:tc>
                  </w:tr>
                  <w:tr w:rsidR="00704E24" w:rsidRPr="00577134" w14:paraId="649FC746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FA34700" w14:textId="60ACADA8" w:rsidR="00704E24" w:rsidRDefault="00704E24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5E7B1E0" w14:textId="5B8EEF14" w:rsidR="00704E24" w:rsidRDefault="00704E24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704E24" w:rsidRPr="00577134" w14:paraId="3EB20876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52E6C1E" w14:textId="4EFB7474" w:rsidR="00704E24" w:rsidRDefault="00704E24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0F694A9" w14:textId="1FAF5AF6" w:rsidR="00704E24" w:rsidRDefault="00704E24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Max von Mises Stress</w:t>
                        </w:r>
                      </w:p>
                    </w:tc>
                  </w:tr>
                  <w:tr w:rsidR="00704E24" w:rsidRPr="00577134" w14:paraId="020AA1A6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A7E35EA" w14:textId="6CE80D68" w:rsidR="00704E24" w:rsidRDefault="00704E24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Yield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6E749E4" w14:textId="1D574027" w:rsidR="00704E24" w:rsidRDefault="00704E24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5.3e+07 N/m^2</w:t>
                        </w:r>
                      </w:p>
                    </w:tc>
                  </w:tr>
                  <w:tr w:rsidR="00704E24" w:rsidRPr="00577134" w14:paraId="4443AB1C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9B59ACF" w14:textId="73081C8C" w:rsidR="00704E24" w:rsidRDefault="00704E24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Tensile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700C9A0" w14:textId="193C1CB9" w:rsidR="00704E24" w:rsidRDefault="00704E24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5.8e+07 N/m^2</w:t>
                        </w:r>
                      </w:p>
                    </w:tc>
                  </w:tr>
                  <w:tr w:rsidR="00704E24" w:rsidRPr="00577134" w14:paraId="031CA540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C31ACD2" w14:textId="7CFC4623" w:rsidR="00704E24" w:rsidRDefault="00704E24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Elastic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8BFDA0B" w14:textId="751BAE44" w:rsidR="00704E24" w:rsidRDefault="00704E24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4.3e+09 N/m^2</w:t>
                        </w:r>
                      </w:p>
                    </w:tc>
                  </w:tr>
                  <w:tr w:rsidR="00704E24" w:rsidRPr="00577134" w14:paraId="5B10E95D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251B425" w14:textId="32D5719F" w:rsidR="00704E24" w:rsidRDefault="00704E24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Poisson's ratio: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378C456" w14:textId="4174BCA0" w:rsidR="00704E24" w:rsidRDefault="00704E24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 xml:space="preserve">0.394  </w:t>
                        </w:r>
                      </w:p>
                    </w:tc>
                  </w:tr>
                  <w:tr w:rsidR="00704E24" w:rsidRPr="00577134" w14:paraId="40EADC0D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D37A616" w14:textId="0D08A575" w:rsidR="00704E24" w:rsidRDefault="00704E24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Mass density: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AEB5363" w14:textId="1FC03EF7" w:rsidR="00704E24" w:rsidRDefault="00704E24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1,350 kg/m^3</w:t>
                        </w:r>
                      </w:p>
                    </w:tc>
                  </w:tr>
                  <w:tr w:rsidR="00704E24" w:rsidRPr="00577134" w14:paraId="10C6A6ED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67E652C" w14:textId="2FFE81D4" w:rsidR="00704E24" w:rsidRDefault="00704E24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Shear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9FBED2D" w14:textId="51C7708A" w:rsidR="00704E24" w:rsidRDefault="00704E24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3.189e+08 N/m^2</w:t>
                        </w:r>
                      </w:p>
                    </w:tc>
                  </w:tr>
                </w:tbl>
                <w:p w14:paraId="60751C68" w14:textId="77777777"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8" w:space="0" w:color="auto"/>
                    <w:right w:val="none" w:sz="0" w:space="0" w:color="auto"/>
                  </w:tcBorders>
                </w:tcPr>
                <w:p w14:paraId="2F537069" w14:textId="77777777" w:rsidR="00704E24" w:rsidRDefault="00704E24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1(shell_small.step&lt;1&gt;[4])(shell_small),</w:t>
                  </w:r>
                </w:p>
                <w:p w14:paraId="07CFA5D0" w14:textId="2F0C4097" w:rsidR="00E80CD9" w:rsidRPr="00577134" w:rsidRDefault="00704E24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2(shell_small.step&lt;1&gt;[3])(shell_small)</w:t>
                  </w:r>
                </w:p>
              </w:tc>
            </w:tr>
            <w:tr w:rsidR="00E80CD9" w:rsidRPr="000841BF" w14:paraId="200F5FD4" w14:textId="77777777" w:rsidTr="000A7C6B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14:paraId="318D9810" w14:textId="6954EAEC" w:rsidR="00E80CD9" w:rsidRPr="000841BF" w:rsidRDefault="00704E24" w:rsidP="000A7C6B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Curve Data:N/A</w:t>
                  </w:r>
                </w:p>
              </w:tc>
            </w:tr>
          </w:tbl>
          <w:p w14:paraId="330D021B" w14:textId="4AF892E2" w:rsidR="00E80CD9" w:rsidRDefault="00E80CD9" w:rsidP="000A7C6B"/>
        </w:tc>
      </w:tr>
      <w:bookmarkEnd w:id="8"/>
      <w:bookmarkEnd w:id="9"/>
      <w:bookmarkEnd w:id="10"/>
    </w:tbl>
    <w:p w14:paraId="1CC159F7" w14:textId="77777777" w:rsidR="005273D5" w:rsidRDefault="005273D5" w:rsidP="006518B5"/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14:paraId="4C928A2E" w14:textId="77777777" w:rsidTr="00452CBC">
        <w:tc>
          <w:tcPr>
            <w:tcW w:w="11016" w:type="dxa"/>
          </w:tcPr>
          <w:p w14:paraId="40A5277B" w14:textId="3AD79A3F" w:rsidR="005273D5" w:rsidRPr="00AF1A58" w:rsidRDefault="00704E24" w:rsidP="000A7C6B">
            <w:pPr>
              <w:pStyle w:val="Heading1"/>
              <w:rPr>
                <w:b w:val="0"/>
                <w:bCs w:val="0"/>
              </w:rPr>
            </w:pPr>
            <w:bookmarkStart w:id="12" w:name="_Toc167736943"/>
            <w:r>
              <w:rPr>
                <w:rStyle w:val="Strong"/>
              </w:rPr>
              <w:t>Loads and Fixtures</w:t>
            </w:r>
            <w:bookmarkEnd w:id="12"/>
          </w:p>
          <w:tbl>
            <w:tblPr>
              <w:tblStyle w:val="LightList-Accent3"/>
              <w:tblW w:w="10909" w:type="dxa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3021"/>
              <w:gridCol w:w="6071"/>
            </w:tblGrid>
            <w:tr w:rsidR="00704E24" w14:paraId="1D8C5005" w14:textId="77777777" w:rsidTr="0008796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1AE86FDB" w14:textId="2ECB3806" w:rsidR="00704E24" w:rsidRPr="004E282D" w:rsidRDefault="00704E24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name</w:t>
                  </w:r>
                </w:p>
              </w:tc>
              <w:tc>
                <w:tcPr>
                  <w:tcW w:w="302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6217D3B0" w14:textId="03BBD44D" w:rsidR="00704E24" w:rsidRPr="004E282D" w:rsidRDefault="00704E24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Image</w:t>
                  </w:r>
                </w:p>
              </w:tc>
              <w:tc>
                <w:tcPr>
                  <w:tcW w:w="607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54CED348" w14:textId="4F59E895" w:rsidR="00704E24" w:rsidRPr="004E282D" w:rsidRDefault="00704E24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Details</w:t>
                  </w:r>
                </w:p>
              </w:tc>
            </w:tr>
            <w:tr w:rsidR="00704E24" w14:paraId="1E120895" w14:textId="77777777" w:rsidTr="00D30FF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14:paraId="2AE681A5" w14:textId="75A05B99" w:rsidR="00704E24" w:rsidRPr="00AD5FBA" w:rsidRDefault="00704E24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Fixed-1</w:t>
                  </w:r>
                </w:p>
              </w:tc>
              <w:tc>
                <w:tcPr>
                  <w:tcW w:w="3021" w:type="dxa"/>
                  <w:tcBorders>
                    <w:top w:val="single" w:sz="18" w:space="0" w:color="76923C" w:themeColor="accent3" w:themeShade="BF"/>
                  </w:tcBorders>
                </w:tcPr>
                <w:p w14:paraId="680868C3" w14:textId="52D4B83A" w:rsidR="00704E24" w:rsidRPr="006208CB" w:rsidRDefault="00704E24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45AC79B0" wp14:editId="5E9A7943">
                        <wp:extent cx="1772285" cy="1173480"/>
                        <wp:effectExtent l="0" t="0" r="0" b="7620"/>
                        <wp:docPr id="323435273" name="Picture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3435273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11734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74"/>
                    <w:gridCol w:w="2667"/>
                  </w:tblGrid>
                  <w:tr w:rsidR="00704E24" w14:paraId="769EBABC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00D74D30" w14:textId="41B72FF4" w:rsidR="00704E24" w:rsidRPr="00BE6656" w:rsidRDefault="00704E24" w:rsidP="003F2268">
                        <w:pPr>
                          <w:jc w:val="right"/>
                          <w:rPr>
                            <w:rStyle w:val="Strong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5EB8E7BA" w14:textId="2BB78A25" w:rsidR="00704E24" w:rsidRPr="00154A1A" w:rsidRDefault="00704E24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704E24" w14:paraId="66807EEF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688CB945" w14:textId="6A927D40" w:rsidR="00704E24" w:rsidRDefault="00704E24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79AC6A8C" w14:textId="10DBE5B5" w:rsidR="00704E24" w:rsidRDefault="00704E24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Fixed Geometry</w:t>
                        </w:r>
                      </w:p>
                    </w:tc>
                  </w:tr>
                </w:tbl>
                <w:p w14:paraId="7A39FFAA" w14:textId="77777777" w:rsidR="00704E24" w:rsidRPr="004C6DEB" w:rsidRDefault="00704E24" w:rsidP="00840CC7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F154A" w14:paraId="206F3625" w14:textId="77777777" w:rsidTr="00452CB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09" w:type="dxa"/>
                  <w:gridSpan w:val="3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D6E3BC" w:themeFill="accent3" w:themeFillTint="66"/>
                  <w:vAlign w:val="center"/>
                </w:tcPr>
                <w:p w14:paraId="34DFFE4B" w14:textId="5140E0FC" w:rsidR="003F154A" w:rsidRPr="003F154A" w:rsidRDefault="00704E24" w:rsidP="003F154A">
                  <w:pPr>
                    <w:rPr>
                      <w:rStyle w:val="Strong"/>
                      <w:bCs/>
                    </w:rPr>
                  </w:pPr>
                  <w:r>
                    <w:rPr>
                      <w:rStyle w:val="Strong"/>
                      <w:b/>
                    </w:rPr>
                    <w:t>Resultant Forces</w:t>
                  </w:r>
                </w:p>
                <w:tbl>
                  <w:tblPr>
                    <w:tblStyle w:val="TableGrid"/>
                    <w:tblW w:w="10669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2659"/>
                    <w:gridCol w:w="1980"/>
                    <w:gridCol w:w="1980"/>
                    <w:gridCol w:w="1980"/>
                    <w:gridCol w:w="2070"/>
                  </w:tblGrid>
                  <w:tr w:rsidR="003F154A" w14:paraId="03C97CA9" w14:textId="77777777" w:rsidTr="00452CBC">
                    <w:trPr>
                      <w:trHeight w:val="250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102B45A3" w14:textId="525302AB" w:rsidR="003F154A" w:rsidRDefault="00704E24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Components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671B2F24" w14:textId="1A015C6F" w:rsidR="003F154A" w:rsidRDefault="00704E24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X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18EC695F" w14:textId="6390778D" w:rsidR="003F154A" w:rsidRDefault="00704E24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Y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40932D90" w14:textId="21927739" w:rsidR="003F154A" w:rsidRDefault="00704E24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Z</w:t>
                        </w:r>
                      </w:p>
                    </w:tc>
                    <w:tc>
                      <w:tcPr>
                        <w:tcW w:w="2070" w:type="dxa"/>
                        <w:shd w:val="clear" w:color="auto" w:fill="D9D9D9" w:themeFill="background1" w:themeFillShade="D9"/>
                        <w:vAlign w:val="center"/>
                      </w:tcPr>
                      <w:p w14:paraId="6947D529" w14:textId="64BF195C" w:rsidR="003F154A" w:rsidRDefault="00704E24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Resultant</w:t>
                        </w:r>
                      </w:p>
                    </w:tc>
                  </w:tr>
                  <w:tr w:rsidR="003F154A" w14:paraId="4A3EBD19" w14:textId="77777777" w:rsidTr="00452CBC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63C00F0C" w14:textId="3F55E9ED" w:rsidR="003F154A" w:rsidRDefault="00704E24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force(N)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5A0E2D47" w14:textId="68EB512D" w:rsidR="003F154A" w:rsidRPr="00EF37BF" w:rsidRDefault="00704E24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-8.94892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6CEBE88A" w14:textId="510EA7E7" w:rsidR="003F154A" w:rsidRPr="00EF37BF" w:rsidRDefault="00704E24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-0.00148447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3144D79E" w14:textId="38DF95CC" w:rsidR="003F154A" w:rsidRDefault="00704E24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0.616156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39108803" w14:textId="26B688A9" w:rsidR="003F154A" w:rsidRPr="00EF37BF" w:rsidRDefault="00704E24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8.9701</w:t>
                        </w:r>
                      </w:p>
                    </w:tc>
                  </w:tr>
                  <w:tr w:rsidR="00935682" w14:paraId="6E6FE452" w14:textId="77777777" w:rsidTr="00452CBC">
                    <w:trPr>
                      <w:cantSplit/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63E93209" w14:textId="5DFBF3F3" w:rsidR="00935682" w:rsidRDefault="00704E24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Moment(N.m)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043167D4" w14:textId="269621BC" w:rsidR="00935682" w:rsidRDefault="00704E24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7668DA59" w14:textId="3A4C32CB" w:rsidR="00935682" w:rsidRDefault="00704E24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2F8D7A39" w14:textId="748284C7" w:rsidR="00935682" w:rsidRDefault="00704E24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6196BA24" w14:textId="43A58E1E" w:rsidR="00935682" w:rsidRDefault="00704E24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14:paraId="5597178C" w14:textId="77777777" w:rsidR="003F154A" w:rsidRDefault="003F154A" w:rsidP="003F154A">
                  <w:pPr>
                    <w:jc w:val="center"/>
                    <w:rPr>
                      <w:rStyle w:val="Strong"/>
                      <w:b/>
                      <w:sz w:val="18"/>
                      <w:szCs w:val="18"/>
                    </w:rPr>
                  </w:pPr>
                  <w:r>
                    <w:rPr>
                      <w:rStyle w:val="Strong"/>
                      <w:b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657CEC93" w14:textId="77777777" w:rsidR="005273D5" w:rsidRDefault="005273D5" w:rsidP="00840CC7">
            <w:pPr>
              <w:pStyle w:val="TOC3"/>
            </w:pPr>
          </w:p>
          <w:tbl>
            <w:tblPr>
              <w:tblStyle w:val="LightList-Accent2"/>
              <w:tblW w:w="10816" w:type="dxa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234"/>
              <w:gridCol w:w="5928"/>
            </w:tblGrid>
            <w:tr w:rsidR="00704E24" w14:paraId="7267AE02" w14:textId="77777777" w:rsidTr="00137BB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048CBA05" w14:textId="4ECC3260" w:rsidR="00704E24" w:rsidRPr="004E282D" w:rsidRDefault="00704E24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name</w:t>
                  </w:r>
                </w:p>
              </w:tc>
              <w:tc>
                <w:tcPr>
                  <w:tcW w:w="3234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25C8F389" w14:textId="6B82F40A" w:rsidR="00704E24" w:rsidRPr="004E282D" w:rsidRDefault="00704E24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Image</w:t>
                  </w:r>
                </w:p>
              </w:tc>
              <w:tc>
                <w:tcPr>
                  <w:tcW w:w="5928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3C570BAD" w14:textId="379D18CE" w:rsidR="00704E24" w:rsidRPr="004E282D" w:rsidRDefault="00704E24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Details</w:t>
                  </w:r>
                </w:p>
              </w:tc>
            </w:tr>
            <w:tr w:rsidR="00704E24" w14:paraId="5D2C6F53" w14:textId="77777777" w:rsidTr="00F3114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14:paraId="0E8B6B7B" w14:textId="05BE7F22" w:rsidR="00704E24" w:rsidRPr="00F42DD1" w:rsidRDefault="00704E24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Force-1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14:paraId="15A6FEC4" w14:textId="494703EC" w:rsidR="00704E24" w:rsidRPr="006208CB" w:rsidRDefault="00704E24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446E4AFA" wp14:editId="0DB47288">
                        <wp:extent cx="1907540" cy="1263015"/>
                        <wp:effectExtent l="0" t="0" r="0" b="0"/>
                        <wp:docPr id="1145779338" name="Picture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45779338" name="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12630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704E24" w14:paraId="76D9490B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3E65DD02" w14:textId="60EC1B95" w:rsidR="00704E24" w:rsidRPr="00BE6656" w:rsidRDefault="00704E24" w:rsidP="003F2268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64DC69F2" w14:textId="5CEB1D30" w:rsidR="00704E24" w:rsidRPr="00B77EA3" w:rsidRDefault="00704E24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2 face(s)</w:t>
                        </w:r>
                      </w:p>
                    </w:tc>
                  </w:tr>
                  <w:tr w:rsidR="00704E24" w14:paraId="7902A85D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66FCA3A2" w14:textId="7601FEE1" w:rsidR="00704E24" w:rsidRDefault="00704E24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051E5DD7" w14:textId="459BEAC2" w:rsidR="00704E24" w:rsidRDefault="00704E24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Apply normal force</w:t>
                        </w:r>
                      </w:p>
                    </w:tc>
                  </w:tr>
                  <w:tr w:rsidR="00704E24" w14:paraId="486EF870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4C36AF4A" w14:textId="643DC025" w:rsidR="00704E24" w:rsidRDefault="00704E24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68EF8930" w14:textId="30013504" w:rsidR="00704E24" w:rsidRDefault="00704E24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15 N</w:t>
                        </w:r>
                      </w:p>
                    </w:tc>
                  </w:tr>
                </w:tbl>
                <w:p w14:paraId="7A63AE8E" w14:textId="77777777" w:rsidR="00704E24" w:rsidRDefault="00704E24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</w:p>
              </w:tc>
            </w:tr>
          </w:tbl>
          <w:p w14:paraId="26F62913" w14:textId="7A450096" w:rsidR="005273D5" w:rsidRDefault="005273D5" w:rsidP="000A7C6B">
            <w:pPr>
              <w:rPr>
                <w:rStyle w:val="Strong"/>
              </w:rPr>
            </w:pPr>
          </w:p>
        </w:tc>
      </w:tr>
    </w:tbl>
    <w:p w14:paraId="2CCBDD1B" w14:textId="77777777" w:rsidR="00132707" w:rsidRDefault="00132707" w:rsidP="0013270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132707" w14:paraId="5A23671C" w14:textId="77777777" w:rsidTr="005B3D16">
        <w:tc>
          <w:tcPr>
            <w:tcW w:w="11016" w:type="dxa"/>
          </w:tcPr>
          <w:p w14:paraId="23EE18D8" w14:textId="43C0C887" w:rsidR="00132707" w:rsidRDefault="00132707" w:rsidP="000A7C6B">
            <w:pPr>
              <w:pStyle w:val="Heading1"/>
            </w:pPr>
            <w:r>
              <w:lastRenderedPageBreak/>
              <w:br w:type="page"/>
            </w:r>
            <w:bookmarkStart w:id="13" w:name="_Toc167736944"/>
            <w:r w:rsidR="00704E24">
              <w:t>Connector Definitions</w:t>
            </w:r>
            <w:bookmarkEnd w:id="13"/>
          </w:p>
          <w:p w14:paraId="7E44895F" w14:textId="55D9BBE8" w:rsidR="00132707" w:rsidRDefault="00704E24" w:rsidP="000A7C6B">
            <w:r>
              <w:t>No Data</w:t>
            </w:r>
          </w:p>
          <w:p w14:paraId="2656FD98" w14:textId="443461F8" w:rsidR="00EF37BF" w:rsidRPr="009C0A33" w:rsidRDefault="00EF37BF" w:rsidP="000A7C6B"/>
          <w:p w14:paraId="4BF82834" w14:textId="77777777" w:rsidR="000F2729" w:rsidRDefault="000F2729" w:rsidP="000A7C6B"/>
          <w:p w14:paraId="0A2B30EE" w14:textId="289F3B17" w:rsidR="00E12C21" w:rsidRDefault="00E12C21" w:rsidP="000A7C6B"/>
          <w:p w14:paraId="7AE6C019" w14:textId="77777777" w:rsidR="00D72EE8" w:rsidRDefault="00D72EE8" w:rsidP="00D72EE8"/>
          <w:p w14:paraId="01646C8E" w14:textId="7FAAAC94" w:rsidR="00D72EE8" w:rsidRPr="009C0A33" w:rsidRDefault="00D72EE8" w:rsidP="00D72EE8"/>
          <w:p w14:paraId="3EEB0B75" w14:textId="3A646961" w:rsidR="00132707" w:rsidRDefault="00132707" w:rsidP="000A7C6B"/>
        </w:tc>
      </w:tr>
    </w:tbl>
    <w:p w14:paraId="1B3794AF" w14:textId="77777777" w:rsidR="00104BD8" w:rsidRDefault="00104BD8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104BD8" w14:paraId="6F975856" w14:textId="77777777" w:rsidTr="00213D4E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166701EF" w14:textId="50B4AF09" w:rsidR="00104BD8" w:rsidRDefault="00704E24" w:rsidP="00704E24">
            <w:pPr>
              <w:pStyle w:val="Heading1"/>
            </w:pPr>
            <w:bookmarkStart w:id="14" w:name="_Toc167736945"/>
            <w:r>
              <w:t>Interaction Information</w:t>
            </w:r>
            <w:bookmarkEnd w:id="14"/>
          </w:p>
          <w:p w14:paraId="08C1F6F5" w14:textId="77777777" w:rsidR="00104BD8" w:rsidRPr="000B04D4" w:rsidRDefault="00104BD8" w:rsidP="000A7C6B"/>
          <w:tbl>
            <w:tblPr>
              <w:tblStyle w:val="LightGrid-Accent11"/>
              <w:tblW w:w="0" w:type="auto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20"/>
              <w:gridCol w:w="4067"/>
              <w:gridCol w:w="4067"/>
            </w:tblGrid>
            <w:tr w:rsidR="002B4DE8" w14:paraId="4BF65B46" w14:textId="77777777" w:rsidTr="00213D4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0" w:type="dxa"/>
                  <w:tcBorders>
                    <w:top w:val="none" w:sz="0" w:space="0" w:color="auto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42BD346" w14:textId="694AA1F1" w:rsidR="002B4DE8" w:rsidRDefault="00704E24" w:rsidP="00C16188">
                  <w:pPr>
                    <w:jc w:val="center"/>
                  </w:pPr>
                  <w:r>
                    <w:t>Interaction</w:t>
                  </w:r>
                </w:p>
              </w:tc>
              <w:tc>
                <w:tcPr>
                  <w:tcW w:w="4067" w:type="dxa"/>
                  <w:tcBorders>
                    <w:top w:val="none" w:sz="0" w:space="0" w:color="auto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054D5BB" w14:textId="28A53CB8" w:rsidR="002B4DE8" w:rsidRDefault="00704E24" w:rsidP="00C1618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Interaction Image</w:t>
                  </w:r>
                </w:p>
              </w:tc>
              <w:tc>
                <w:tcPr>
                  <w:tcW w:w="4067" w:type="dxa"/>
                  <w:tcBorders>
                    <w:top w:val="none" w:sz="0" w:space="0" w:color="auto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19854B5" w14:textId="225F74D6" w:rsidR="002B4DE8" w:rsidRDefault="00704E24" w:rsidP="00C1618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Interaction Properties</w:t>
                  </w:r>
                </w:p>
              </w:tc>
            </w:tr>
            <w:tr w:rsidR="002B4DE8" w14:paraId="44FD00C7" w14:textId="77777777" w:rsidTr="003F22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5187D1F" w14:textId="249C7372" w:rsidR="002B4DE8" w:rsidRPr="00211C62" w:rsidRDefault="00704E24" w:rsidP="00C16188">
                  <w:pPr>
                    <w:jc w:val="center"/>
                    <w:rPr>
                      <w:rFonts w:asciiTheme="minorHAnsi" w:hAnsiTheme="minorHAnsi"/>
                      <w:b w:val="0"/>
                    </w:rPr>
                  </w:pPr>
                  <w:r>
                    <w:rPr>
                      <w:rFonts w:asciiTheme="minorHAnsi" w:hAnsiTheme="minorHAnsi"/>
                      <w:b w:val="0"/>
                    </w:rPr>
                    <w:t>Global Interaction</w:t>
                  </w:r>
                </w:p>
              </w:tc>
              <w:tc>
                <w:tcPr>
                  <w:tcW w:w="406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4F81BD" w:themeColor="accent1"/>
                  </w:tcBorders>
                  <w:shd w:val="clear" w:color="auto" w:fill="auto"/>
                  <w:vAlign w:val="center"/>
                </w:tcPr>
                <w:p w14:paraId="5784FAC2" w14:textId="060AAC55" w:rsidR="002B4DE8" w:rsidRPr="000B04D4" w:rsidRDefault="00704E24" w:rsidP="00C1618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noProof/>
                    </w:rPr>
                    <w:drawing>
                      <wp:inline distT="0" distB="0" distL="0" distR="0" wp14:anchorId="6281F74B" wp14:editId="5777102D">
                        <wp:extent cx="2445385" cy="1618615"/>
                        <wp:effectExtent l="0" t="0" r="0" b="635"/>
                        <wp:docPr id="1618742802" name="Picture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18742802" name="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45385" cy="16186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67" w:type="dxa"/>
                  <w:tcBorders>
                    <w:top w:val="single" w:sz="18" w:space="0" w:color="548DD4" w:themeColor="text2" w:themeTint="99"/>
                    <w:left w:val="single" w:sz="18" w:space="0" w:color="4F81BD" w:themeColor="accent1"/>
                    <w:bottom w:val="single" w:sz="18" w:space="0" w:color="548DD4" w:themeColor="text2" w:themeTint="99"/>
                    <w:right w:val="single" w:sz="18" w:space="0" w:color="4F81BD" w:themeColor="accent1"/>
                  </w:tcBorders>
                  <w:shd w:val="clear" w:color="auto" w:fill="auto"/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093"/>
                    <w:gridCol w:w="1758"/>
                  </w:tblGrid>
                  <w:tr w:rsidR="0017091B" w14:paraId="1BC21699" w14:textId="77777777" w:rsidTr="004F6DE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2394BEEB" w14:textId="5BA9A3AF" w:rsidR="0017091B" w:rsidRPr="00BE6656" w:rsidRDefault="00704E24" w:rsidP="004F6DE4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1C6CFA11" w14:textId="15F944A6" w:rsidR="0017091B" w:rsidRPr="00BE6656" w:rsidRDefault="00704E24" w:rsidP="004F6DE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</w:rPr>
                          <w:t>Bonded</w:t>
                        </w:r>
                      </w:p>
                    </w:tc>
                  </w:tr>
                  <w:tr w:rsidR="00704E24" w14:paraId="7F159157" w14:textId="77777777" w:rsidTr="004F6DE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5598600E" w14:textId="7975A0B3" w:rsidR="00704E24" w:rsidRDefault="00704E24" w:rsidP="004F6DE4">
                        <w:pPr>
                          <w:jc w:val="right"/>
                        </w:pPr>
                        <w:r>
                          <w:t>Components: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51A9EDD3" w14:textId="30A2FB06" w:rsidR="00704E24" w:rsidRDefault="00704E24" w:rsidP="004F6DE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</w:rPr>
                          <w:t>1 component(s)</w:t>
                        </w:r>
                      </w:p>
                    </w:tc>
                  </w:tr>
                  <w:tr w:rsidR="00704E24" w14:paraId="28A9500C" w14:textId="77777777" w:rsidTr="004F6DE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1A4A12E2" w14:textId="0270AC63" w:rsidR="00704E24" w:rsidRDefault="00704E24" w:rsidP="004F6DE4">
                        <w:pPr>
                          <w:jc w:val="right"/>
                        </w:pPr>
                        <w:r>
                          <w:t>Options: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26C32D30" w14:textId="37920524" w:rsidR="00704E24" w:rsidRDefault="00704E24" w:rsidP="004F6DE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</w:rPr>
                          <w:t>Independent mesh</w:t>
                        </w:r>
                      </w:p>
                    </w:tc>
                  </w:tr>
                </w:tbl>
                <w:p w14:paraId="7FE9BCCD" w14:textId="77777777" w:rsidR="00213D4E" w:rsidRPr="00211C62" w:rsidRDefault="00213D4E" w:rsidP="001709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220F66C4" w14:textId="23C5A5F2" w:rsidR="00104BD8" w:rsidRDefault="00104BD8" w:rsidP="000A7C6B">
            <w:pPr>
              <w:rPr>
                <w:rStyle w:val="A3"/>
              </w:rPr>
            </w:pPr>
          </w:p>
          <w:p w14:paraId="43E627F2" w14:textId="77777777" w:rsidR="00104BD8" w:rsidRDefault="00104BD8" w:rsidP="000A7C6B"/>
        </w:tc>
      </w:tr>
    </w:tbl>
    <w:p w14:paraId="1C24CAE3" w14:textId="77777777" w:rsidR="00A61A59" w:rsidRDefault="00A61A5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A61A59" w14:paraId="0DFBE9D9" w14:textId="77777777" w:rsidTr="00A14EA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4A8832D1" w14:textId="612F60B7" w:rsidR="00A61A59" w:rsidRDefault="00704E24" w:rsidP="000A7C6B">
            <w:pPr>
              <w:pStyle w:val="Heading1"/>
            </w:pPr>
            <w:bookmarkStart w:id="15" w:name="_Toc167736946"/>
            <w:r>
              <w:lastRenderedPageBreak/>
              <w:t>Mesh information</w:t>
            </w:r>
            <w:bookmarkEnd w:id="15"/>
          </w:p>
          <w:tbl>
            <w:tblPr>
              <w:tblStyle w:val="MediumList1-Accent11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A9531D" w14:paraId="13B508A1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6125949" w14:textId="5F69B8D5" w:rsidR="00A9531D" w:rsidRDefault="00704E24" w:rsidP="00C16188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8F82BCB" w14:textId="61E5972E" w:rsidR="00A9531D" w:rsidRDefault="00704E24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704E24" w14:paraId="5F37A0E5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44A22D9" w14:textId="74245704" w:rsidR="00704E24" w:rsidRDefault="00704E24" w:rsidP="00C16188">
                  <w:r>
                    <w:t xml:space="preserve">Mesher Used: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B27C184" w14:textId="312B2EE3" w:rsidR="00704E24" w:rsidRDefault="00704E24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Blended curvature-based mesh</w:t>
                  </w:r>
                </w:p>
              </w:tc>
            </w:tr>
            <w:tr w:rsidR="00704E24" w14:paraId="55B6A37A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239370D" w14:textId="5AAA6692" w:rsidR="00704E24" w:rsidRDefault="00704E24" w:rsidP="00C16188">
                  <w:r>
                    <w:t>Jacobian points for High quality mesh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801BCD9" w14:textId="562DD46A" w:rsidR="00704E24" w:rsidRDefault="00704E24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16 Points</w:t>
                  </w:r>
                </w:p>
              </w:tc>
            </w:tr>
            <w:tr w:rsidR="00704E24" w14:paraId="7CB668E5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35D2F38" w14:textId="7CE30E00" w:rsidR="00704E24" w:rsidRDefault="00704E24" w:rsidP="00C16188">
                  <w:r>
                    <w:t>Maximum 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8E96438" w14:textId="2D9D1D19" w:rsidR="00704E24" w:rsidRDefault="00704E24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8.14427 mm</w:t>
                  </w:r>
                </w:p>
              </w:tc>
            </w:tr>
            <w:tr w:rsidR="00704E24" w14:paraId="275D69B1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E26874F" w14:textId="45AC64D8" w:rsidR="00704E24" w:rsidRDefault="00704E24" w:rsidP="00C16188">
                  <w:r>
                    <w:t>Minimum 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721D10B" w14:textId="01A59F7E" w:rsidR="00704E24" w:rsidRDefault="00704E24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0.407214 mm</w:t>
                  </w:r>
                </w:p>
              </w:tc>
            </w:tr>
            <w:tr w:rsidR="00704E24" w14:paraId="31B30F76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973F084" w14:textId="3D650286" w:rsidR="00704E24" w:rsidRDefault="00704E24" w:rsidP="00C16188">
                  <w:r>
                    <w:t>Mesh Quality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FDECEDF" w14:textId="671EB4A8" w:rsidR="00704E24" w:rsidRDefault="00704E24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High</w:t>
                  </w:r>
                </w:p>
              </w:tc>
            </w:tr>
          </w:tbl>
          <w:p w14:paraId="2318C1F6" w14:textId="77777777" w:rsidR="00690657" w:rsidRDefault="00690657" w:rsidP="00690657"/>
          <w:p w14:paraId="07D5BA0F" w14:textId="02159B68" w:rsidR="00A9531D" w:rsidRPr="00690657" w:rsidRDefault="00704E24" w:rsidP="00690657">
            <w:pPr>
              <w:pStyle w:val="Heading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Mesh information - Details</w:t>
            </w:r>
          </w:p>
          <w:tbl>
            <w:tblPr>
              <w:tblStyle w:val="MediumList1-Accent11"/>
              <w:tblW w:w="10785" w:type="dxa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7107BE" w14:paraId="6FC971DE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D4F9410" w14:textId="0C1B1097" w:rsidR="007107BE" w:rsidRDefault="00704E24" w:rsidP="00C16188">
                  <w:r>
                    <w:t>Total Nodes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0EFEFA5" w14:textId="2311B00F" w:rsidR="007107BE" w:rsidRDefault="00704E24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16402</w:t>
                  </w:r>
                </w:p>
              </w:tc>
            </w:tr>
            <w:tr w:rsidR="00704E24" w14:paraId="19FA6487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4E078EF" w14:textId="35EF4B96" w:rsidR="00704E24" w:rsidRDefault="00704E24" w:rsidP="00C16188">
                  <w:r>
                    <w:t>Total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28C4330" w14:textId="38338A57" w:rsidR="00704E24" w:rsidRDefault="00704E24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8522</w:t>
                  </w:r>
                </w:p>
              </w:tc>
            </w:tr>
            <w:tr w:rsidR="00704E24" w14:paraId="0E2469ED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992EBEE" w14:textId="26006903" w:rsidR="00704E24" w:rsidRDefault="00704E24" w:rsidP="00C16188">
                  <w:r>
                    <w:t>Maximum Aspect Ratio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471D5D0" w14:textId="78C96F9A" w:rsidR="00704E24" w:rsidRDefault="00704E24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50.2</w:t>
                  </w:r>
                </w:p>
              </w:tc>
            </w:tr>
            <w:tr w:rsidR="00704E24" w14:paraId="3C336C72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C0D8ED6" w14:textId="1BD41B12" w:rsidR="00704E24" w:rsidRDefault="00704E24" w:rsidP="00C16188">
                  <w:r>
                    <w:t>% of elements with Aspect Ratio &lt; 3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F2D6974" w14:textId="331F4A38" w:rsidR="00704E24" w:rsidRDefault="00704E24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61.2</w:t>
                  </w:r>
                </w:p>
              </w:tc>
            </w:tr>
            <w:tr w:rsidR="00704E24" w14:paraId="31F2F03B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EDD0E10" w14:textId="4FF6E159" w:rsidR="00704E24" w:rsidRDefault="00704E24" w:rsidP="00C16188">
                  <w:r>
                    <w:t>Percentage of elements with Aspect Ratio &gt; 10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1714864" w14:textId="4D2FEBF9" w:rsidR="00704E24" w:rsidRDefault="00704E24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17.5</w:t>
                  </w:r>
                </w:p>
              </w:tc>
            </w:tr>
            <w:tr w:rsidR="00704E24" w14:paraId="5E6AA83C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FE63A38" w14:textId="3CC4EF12" w:rsidR="00704E24" w:rsidRDefault="00704E24" w:rsidP="00C16188">
                  <w:r>
                    <w:t>Percentage of distorted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E542DB7" w14:textId="6A14673E" w:rsidR="00704E24" w:rsidRDefault="00704E24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704E24" w14:paraId="2F25CEDB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656C5C9" w14:textId="587D62D3" w:rsidR="00704E24" w:rsidRDefault="00704E24" w:rsidP="00C16188">
                  <w:r>
                    <w:t xml:space="preserve">Time to complete mesh(hh;mm;ss):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9EE89B5" w14:textId="5D452C7D" w:rsidR="00704E24" w:rsidRDefault="00704E24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00:00:04</w:t>
                  </w:r>
                </w:p>
              </w:tc>
            </w:tr>
            <w:tr w:rsidR="00704E24" w14:paraId="22234C31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D43BE6C" w14:textId="3F2EAC39" w:rsidR="00704E24" w:rsidRDefault="00704E24" w:rsidP="00C16188">
                  <w:r>
                    <w:t xml:space="preserve">Computer name: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AED069B" w14:textId="77777777" w:rsidR="00704E24" w:rsidRDefault="00704E24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398A6971" w14:textId="0FFF3809" w:rsidR="00A61A59" w:rsidRPr="00F077CB" w:rsidRDefault="00A61A59" w:rsidP="000A7C6B"/>
        </w:tc>
      </w:tr>
    </w:tbl>
    <w:p w14:paraId="1446DC7D" w14:textId="77777777" w:rsidR="002C53F9" w:rsidRDefault="002C53F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2C53F9" w14:paraId="0C50ACF4" w14:textId="77777777" w:rsidTr="00D60DF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7D8552CA" w14:textId="4A7031EB" w:rsidR="002C53F9" w:rsidRDefault="00704E24" w:rsidP="000A7C6B">
            <w:pPr>
              <w:pStyle w:val="Heading1"/>
            </w:pPr>
            <w:bookmarkStart w:id="16" w:name="_Toc167736947"/>
            <w:r>
              <w:t>Sensor Details</w:t>
            </w:r>
            <w:bookmarkEnd w:id="16"/>
          </w:p>
          <w:p w14:paraId="2250AEDA" w14:textId="1588A1FF" w:rsidR="002C53F9" w:rsidRPr="00F077CB" w:rsidRDefault="00704E24" w:rsidP="000A7C6B">
            <w:r>
              <w:t>No Data</w:t>
            </w:r>
          </w:p>
        </w:tc>
      </w:tr>
    </w:tbl>
    <w:p w14:paraId="0E07B242" w14:textId="77777777" w:rsidR="005F5B79" w:rsidRDefault="005F5B79" w:rsidP="00F12133"/>
    <w:tbl>
      <w:tblPr>
        <w:tblStyle w:val="TableGrid"/>
        <w:tblW w:w="11304" w:type="dxa"/>
        <w:tblLook w:val="04A0" w:firstRow="1" w:lastRow="0" w:firstColumn="1" w:lastColumn="0" w:noHBand="0" w:noVBand="1"/>
      </w:tblPr>
      <w:tblGrid>
        <w:gridCol w:w="11304"/>
      </w:tblGrid>
      <w:tr w:rsidR="005F5B79" w14:paraId="4A37DE21" w14:textId="77777777" w:rsidTr="00EA47EE">
        <w:trPr>
          <w:trHeight w:val="1900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584E487F" w14:textId="70D45C30" w:rsidR="005F5B79" w:rsidRDefault="00704E24" w:rsidP="000A7C6B">
            <w:pPr>
              <w:pStyle w:val="Heading1"/>
            </w:pPr>
            <w:bookmarkStart w:id="17" w:name="_Toc167736948"/>
            <w:r>
              <w:lastRenderedPageBreak/>
              <w:t>Resultant Forces</w:t>
            </w:r>
            <w:bookmarkEnd w:id="17"/>
          </w:p>
          <w:p w14:paraId="4E4004A8" w14:textId="7232FC4A" w:rsidR="005F5B79" w:rsidRPr="000B04D4" w:rsidRDefault="00704E24" w:rsidP="000A7C6B">
            <w:pPr>
              <w:pStyle w:val="Heading2"/>
            </w:pPr>
            <w:r>
              <w:t>Reaction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12453F" w14:paraId="3DEC2F60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08FF76AE" w14:textId="56FE03F2" w:rsidR="005F5B79" w:rsidRDefault="00704E24" w:rsidP="000A7C6B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4B7895ED" w14:textId="5F627FE4" w:rsidR="005F5B79" w:rsidRDefault="00704E24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6C1C7F16" w14:textId="2DB9D085" w:rsidR="005F5B79" w:rsidRDefault="00704E24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1C444E9A" w14:textId="7610FC17" w:rsidR="005F5B79" w:rsidRDefault="00704E24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03883B19" w14:textId="41AB501C" w:rsidR="005F5B79" w:rsidRDefault="00704E24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1C4FD6B2" w14:textId="5241AFA9" w:rsidR="005F5B79" w:rsidRDefault="00704E24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1368EAE4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8E23F02" w14:textId="69EA31AE" w:rsidR="005F5B79" w:rsidRPr="004D2956" w:rsidRDefault="00704E24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A97EDFF" w14:textId="60D1330E" w:rsidR="005F5B79" w:rsidRPr="004D2956" w:rsidRDefault="00704E24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19200F2" w14:textId="4C8138C3" w:rsidR="005F5B79" w:rsidRPr="004D2956" w:rsidRDefault="00704E24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-8.94892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93AE4F5" w14:textId="04A3EF6D" w:rsidR="005F5B79" w:rsidRPr="004D2956" w:rsidRDefault="00704E24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-0.00148447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36E68D1" w14:textId="642D0D53" w:rsidR="005F5B79" w:rsidRPr="004D2956" w:rsidRDefault="00704E24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0.616156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DB7E8BF" w14:textId="3CFCB7EB" w:rsidR="005F5B79" w:rsidRPr="004D2956" w:rsidRDefault="00704E24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8.9701</w:t>
                  </w:r>
                </w:p>
              </w:tc>
            </w:tr>
          </w:tbl>
          <w:p w14:paraId="3B07D7EA" w14:textId="1A6FDE1F" w:rsidR="005F5B79" w:rsidRPr="000B04D4" w:rsidRDefault="00704E24" w:rsidP="000A7C6B">
            <w:pPr>
              <w:pStyle w:val="Heading2"/>
            </w:pPr>
            <w:r>
              <w:t>Reaction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12453F" w14:paraId="6DF1FE6A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36F2F07E" w14:textId="01C801BA" w:rsidR="005F5B79" w:rsidRDefault="00704E24" w:rsidP="000A7C6B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100EC5D" w14:textId="083292F2" w:rsidR="005F5B79" w:rsidRDefault="00704E24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3B78766A" w14:textId="4AF3FE37" w:rsidR="005F5B79" w:rsidRDefault="00704E24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1763970E" w14:textId="3D785CA4" w:rsidR="005F5B79" w:rsidRDefault="00704E24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62A69FB1" w14:textId="7FD11F33" w:rsidR="005F5B79" w:rsidRDefault="00704E24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2D493E91" w14:textId="5D25002A" w:rsidR="005F5B79" w:rsidRDefault="00704E24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560EC237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7BA1C1E" w14:textId="70F6F9EF" w:rsidR="005F5B79" w:rsidRPr="004D2956" w:rsidRDefault="00704E24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9D5B597" w14:textId="173BFEC5" w:rsidR="005F5B79" w:rsidRPr="004D2956" w:rsidRDefault="00704E24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6A44416" w14:textId="0D6C6B9C" w:rsidR="005F5B79" w:rsidRPr="004D2956" w:rsidRDefault="00704E24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6D4DED9" w14:textId="4D86C603" w:rsidR="005F5B79" w:rsidRPr="004D2956" w:rsidRDefault="00704E24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F762962" w14:textId="14A6EE2D" w:rsidR="005F5B79" w:rsidRPr="004D2956" w:rsidRDefault="00704E24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31E8CDC" w14:textId="6F843594" w:rsidR="005F5B79" w:rsidRPr="004D2956" w:rsidRDefault="00704E24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0F3DA036" w14:textId="77777777" w:rsidR="005F5B79" w:rsidRDefault="005F5B79" w:rsidP="000A7C6B"/>
        </w:tc>
      </w:tr>
      <w:tr w:rsidR="005F5B79" w14:paraId="3C4B2FCE" w14:textId="77777777" w:rsidTr="00EA47EE">
        <w:trPr>
          <w:trHeight w:val="41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5C517FC3" w14:textId="63232299" w:rsidR="00C6072D" w:rsidRPr="000B04D4" w:rsidRDefault="00704E24" w:rsidP="00C6072D">
            <w:pPr>
              <w:pStyle w:val="Heading2"/>
            </w:pPr>
            <w:bookmarkStart w:id="18" w:name="_Toc243733151"/>
            <w:bookmarkStart w:id="19" w:name="_Toc245020119"/>
            <w:bookmarkStart w:id="20" w:name="_Toc245020151"/>
            <w:r>
              <w:t>Free body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C6072D" w14:paraId="6468FD62" w14:textId="77777777" w:rsidTr="00671D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3D9F4BA2" w14:textId="6C899011" w:rsidR="00C6072D" w:rsidRDefault="00704E24" w:rsidP="00C6072D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3255FFE" w14:textId="66FF106D" w:rsidR="00C6072D" w:rsidRDefault="00704E24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6BE05A74" w14:textId="41524022" w:rsidR="00C6072D" w:rsidRDefault="00704E24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18FB0369" w14:textId="1826BADB" w:rsidR="00C6072D" w:rsidRDefault="00704E24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70BEA2F1" w14:textId="36B87D79" w:rsidR="00C6072D" w:rsidRDefault="00704E24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5C7DE28C" w14:textId="28A13BA6" w:rsidR="00C6072D" w:rsidRDefault="00704E24" w:rsidP="00C6072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62FBCDE8" w14:textId="77777777" w:rsidTr="00671D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ACD815A" w14:textId="7468C8F8" w:rsidR="00C6072D" w:rsidRPr="004D2956" w:rsidRDefault="00704E24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8E830FD" w14:textId="62260CEC" w:rsidR="00C6072D" w:rsidRPr="004D2956" w:rsidRDefault="00704E24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EAC24D6" w14:textId="0B731D4A" w:rsidR="00C6072D" w:rsidRPr="004D2956" w:rsidRDefault="00704E24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D0E1828" w14:textId="20DB15FD" w:rsidR="00C6072D" w:rsidRPr="004D2956" w:rsidRDefault="00704E24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0C19E76" w14:textId="5EB253F0" w:rsidR="00C6072D" w:rsidRPr="004D2956" w:rsidRDefault="00704E24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EE8C5DF" w14:textId="4C7A15F6" w:rsidR="00C6072D" w:rsidRPr="004D2956" w:rsidRDefault="00704E24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71173713" w14:textId="375047EA" w:rsidR="00C6072D" w:rsidRPr="000B04D4" w:rsidRDefault="00704E24" w:rsidP="00C6072D">
            <w:pPr>
              <w:pStyle w:val="Heading2"/>
            </w:pPr>
            <w:r>
              <w:t>Free body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C6072D" w14:paraId="68576163" w14:textId="77777777" w:rsidTr="00671D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2A8CABE" w14:textId="44E68172" w:rsidR="00C6072D" w:rsidRDefault="00704E24" w:rsidP="005C6EA8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407691CC" w14:textId="36FF3A60" w:rsidR="00C6072D" w:rsidRDefault="00704E24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1FC4107C" w14:textId="659421E6" w:rsidR="00C6072D" w:rsidRDefault="00704E24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3FB92290" w14:textId="235512CD" w:rsidR="00C6072D" w:rsidRDefault="00704E24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3C6FCD06" w14:textId="5DBB7031" w:rsidR="00C6072D" w:rsidRDefault="00704E24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2819296F" w14:textId="4B01002B" w:rsidR="00C6072D" w:rsidRDefault="00704E24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104622A0" w14:textId="77777777" w:rsidTr="00671D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B3FF98A" w14:textId="5A00C881" w:rsidR="00C6072D" w:rsidRPr="004D2956" w:rsidRDefault="00704E24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0551685" w14:textId="786F56CE" w:rsidR="00C6072D" w:rsidRPr="004D2956" w:rsidRDefault="00704E24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B4DE208" w14:textId="7EE552D0" w:rsidR="00C6072D" w:rsidRPr="004D2956" w:rsidRDefault="00704E24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5E50E18" w14:textId="11BF0769" w:rsidR="00C6072D" w:rsidRPr="004D2956" w:rsidRDefault="00704E24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F5A899C" w14:textId="7ACBE096" w:rsidR="00C6072D" w:rsidRPr="004D2956" w:rsidRDefault="00704E24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F5DE5D0" w14:textId="0070610B" w:rsidR="00C6072D" w:rsidRPr="004D2956" w:rsidRDefault="00704E24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642360F3" w14:textId="036F2AEB" w:rsidR="005F5B79" w:rsidRDefault="005F5B79" w:rsidP="000A7C6B"/>
        </w:tc>
      </w:tr>
      <w:bookmarkEnd w:id="18"/>
      <w:bookmarkEnd w:id="19"/>
      <w:bookmarkEnd w:id="20"/>
    </w:tbl>
    <w:p w14:paraId="2B75D066" w14:textId="77777777" w:rsidR="00EC2432" w:rsidRDefault="00EC2432" w:rsidP="00EC24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EC2432" w14:paraId="5F8EE057" w14:textId="77777777" w:rsidTr="00973246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01F81AC2" w14:textId="56A51515" w:rsidR="0050542D" w:rsidRPr="00704E24" w:rsidRDefault="00704E24" w:rsidP="00704E24">
            <w:pPr>
              <w:pStyle w:val="Heading1"/>
            </w:pPr>
            <w:bookmarkStart w:id="21" w:name="_Toc167736949"/>
            <w:r>
              <w:t>Beams</w:t>
            </w:r>
            <w:bookmarkEnd w:id="21"/>
          </w:p>
          <w:p w14:paraId="6E3AC470" w14:textId="4B834B70" w:rsidR="00EC2432" w:rsidRDefault="00704E24" w:rsidP="000A7C6B">
            <w:r>
              <w:rPr>
                <w:sz w:val="24"/>
                <w:szCs w:val="24"/>
              </w:rPr>
              <w:t>No Data</w:t>
            </w:r>
          </w:p>
        </w:tc>
      </w:tr>
    </w:tbl>
    <w:p w14:paraId="07416551" w14:textId="77777777" w:rsidR="00EC2432" w:rsidRDefault="00EC2432" w:rsidP="009400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EC2432" w14:paraId="770A2A41" w14:textId="77777777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72D883A1" w14:textId="0B626751" w:rsidR="00EC2432" w:rsidRDefault="00704E24" w:rsidP="000A7C6B">
            <w:pPr>
              <w:pStyle w:val="Heading1"/>
            </w:pPr>
            <w:bookmarkStart w:id="22" w:name="_Toc243733152"/>
            <w:bookmarkStart w:id="23" w:name="_Toc245020120"/>
            <w:bookmarkStart w:id="24" w:name="_Toc245020152"/>
            <w:bookmarkStart w:id="25" w:name="_Toc167736950"/>
            <w:r>
              <w:lastRenderedPageBreak/>
              <w:t>Study Results</w:t>
            </w:r>
            <w:bookmarkEnd w:id="25"/>
          </w:p>
          <w:p w14:paraId="5590B34B" w14:textId="77777777"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1"/>
              <w:gridCol w:w="3285"/>
              <w:gridCol w:w="2240"/>
              <w:gridCol w:w="2209"/>
            </w:tblGrid>
            <w:tr w:rsidR="00704E24" w14:paraId="65270EAE" w14:textId="77777777" w:rsidTr="0094660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D3E77CD" w14:textId="204FF9E4" w:rsidR="00704E24" w:rsidRDefault="00704E24" w:rsidP="00704E24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086D95F" w14:textId="25DFCD64" w:rsidR="00704E24" w:rsidRDefault="00704E24" w:rsidP="00704E2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04E12EB" w14:textId="7CF43998" w:rsidR="00704E24" w:rsidRDefault="00704E24" w:rsidP="00704E2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4E386928" w14:textId="394AD816" w:rsidR="00704E24" w:rsidRDefault="00704E24" w:rsidP="00704E2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704E24" w14:paraId="4703100F" w14:textId="77777777" w:rsidTr="0094660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66B07B3" w14:textId="39007A5B" w:rsidR="00704E24" w:rsidRPr="004D2956" w:rsidRDefault="00704E24" w:rsidP="00704E24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Stress1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3131360" w14:textId="02D088EE" w:rsidR="00704E24" w:rsidRPr="004D2956" w:rsidRDefault="00704E24" w:rsidP="00704E2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VON: von Mises Stress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2DEC0CD" w14:textId="77777777" w:rsidR="00704E24" w:rsidRDefault="00704E24" w:rsidP="00704E2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6.835e+01N/m^2</w:t>
                  </w:r>
                </w:p>
                <w:p w14:paraId="3DDB304D" w14:textId="5697463F" w:rsidR="00704E24" w:rsidRPr="004D2956" w:rsidRDefault="00704E24" w:rsidP="00704E2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13395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461E684" w14:textId="77777777" w:rsidR="00704E24" w:rsidRDefault="00704E24" w:rsidP="00704E2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4.320e+07N/m^2</w:t>
                  </w:r>
                </w:p>
                <w:p w14:paraId="1CD8DF81" w14:textId="7AD53F99" w:rsidR="00704E24" w:rsidRPr="004D2956" w:rsidRDefault="00704E24" w:rsidP="00704E2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14791</w:t>
                  </w:r>
                </w:p>
              </w:tc>
            </w:tr>
            <w:tr w:rsidR="00704E24" w14:paraId="56952913" w14:textId="77777777" w:rsidTr="0094660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B8BF221" w14:textId="69E7BD38" w:rsidR="00704E24" w:rsidRDefault="00704E24" w:rsidP="00704E24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7A52ED2C" wp14:editId="7071C3F2">
                        <wp:extent cx="6646545" cy="3525520"/>
                        <wp:effectExtent l="0" t="0" r="1905" b="0"/>
                        <wp:docPr id="1234108776" name="Picture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34108776" name="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5255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2D4BE4C" w14:textId="69775AB6" w:rsidR="00704E24" w:rsidRPr="004D2956" w:rsidRDefault="00704E24" w:rsidP="00704E2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shell_small_material-Static 1-Stress-Stress1</w:t>
                  </w:r>
                </w:p>
              </w:tc>
            </w:tr>
          </w:tbl>
          <w:p w14:paraId="6AD055D7" w14:textId="77777777" w:rsidR="00704E24" w:rsidRDefault="00704E24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0"/>
              <w:gridCol w:w="3328"/>
              <w:gridCol w:w="2240"/>
              <w:gridCol w:w="2167"/>
            </w:tblGrid>
            <w:tr w:rsidR="00704E24" w14:paraId="69929BB6" w14:textId="77777777" w:rsidTr="0094660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96AD81B" w14:textId="0007CFDC" w:rsidR="00704E24" w:rsidRDefault="00704E24" w:rsidP="00704E24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2F16DE7" w14:textId="7DECD682" w:rsidR="00704E24" w:rsidRDefault="00704E24" w:rsidP="00704E2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3123EEA" w14:textId="2A4C2C3A" w:rsidR="00704E24" w:rsidRDefault="00704E24" w:rsidP="00704E2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5E04648F" w14:textId="662656BB" w:rsidR="00704E24" w:rsidRDefault="00704E24" w:rsidP="00704E2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704E24" w14:paraId="2964441C" w14:textId="77777777" w:rsidTr="0094660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86C862F" w14:textId="36617ED8" w:rsidR="00704E24" w:rsidRPr="004D2956" w:rsidRDefault="00704E24" w:rsidP="00704E24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Displacement1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6649696" w14:textId="5CC74CA2" w:rsidR="00704E24" w:rsidRPr="004D2956" w:rsidRDefault="00704E24" w:rsidP="00704E2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URES:   Resultant Displacement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10BD9DA" w14:textId="77777777" w:rsidR="00704E24" w:rsidRDefault="00704E24" w:rsidP="00704E2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0.000e+00mm</w:t>
                  </w:r>
                </w:p>
                <w:p w14:paraId="4BF1C658" w14:textId="5EB14008" w:rsidR="00704E24" w:rsidRPr="004D2956" w:rsidRDefault="00704E24" w:rsidP="00704E2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5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6F54F6A" w14:textId="77777777" w:rsidR="00704E24" w:rsidRDefault="00704E24" w:rsidP="00704E2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4.026e+01mm</w:t>
                  </w:r>
                </w:p>
                <w:p w14:paraId="1552ED3F" w14:textId="6BF48214" w:rsidR="00704E24" w:rsidRPr="004D2956" w:rsidRDefault="00704E24" w:rsidP="00704E2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4</w:t>
                  </w:r>
                </w:p>
              </w:tc>
            </w:tr>
            <w:tr w:rsidR="00704E24" w14:paraId="0D8E48AB" w14:textId="77777777" w:rsidTr="0094660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6959ED2" w14:textId="13D24308" w:rsidR="00704E24" w:rsidRDefault="00704E24" w:rsidP="00704E24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lastRenderedPageBreak/>
                    <w:drawing>
                      <wp:inline distT="0" distB="0" distL="0" distR="0" wp14:anchorId="0462579C" wp14:editId="193A6642">
                        <wp:extent cx="6646545" cy="3525520"/>
                        <wp:effectExtent l="0" t="0" r="1905" b="0"/>
                        <wp:docPr id="1192126898" name="Picture 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92126898" name=""/>
                                <pic:cNvPicPr/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5255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4FA9E0E" w14:textId="2D935CE1" w:rsidR="00704E24" w:rsidRPr="004D2956" w:rsidRDefault="00704E24" w:rsidP="00704E2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shell_small_material-Static 1-Displacement-Displacement1</w:t>
                  </w:r>
                </w:p>
              </w:tc>
            </w:tr>
          </w:tbl>
          <w:p w14:paraId="74CDCFA7" w14:textId="77777777" w:rsidR="00704E24" w:rsidRDefault="00704E24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0"/>
              <w:gridCol w:w="3350"/>
              <w:gridCol w:w="2240"/>
              <w:gridCol w:w="2145"/>
            </w:tblGrid>
            <w:tr w:rsidR="00704E24" w14:paraId="186CCE87" w14:textId="77777777" w:rsidTr="0094660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18A259D" w14:textId="17B23C4D" w:rsidR="00704E24" w:rsidRDefault="00704E24" w:rsidP="00704E24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BD1DB52" w14:textId="01962E30" w:rsidR="00704E24" w:rsidRDefault="00704E24" w:rsidP="00704E2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CD77FC1" w14:textId="52EE998A" w:rsidR="00704E24" w:rsidRDefault="00704E24" w:rsidP="00704E2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424CD3F9" w14:textId="5B2B5456" w:rsidR="00704E24" w:rsidRDefault="00704E24" w:rsidP="00704E2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704E24" w14:paraId="7AADDCF9" w14:textId="77777777" w:rsidTr="0094660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13BC712" w14:textId="04554ABC" w:rsidR="00704E24" w:rsidRPr="004D2956" w:rsidRDefault="00704E24" w:rsidP="00704E24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Strain1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D50AF98" w14:textId="1EF01804" w:rsidR="00704E24" w:rsidRPr="004D2956" w:rsidRDefault="00704E24" w:rsidP="00704E2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ESTRN: Equivalent Strain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059FEBA" w14:textId="77777777" w:rsidR="00704E24" w:rsidRDefault="00704E24" w:rsidP="00704E2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2.511e-08</w:t>
                  </w:r>
                </w:p>
                <w:p w14:paraId="6B6D1A94" w14:textId="378DFB70" w:rsidR="00704E24" w:rsidRPr="004D2956" w:rsidRDefault="00704E24" w:rsidP="00704E2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4602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1C3BA5E8" w14:textId="77777777" w:rsidR="00704E24" w:rsidRDefault="00704E24" w:rsidP="00704E2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4.867e-03</w:t>
                  </w:r>
                </w:p>
                <w:p w14:paraId="53A1A117" w14:textId="37587BDD" w:rsidR="00704E24" w:rsidRPr="004D2956" w:rsidRDefault="00704E24" w:rsidP="00704E2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595</w:t>
                  </w:r>
                </w:p>
              </w:tc>
            </w:tr>
            <w:tr w:rsidR="00704E24" w14:paraId="13AFAEED" w14:textId="77777777" w:rsidTr="0094660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B0332B1" w14:textId="35A8BB18" w:rsidR="00704E24" w:rsidRDefault="00704E24" w:rsidP="00704E24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251E6A2D" wp14:editId="3B828523">
                        <wp:extent cx="6646545" cy="3525520"/>
                        <wp:effectExtent l="0" t="0" r="1905" b="0"/>
                        <wp:docPr id="1229092478" name="Picture 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29092478" name="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5255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4BCA26B" w14:textId="68AC10F9" w:rsidR="00704E24" w:rsidRPr="004D2956" w:rsidRDefault="00704E24" w:rsidP="00704E2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shell_small_material-Static 1-Strain-Strain1</w:t>
                  </w:r>
                </w:p>
              </w:tc>
            </w:tr>
          </w:tbl>
          <w:p w14:paraId="126295AF" w14:textId="77777777" w:rsidR="00704E24" w:rsidRPr="000B04D4" w:rsidRDefault="00704E24" w:rsidP="000A7C6B"/>
          <w:bookmarkEnd w:id="22"/>
          <w:bookmarkEnd w:id="23"/>
          <w:bookmarkEnd w:id="24"/>
          <w:p w14:paraId="56723939" w14:textId="23313572" w:rsidR="00EC2432" w:rsidRDefault="00EC2432" w:rsidP="000A7C6B"/>
        </w:tc>
      </w:tr>
    </w:tbl>
    <w:p w14:paraId="5C03E4B1" w14:textId="77777777" w:rsidR="000B1701" w:rsidRDefault="000B1701" w:rsidP="000B17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0B1701" w14:paraId="18B45EBA" w14:textId="77777777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140180BC" w14:textId="7B24BD23" w:rsidR="000B1701" w:rsidRDefault="00704E24" w:rsidP="00704E24">
            <w:pPr>
              <w:pStyle w:val="Heading1"/>
            </w:pPr>
            <w:bookmarkStart w:id="26" w:name="_Toc167736951"/>
            <w:r>
              <w:lastRenderedPageBreak/>
              <w:t>Conclusion</w:t>
            </w:r>
            <w:bookmarkEnd w:id="26"/>
          </w:p>
        </w:tc>
      </w:tr>
    </w:tbl>
    <w:p w14:paraId="33A038FE" w14:textId="76D38638" w:rsidR="00AC3438" w:rsidRPr="00AC3438" w:rsidRDefault="00AC3438" w:rsidP="00FE0924"/>
    <w:sectPr w:rsidR="00AC3438" w:rsidRPr="00AC3438" w:rsidSect="00704E24">
      <w:footerReference w:type="default" r:id="rId18"/>
      <w:footerReference w:type="first" r:id="rId19"/>
      <w:pgSz w:w="11907" w:h="1683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C6AD9A" w14:textId="77777777" w:rsidR="00704E24" w:rsidRDefault="00704E24" w:rsidP="00F25CD7">
      <w:pPr>
        <w:spacing w:after="0" w:line="240" w:lineRule="auto"/>
      </w:pPr>
      <w:r>
        <w:separator/>
      </w:r>
    </w:p>
  </w:endnote>
  <w:endnote w:type="continuationSeparator" w:id="0">
    <w:p w14:paraId="21E9A38D" w14:textId="77777777" w:rsidR="00704E24" w:rsidRDefault="00704E24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21"/>
      <w:gridCol w:w="3768"/>
      <w:gridCol w:w="4350"/>
      <w:gridCol w:w="528"/>
    </w:tblGrid>
    <w:tr w:rsidR="00FD315C" w14:paraId="1C4D41BF" w14:textId="77777777" w:rsidTr="003E1AE9">
      <w:tc>
        <w:tcPr>
          <w:tcW w:w="867" w:type="pct"/>
        </w:tcPr>
        <w:p w14:paraId="125B5AF6" w14:textId="77777777" w:rsidR="00FD315C" w:rsidRDefault="00FD315C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1602F707" wp14:editId="0ACB7208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14:paraId="55BD4BAF" w14:textId="470D3FBA" w:rsidR="00FD315C" w:rsidRDefault="00704E24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14:paraId="5A0D5AE1" w14:textId="16C5B421" w:rsidR="00FD315C" w:rsidRDefault="00704E24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shell_small_material</w:t>
          </w:r>
        </w:p>
      </w:tc>
      <w:tc>
        <w:tcPr>
          <w:tcW w:w="0" w:type="auto"/>
          <w:vAlign w:val="bottom"/>
        </w:tcPr>
        <w:p w14:paraId="4D644F91" w14:textId="77777777" w:rsidR="00FD315C" w:rsidRDefault="00FD315C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E62B6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</w:tbl>
  <w:p w14:paraId="5AE00E95" w14:textId="77777777" w:rsidR="00FD315C" w:rsidRPr="00BF0BC4" w:rsidRDefault="00FD315C" w:rsidP="00BF0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FD315C" w14:paraId="224A66B2" w14:textId="77777777" w:rsidTr="00BF0BC4">
      <w:tc>
        <w:tcPr>
          <w:tcW w:w="1908" w:type="dxa"/>
        </w:tcPr>
        <w:p w14:paraId="1F0D57AF" w14:textId="77777777" w:rsidR="00FD315C" w:rsidRDefault="00FD315C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39E25002" wp14:editId="3A2431EC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14:paraId="5DE9A99E" w14:textId="56B25527" w:rsidR="00FD315C" w:rsidRDefault="00704E24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FD315C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14:paraId="681CF274" w14:textId="5E3477F2" w:rsidR="00FD315C" w:rsidRDefault="00704E24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shell_small_material</w:t>
          </w:r>
        </w:p>
      </w:tc>
      <w:tc>
        <w:tcPr>
          <w:tcW w:w="360" w:type="dxa"/>
          <w:vAlign w:val="bottom"/>
        </w:tcPr>
        <w:p w14:paraId="398E4719" w14:textId="77777777" w:rsidR="00FD315C" w:rsidRDefault="00FD315C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E62B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1B5281A0" w14:textId="77777777" w:rsidR="00FD315C" w:rsidRPr="00F25CD7" w:rsidRDefault="00FD315C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6D9B5C" w14:textId="77777777" w:rsidR="00704E24" w:rsidRDefault="00704E24" w:rsidP="00F25CD7">
      <w:pPr>
        <w:spacing w:after="0" w:line="240" w:lineRule="auto"/>
      </w:pPr>
      <w:r>
        <w:separator/>
      </w:r>
    </w:p>
  </w:footnote>
  <w:footnote w:type="continuationSeparator" w:id="0">
    <w:p w14:paraId="44F319DF" w14:textId="77777777" w:rsidR="00704E24" w:rsidRDefault="00704E24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E24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C6D8B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C6EA8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1DA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B59BF"/>
    <w:rsid w:val="006C1902"/>
    <w:rsid w:val="006D0498"/>
    <w:rsid w:val="006D2E38"/>
    <w:rsid w:val="006E39BC"/>
    <w:rsid w:val="006E4EA4"/>
    <w:rsid w:val="006F485A"/>
    <w:rsid w:val="006F79B9"/>
    <w:rsid w:val="00704E24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97E8E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0818"/>
    <w:rsid w:val="00973246"/>
    <w:rsid w:val="009732C6"/>
    <w:rsid w:val="009755C2"/>
    <w:rsid w:val="0098471A"/>
    <w:rsid w:val="00987335"/>
    <w:rsid w:val="0099686B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62B6"/>
    <w:rsid w:val="009E7C50"/>
    <w:rsid w:val="009E7F81"/>
    <w:rsid w:val="009F13F1"/>
    <w:rsid w:val="009F39F8"/>
    <w:rsid w:val="009F4372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1AE2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D87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C7F1D"/>
    <w:rsid w:val="00BD0F6C"/>
    <w:rsid w:val="00BD2958"/>
    <w:rsid w:val="00BD3852"/>
    <w:rsid w:val="00BD540D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072D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379D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2EE8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6665"/>
    <w:rsid w:val="00FC7CB3"/>
    <w:rsid w:val="00FD315C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DCC81"/>
  <w15:docId w15:val="{358C2C40-D16F-4CC4-93B6-E6FBA4808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F9536B-F49F-44C4-B3F5-69652360B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</Template>
  <TotalTime>1</TotalTime>
  <Pages>11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cinta</dc:creator>
  <cp:lastModifiedBy>Cinta Parengkuan</cp:lastModifiedBy>
  <cp:revision>1</cp:revision>
  <dcterms:created xsi:type="dcterms:W3CDTF">2024-05-27T19:14:00Z</dcterms:created>
  <dcterms:modified xsi:type="dcterms:W3CDTF">2024-05-27T19:15:00Z</dcterms:modified>
</cp:coreProperties>
</file>