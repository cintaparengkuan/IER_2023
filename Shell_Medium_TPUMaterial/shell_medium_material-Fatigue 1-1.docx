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7B85841E" w14:textId="77777777" w:rsidTr="00A43A5B">
        <w:trPr>
          <w:cantSplit/>
          <w:trHeight w:val="4488"/>
        </w:trPr>
        <w:tc>
          <w:tcPr>
            <w:tcW w:w="6285" w:type="dxa"/>
          </w:tcPr>
          <w:p w14:paraId="235FE343" w14:textId="327B4552" w:rsidR="00F448BC" w:rsidRDefault="00E67ABD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1F384D" wp14:editId="2E9CA00E">
                  <wp:extent cx="3853815" cy="2121535"/>
                  <wp:effectExtent l="0" t="0" r="0" b="0"/>
                  <wp:docPr id="64765124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651247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12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7FD5ACA2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309E54BC" w14:textId="0B3D46D9" w:rsidR="00B77317" w:rsidRPr="00CD1539" w:rsidRDefault="00E67ABD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shell_medium_material</w:t>
                  </w:r>
                </w:p>
                <w:p w14:paraId="45259081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4D258765" w14:textId="5BBF3ADC" w:rsidR="00B77317" w:rsidRPr="00CD1539" w:rsidRDefault="00E67ABD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27 May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33C80210" w14:textId="4F186EE8" w:rsidR="00B77317" w:rsidRPr="00CD1539" w:rsidRDefault="00E67ABD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Fatigue 1</w:t>
                  </w:r>
                </w:p>
                <w:p w14:paraId="1B03E785" w14:textId="31DFEB1E" w:rsidR="00B77317" w:rsidRPr="006A441F" w:rsidRDefault="00E67ABD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Fatigue(Constant Amplitude)</w:t>
                  </w:r>
                </w:p>
              </w:tc>
            </w:tr>
            <w:tr w:rsidR="00B77317" w14:paraId="345C999D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434CC274" w14:textId="52AF1581" w:rsidR="00B77317" w:rsidRDefault="00E67ABD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22271C06" w14:textId="242E915E" w:rsidR="00E67ABD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67737865" w:history="1">
                        <w:r w:rsidR="00E67ABD" w:rsidRPr="001D2581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E67ABD">
                          <w:rPr>
                            <w:noProof/>
                            <w:webHidden/>
                          </w:rPr>
                          <w:tab/>
                        </w:r>
                        <w:r w:rsidR="00E67AB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67ABD">
                          <w:rPr>
                            <w:noProof/>
                            <w:webHidden/>
                          </w:rPr>
                          <w:instrText xml:space="preserve"> PAGEREF _Toc167737865 \h </w:instrText>
                        </w:r>
                        <w:r w:rsidR="00E67ABD">
                          <w:rPr>
                            <w:noProof/>
                            <w:webHidden/>
                          </w:rPr>
                        </w:r>
                        <w:r w:rsidR="00E67AB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E67ABD">
                          <w:rPr>
                            <w:noProof/>
                            <w:webHidden/>
                          </w:rPr>
                          <w:t>1</w:t>
                        </w:r>
                        <w:r w:rsidR="00E67AB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16ACA4D" w14:textId="62E2BDDF" w:rsidR="00E67ABD" w:rsidRDefault="00E67ABD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866" w:history="1">
                        <w:r w:rsidRPr="001D2581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_Toc167737866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8DFC7B0" w14:textId="48EC8CE2" w:rsidR="00E67ABD" w:rsidRDefault="00E67ABD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867" w:history="1">
                        <w:r w:rsidRPr="001D2581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_Toc167737867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BFC6B01" w14:textId="7DB9BDFA" w:rsidR="00E67ABD" w:rsidRDefault="00E67ABD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868" w:history="1">
                        <w:r w:rsidRPr="001D2581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_Toc167737868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DA1C473" w14:textId="23D8FDE8" w:rsidR="00E67ABD" w:rsidRDefault="00E67ABD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869" w:history="1">
                        <w:r w:rsidRPr="001D2581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_Toc167737869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1FA6DBB" w14:textId="28CE51CB" w:rsidR="00E67ABD" w:rsidRDefault="00E67ABD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870" w:history="1">
                        <w:r w:rsidRPr="001D2581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_Toc167737870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F5085D0" w14:textId="1D377A90" w:rsidR="00E67ABD" w:rsidRDefault="00E67ABD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871" w:history="1">
                        <w:r w:rsidRPr="001D2581">
                          <w:rPr>
                            <w:rStyle w:val="Hyperlink"/>
                            <w:noProof/>
                          </w:rPr>
                          <w:t>Loading Options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_Toc167737871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F2A3F2D" w14:textId="59C38132" w:rsidR="00E67ABD" w:rsidRDefault="00E67ABD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872" w:history="1">
                        <w:r w:rsidRPr="001D2581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_Toc167737872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2C6672E" w14:textId="70D1F0F8" w:rsidR="00E67ABD" w:rsidRDefault="00E67ABD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7873" w:history="1">
                        <w:r w:rsidRPr="001D2581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_Toc167737873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2CCC2DD" w14:textId="207134A4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5F7DE34A" w14:textId="77777777" w:rsidR="00F448BC" w:rsidRDefault="00F448BC" w:rsidP="00A5373F"/>
        </w:tc>
      </w:tr>
      <w:tr w:rsidR="00F448BC" w14:paraId="0EFEAE7A" w14:textId="77777777" w:rsidTr="00BE081A">
        <w:trPr>
          <w:cantSplit/>
          <w:trHeight w:val="3924"/>
        </w:trPr>
        <w:tc>
          <w:tcPr>
            <w:tcW w:w="6285" w:type="dxa"/>
          </w:tcPr>
          <w:p w14:paraId="4C2A64DD" w14:textId="14A80972" w:rsidR="00C27B5D" w:rsidRDefault="00E67ABD" w:rsidP="00C27B5D">
            <w:pPr>
              <w:pStyle w:val="Heading1"/>
            </w:pPr>
            <w:bookmarkStart w:id="0" w:name="_Toc167737865"/>
            <w:r>
              <w:t>Description</w:t>
            </w:r>
            <w:bookmarkEnd w:id="0"/>
          </w:p>
          <w:p w14:paraId="116C56C4" w14:textId="60CE5845" w:rsidR="00F448BC" w:rsidRPr="00E65D6E" w:rsidRDefault="00E67ABD" w:rsidP="00FF408C">
            <w:r>
              <w:t>No Data</w:t>
            </w:r>
          </w:p>
        </w:tc>
        <w:tc>
          <w:tcPr>
            <w:tcW w:w="4713" w:type="dxa"/>
            <w:vMerge/>
          </w:tcPr>
          <w:p w14:paraId="044966F0" w14:textId="77777777" w:rsidR="00F448BC" w:rsidRPr="00A33AA4" w:rsidRDefault="00F448BC" w:rsidP="00840CC7">
            <w:pPr>
              <w:pStyle w:val="TOC3"/>
            </w:pPr>
          </w:p>
        </w:tc>
      </w:tr>
    </w:tbl>
    <w:p w14:paraId="5B783504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34DB9150" w14:textId="77777777" w:rsidTr="00DD03CF">
        <w:tc>
          <w:tcPr>
            <w:tcW w:w="11016" w:type="dxa"/>
          </w:tcPr>
          <w:p w14:paraId="2D96CB39" w14:textId="68CD6EE0" w:rsidR="00343025" w:rsidRDefault="00E67ABD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67737866"/>
            <w:r>
              <w:lastRenderedPageBreak/>
              <w:t>Assumptions</w:t>
            </w:r>
            <w:bookmarkEnd w:id="4"/>
          </w:p>
          <w:p w14:paraId="0CFF0B59" w14:textId="77777777"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221495" w14:paraId="1FCC42D6" w14:textId="77777777" w:rsidTr="00DD03CF">
              <w:tc>
                <w:tcPr>
                  <w:tcW w:w="5392" w:type="dxa"/>
                  <w:vAlign w:val="center"/>
                </w:tcPr>
                <w:p w14:paraId="2F630D4E" w14:textId="484A466B" w:rsidR="00221495" w:rsidRDefault="00E67ABD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47C55BA" wp14:editId="6C23CB01">
                        <wp:extent cx="3286760" cy="2684780"/>
                        <wp:effectExtent l="0" t="0" r="8890" b="1270"/>
                        <wp:docPr id="1423491663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3491663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26847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02371E" w14:textId="26E13C98" w:rsidR="00221495" w:rsidRDefault="00E67ABD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Original Model</w:t>
                  </w:r>
                </w:p>
              </w:tc>
              <w:tc>
                <w:tcPr>
                  <w:tcW w:w="5393" w:type="dxa"/>
                  <w:vAlign w:val="center"/>
                </w:tcPr>
                <w:p w14:paraId="1E091BD8" w14:textId="1B28180F" w:rsidR="00221495" w:rsidRDefault="00E67ABD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C2FA53A" wp14:editId="0F28E317">
                        <wp:extent cx="3287395" cy="1809750"/>
                        <wp:effectExtent l="0" t="0" r="8255" b="0"/>
                        <wp:docPr id="396186116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6186116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809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7DEBCF" w14:textId="529DC60E" w:rsidR="00221495" w:rsidRDefault="00E67ABD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 Analyzed</w:t>
                  </w:r>
                </w:p>
              </w:tc>
            </w:tr>
          </w:tbl>
          <w:p w14:paraId="07A3E02B" w14:textId="4676A93E" w:rsidR="00A96F2C" w:rsidRDefault="00A96F2C" w:rsidP="00A96F2C"/>
        </w:tc>
      </w:tr>
    </w:tbl>
    <w:p w14:paraId="66626CAC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27FAA02A" w14:textId="77777777" w:rsidTr="00ED5A01">
        <w:tc>
          <w:tcPr>
            <w:tcW w:w="11016" w:type="dxa"/>
          </w:tcPr>
          <w:p w14:paraId="68EFEEAE" w14:textId="3E70BD59" w:rsidR="00FF408C" w:rsidRDefault="00E67ABD" w:rsidP="00FF408C">
            <w:pPr>
              <w:pStyle w:val="Heading1"/>
            </w:pPr>
            <w:bookmarkStart w:id="5" w:name="_Toc167737867"/>
            <w:r>
              <w:lastRenderedPageBreak/>
              <w:t>Model Information</w:t>
            </w:r>
            <w:bookmarkEnd w:id="5"/>
          </w:p>
          <w:p w14:paraId="57A46E23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343DE232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6B6F22E6" w14:textId="77777777" w:rsidTr="00077EA0">
                    <w:tc>
                      <w:tcPr>
                        <w:tcW w:w="8640" w:type="dxa"/>
                      </w:tcPr>
                      <w:p w14:paraId="5A222841" w14:textId="703A2E69" w:rsidR="00077EA0" w:rsidRDefault="00E67ABD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03135953" wp14:editId="26BC439D">
                              <wp:extent cx="5349240" cy="4369435"/>
                              <wp:effectExtent l="0" t="0" r="3810" b="0"/>
                              <wp:docPr id="951777187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51777187" name="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43694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19AB0DE" w14:textId="222FDF20" w:rsidR="00C16188" w:rsidRDefault="00E67ABD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shell_medium_material</w:t>
                  </w:r>
                </w:p>
                <w:p w14:paraId="467FE9EC" w14:textId="0B958D3F" w:rsidR="00C16188" w:rsidRDefault="00E67ABD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458D4917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51B5B60" w14:textId="6F86F004" w:rsidR="00C16188" w:rsidRPr="0044448A" w:rsidRDefault="00E67ABD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0C2C4BB3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839E1AD" w14:textId="31AD3DD9" w:rsidR="00C16188" w:rsidRDefault="00E67ABD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F93A062" w14:textId="205046E9" w:rsidR="00C16188" w:rsidRDefault="00E67AB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D7CB714" w14:textId="6A1F2C14" w:rsidR="00C16188" w:rsidRDefault="00E67AB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4884E2F" w14:textId="75B04AF3" w:rsidR="00C16188" w:rsidRDefault="00E67AB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E67ABD" w14:paraId="5B46EF71" w14:textId="77777777" w:rsidTr="001C1B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155EE6" w14:textId="45892F76" w:rsidR="00E67ABD" w:rsidRDefault="00E67ABD" w:rsidP="001C1BC6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shell_medium.step&lt;1&gt;[3]</w:t>
                  </w:r>
                </w:p>
                <w:p w14:paraId="70E64BA2" w14:textId="07384391" w:rsidR="00E67ABD" w:rsidRPr="0044448A" w:rsidRDefault="00E67ABD" w:rsidP="001C1BC6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F07AE4" w14:textId="6C2C1F34" w:rsidR="00E67ABD" w:rsidRPr="0044448A" w:rsidRDefault="00E67ABD" w:rsidP="001C1B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61E697" w14:textId="77777777" w:rsidR="00E67ABD" w:rsidRDefault="00E67ABD" w:rsidP="001C1B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Mass:0.0102444 kg</w:t>
                  </w:r>
                </w:p>
                <w:p w14:paraId="70F46240" w14:textId="77777777" w:rsidR="00E67ABD" w:rsidRDefault="00E67ABD" w:rsidP="001C1B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Volume:8.53698e-06 m^3</w:t>
                  </w:r>
                </w:p>
                <w:p w14:paraId="0711DFA7" w14:textId="77777777" w:rsidR="00E67ABD" w:rsidRDefault="00E67ABD" w:rsidP="001C1B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Density:1,200 kg/m^3</w:t>
                  </w:r>
                </w:p>
                <w:p w14:paraId="312DA4B1" w14:textId="77777777" w:rsidR="00E67ABD" w:rsidRDefault="00E67ABD" w:rsidP="001C1B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Weight:0.100395 N</w:t>
                  </w:r>
                </w:p>
                <w:p w14:paraId="1DA74C2E" w14:textId="53BDBDF8" w:rsidR="00E67ABD" w:rsidRPr="0044448A" w:rsidRDefault="00E67ABD" w:rsidP="001C1B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5EDDF7" w14:textId="77777777" w:rsidR="00E67ABD" w:rsidRDefault="00E67ABD" w:rsidP="001C1B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C:\Users\cinta\Downloads\IER_Shell\Medium Shell\shell_medium_material.SLDPRT</w:t>
                  </w:r>
                </w:p>
                <w:p w14:paraId="362241E6" w14:textId="4B761C61" w:rsidR="00E67ABD" w:rsidRPr="0044448A" w:rsidRDefault="00E67ABD" w:rsidP="001C1B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21:30:25 2024</w:t>
                  </w:r>
                </w:p>
              </w:tc>
            </w:tr>
            <w:tr w:rsidR="00C16188" w14:paraId="11BD0BD9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60D7B7" w14:textId="7F6970DF" w:rsidR="00C16188" w:rsidRDefault="00E67ABD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shell_medium.step&lt;1&gt;[4]</w:t>
                  </w:r>
                </w:p>
                <w:p w14:paraId="1040381D" w14:textId="0D2B924D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B55F98" w14:textId="50F956F8" w:rsidR="00C16188" w:rsidRPr="0044448A" w:rsidRDefault="00E67AB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9871F1" w14:textId="77777777" w:rsidR="00E67ABD" w:rsidRDefault="00E67AB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Mass:0.0139134 kg</w:t>
                  </w:r>
                </w:p>
                <w:p w14:paraId="3084ACCB" w14:textId="77777777" w:rsidR="00E67ABD" w:rsidRDefault="00E67AB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Volume:1.15905e-05 m^3</w:t>
                  </w:r>
                </w:p>
                <w:p w14:paraId="41A2D2CF" w14:textId="77777777" w:rsidR="00E67ABD" w:rsidRDefault="00E67AB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Density:1,200.41 kg/m^3</w:t>
                  </w:r>
                </w:p>
                <w:p w14:paraId="668C523D" w14:textId="77777777" w:rsidR="00E67ABD" w:rsidRDefault="00E67AB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Weight:0.136351 N</w:t>
                  </w:r>
                </w:p>
                <w:p w14:paraId="6B210064" w14:textId="1E7E18DB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611E29" w14:textId="77777777" w:rsidR="00E67ABD" w:rsidRDefault="00E67AB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C:\Users\cinta\Downloads\IER_Shell\Medium Shell\shell_medium_material.SLDPRT</w:t>
                  </w:r>
                </w:p>
                <w:p w14:paraId="6C18E2AE" w14:textId="16CED77A" w:rsidR="00C16188" w:rsidRPr="0044448A" w:rsidRDefault="00E67ABD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21:30:25 2024</w:t>
                  </w:r>
                </w:p>
              </w:tc>
            </w:tr>
          </w:tbl>
          <w:p w14:paraId="1C87FCD1" w14:textId="623068A7" w:rsidR="00FF408C" w:rsidRDefault="00FF408C" w:rsidP="00A96F2C"/>
        </w:tc>
      </w:tr>
    </w:tbl>
    <w:p w14:paraId="54DF349D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0620E7B6" w14:textId="77777777" w:rsidTr="005E294F">
        <w:tc>
          <w:tcPr>
            <w:tcW w:w="11016" w:type="dxa"/>
          </w:tcPr>
          <w:p w14:paraId="11F23E35" w14:textId="06143C12" w:rsidR="00B35001" w:rsidRPr="00B35001" w:rsidRDefault="00E67ABD" w:rsidP="00B35001">
            <w:pPr>
              <w:pStyle w:val="Heading1"/>
            </w:pPr>
            <w:bookmarkStart w:id="6" w:name="_Toc167737868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904"/>
              <w:gridCol w:w="5301"/>
            </w:tblGrid>
            <w:tr w:rsidR="00B35001" w14:paraId="14CFB1E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49428F" w14:textId="3514FCD0" w:rsidR="00B35001" w:rsidRDefault="00E67ABD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8B307B" w14:textId="312D3BCD" w:rsidR="00B35001" w:rsidRDefault="00E67AB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Fatigue 1</w:t>
                  </w:r>
                </w:p>
              </w:tc>
            </w:tr>
            <w:tr w:rsidR="00E67ABD" w14:paraId="1231C1D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6E83D3" w14:textId="19E70C23" w:rsidR="00E67ABD" w:rsidRDefault="00E67ABD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C3FF9A" w14:textId="4FC94DD1" w:rsidR="00E67ABD" w:rsidRDefault="00E67AB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Fatigue(Constant Amplitude)</w:t>
                  </w:r>
                </w:p>
              </w:tc>
            </w:tr>
            <w:tr w:rsidR="00E67ABD" w14:paraId="3C7405D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17798B" w14:textId="4A10BA42" w:rsidR="00E67ABD" w:rsidRDefault="00E67ABD" w:rsidP="005E294F">
                  <w:r>
                    <w:t>Event Interaction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9EA6DC" w14:textId="7EC655CE" w:rsidR="00E67ABD" w:rsidRDefault="00E67AB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Random</w:t>
                  </w:r>
                </w:p>
              </w:tc>
            </w:tr>
            <w:tr w:rsidR="00E67ABD" w14:paraId="552CDE6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89E2A5" w14:textId="355D5EC0" w:rsidR="00E67ABD" w:rsidRDefault="00E67ABD" w:rsidP="005E294F">
                  <w:r>
                    <w:t>Computing alternating stress using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C8B0A0" w14:textId="5A08C836" w:rsidR="00E67ABD" w:rsidRDefault="00E67AB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Stress intensity (P1-P3)</w:t>
                  </w:r>
                </w:p>
              </w:tc>
            </w:tr>
            <w:tr w:rsidR="00E67ABD" w14:paraId="3235CB6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9B06A5" w14:textId="54C8B34A" w:rsidR="00E67ABD" w:rsidRDefault="00E67ABD" w:rsidP="005E294F">
                  <w:r>
                    <w:t>Shell face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5AD1F7" w14:textId="3292F04E" w:rsidR="00E67ABD" w:rsidRDefault="00E67AB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Top Face</w:t>
                  </w:r>
                </w:p>
              </w:tc>
            </w:tr>
            <w:tr w:rsidR="00E67ABD" w14:paraId="7689478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8C9624" w14:textId="0B8A3A06" w:rsidR="00E67ABD" w:rsidRDefault="00E67ABD" w:rsidP="005E294F">
                  <w:r>
                    <w:t>Mean stress correction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68B234" w14:textId="50E0B758" w:rsidR="00E67ABD" w:rsidRDefault="00E67AB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E67ABD" w14:paraId="2DEB04F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A4B583" w14:textId="2C2963C0" w:rsidR="00E67ABD" w:rsidRDefault="00E67ABD" w:rsidP="005E294F">
                  <w:r>
                    <w:t>Fatigue strength reduction factor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D4486B" w14:textId="4AE47A31" w:rsidR="00E67ABD" w:rsidRDefault="00E67AB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E67ABD" w14:paraId="13D2152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C467B4" w14:textId="7D815C57" w:rsidR="00E67ABD" w:rsidRDefault="00E67ABD" w:rsidP="005E294F">
                  <w:r>
                    <w:t>Infinite life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CB2834" w14:textId="66C06F23" w:rsidR="00E67ABD" w:rsidRDefault="00E67ABD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67ABD" w14:paraId="3400497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9B3287" w14:textId="0A1011F0" w:rsidR="00E67ABD" w:rsidRDefault="00E67ABD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EE4600" w14:textId="258CC947" w:rsidR="00E67ABD" w:rsidRDefault="00E67ABD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(C:\Users\cinta\Downloads\IER_Shell\Medium Shell)</w:t>
                  </w:r>
                </w:p>
              </w:tc>
            </w:tr>
          </w:tbl>
          <w:p w14:paraId="0A6CAC76" w14:textId="2849A31F" w:rsidR="005E294F" w:rsidRDefault="005E294F" w:rsidP="00A96F2C"/>
        </w:tc>
      </w:tr>
      <w:bookmarkEnd w:id="1"/>
      <w:bookmarkEnd w:id="2"/>
      <w:bookmarkEnd w:id="3"/>
    </w:tbl>
    <w:p w14:paraId="3765F77A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5377A177" w14:textId="77777777" w:rsidTr="00E80CD9">
        <w:tc>
          <w:tcPr>
            <w:tcW w:w="11016" w:type="dxa"/>
          </w:tcPr>
          <w:p w14:paraId="5DD3CC4D" w14:textId="205A8F93" w:rsidR="00F33129" w:rsidRPr="00B35001" w:rsidRDefault="00E67ABD" w:rsidP="000A7C6B">
            <w:pPr>
              <w:pStyle w:val="Heading1"/>
            </w:pPr>
            <w:bookmarkStart w:id="7" w:name="_Toc167737869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7ED117C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517CAB" w14:textId="15347E76" w:rsidR="00F33129" w:rsidRDefault="00E67ABD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2865AA" w14:textId="61A4815D" w:rsidR="00F33129" w:rsidRDefault="00E67AB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E67ABD" w14:paraId="6ECA82B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0A7E29" w14:textId="6A05DFB3" w:rsidR="00E67ABD" w:rsidRDefault="00E67ABD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96A87C" w14:textId="7E63D6D3" w:rsidR="00E67ABD" w:rsidRDefault="00E67ABD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E67ABD" w14:paraId="1201554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87C41E" w14:textId="583193FB" w:rsidR="00E67ABD" w:rsidRDefault="00E67ABD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7B8099" w14:textId="0106E273" w:rsidR="00E67ABD" w:rsidRDefault="00E67AB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E67ABD" w14:paraId="159E04F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4CC92E" w14:textId="6A31E76C" w:rsidR="00E67ABD" w:rsidRDefault="00E67ABD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CEC666" w14:textId="17881D10" w:rsidR="00E67ABD" w:rsidRDefault="00E67ABD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E67ABD" w14:paraId="67E1D46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3C36E3" w14:textId="5D9EE296" w:rsidR="00E67ABD" w:rsidRDefault="00E67ABD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12660E" w14:textId="33678CE7" w:rsidR="00E67ABD" w:rsidRDefault="00E67AB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2A171B1B" w14:textId="53139DFD" w:rsidR="00F33129" w:rsidRDefault="00F33129" w:rsidP="000A7C6B"/>
        </w:tc>
      </w:tr>
    </w:tbl>
    <w:p w14:paraId="2F7A3716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65510275" w14:textId="77777777" w:rsidTr="005273D5">
        <w:trPr>
          <w:trHeight w:val="4158"/>
        </w:trPr>
        <w:tc>
          <w:tcPr>
            <w:tcW w:w="11136" w:type="dxa"/>
          </w:tcPr>
          <w:p w14:paraId="7EA00D32" w14:textId="5EE42786" w:rsidR="00E80CD9" w:rsidRPr="00AC3438" w:rsidRDefault="00E67ABD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67737870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22C864EB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D273EEF" w14:textId="64F40E01" w:rsidR="00E80CD9" w:rsidRPr="003E6C57" w:rsidRDefault="00E67ABD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5A635C2" w14:textId="41D68E26" w:rsidR="00E80CD9" w:rsidRPr="003E6C57" w:rsidRDefault="00E67ABD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46932A3" w14:textId="39F27516" w:rsidR="00E80CD9" w:rsidRPr="003E6C57" w:rsidRDefault="00E67ABD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5E4C3F5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7CD44CB5" w14:textId="1FE9B067" w:rsidR="00E80CD9" w:rsidRPr="00577134" w:rsidRDefault="00E67ABD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63212A92" wp14:editId="41164A30">
                        <wp:extent cx="1904365" cy="1555750"/>
                        <wp:effectExtent l="0" t="0" r="635" b="6350"/>
                        <wp:docPr id="655690658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5690658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55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726FD34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78FA493" w14:textId="74010149" w:rsidR="00E80CD9" w:rsidRPr="00BE6656" w:rsidRDefault="00E67ABD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CA9A019" w14:textId="105DD6D7" w:rsidR="00E80CD9" w:rsidRPr="00BE6656" w:rsidRDefault="00E67AB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TPU</w:t>
                        </w:r>
                      </w:p>
                    </w:tc>
                  </w:tr>
                  <w:tr w:rsidR="00E67ABD" w:rsidRPr="00577134" w14:paraId="191AE56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795AE23" w14:textId="37E0800F" w:rsidR="00E67ABD" w:rsidRDefault="00E67ABD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4465441" w14:textId="3A9D83C9" w:rsidR="00E67ABD" w:rsidRDefault="00E67AB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E67ABD" w:rsidRPr="00577134" w14:paraId="2D7C345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8731FDA" w14:textId="10F1B425" w:rsidR="00E67ABD" w:rsidRDefault="00E67ABD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399C736" w14:textId="2398B98C" w:rsidR="00E67ABD" w:rsidRDefault="00E67ABD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</w:tbl>
                <w:p w14:paraId="4709D9E2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77279F6C" w14:textId="77777777" w:rsidR="00E67ABD" w:rsidRDefault="00E67AB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2(shell_medium.step&lt;1&gt;[3])(shell_medium_material),</w:t>
                  </w:r>
                </w:p>
                <w:p w14:paraId="5FF893D5" w14:textId="461BEEFD" w:rsidR="00E80CD9" w:rsidRPr="00577134" w:rsidRDefault="00E67ABD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3(shell_medium.step&lt;1&gt;[4])(shell_medium_material)</w:t>
                  </w:r>
                </w:p>
              </w:tc>
            </w:tr>
            <w:tr w:rsidR="00E80CD9" w:rsidRPr="000841BF" w14:paraId="5DD8A7D0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2E26310A" w14:textId="44AE6FB6" w:rsidR="00E80CD9" w:rsidRPr="000841BF" w:rsidRDefault="00E67ABD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16"/>
                    <w:gridCol w:w="3518"/>
                    <w:gridCol w:w="3516"/>
                  </w:tblGrid>
                  <w:tr w:rsidR="00E80CD9" w:rsidRPr="000841BF" w14:paraId="7E46A9FD" w14:textId="77777777" w:rsidTr="000A7C6B">
                    <w:trPr>
                      <w:trHeight w:val="3168"/>
                    </w:trPr>
                    <w:tc>
                      <w:tcPr>
                        <w:tcW w:w="3516" w:type="dxa"/>
                        <w:vAlign w:val="center"/>
                      </w:tcPr>
                      <w:p w14:paraId="0A3416F7" w14:textId="07A67885" w:rsidR="00E80CD9" w:rsidRPr="00483B0D" w:rsidRDefault="00E67ABD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186A30CE" wp14:editId="67F25C3B">
                              <wp:extent cx="2095500" cy="1907540"/>
                              <wp:effectExtent l="0" t="0" r="0" b="0"/>
                              <wp:docPr id="1124222467" name="Picture 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24222467" name="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95500" cy="19075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18" w:type="dxa"/>
                        <w:vAlign w:val="center"/>
                      </w:tcPr>
                      <w:p w14:paraId="0B61BC67" w14:textId="75E48A88" w:rsidR="00E80CD9" w:rsidRPr="00D5399D" w:rsidRDefault="00E80CD9" w:rsidP="000A7C6B">
                        <w:pPr>
                          <w:jc w:val="center"/>
                          <w:rPr>
                            <w:rStyle w:val="Strong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3F857783" w14:textId="2AA3AD5B" w:rsidR="00E80CD9" w:rsidRPr="000841BF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80CD9" w:rsidRPr="000841BF" w14:paraId="33ECB932" w14:textId="77777777" w:rsidTr="000A7C6B">
                    <w:trPr>
                      <w:trHeight w:val="288"/>
                    </w:trPr>
                    <w:tc>
                      <w:tcPr>
                        <w:tcW w:w="3516" w:type="dxa"/>
                        <w:vAlign w:val="center"/>
                      </w:tcPr>
                      <w:p w14:paraId="77F44119" w14:textId="5D2F2D2A" w:rsidR="00E80CD9" w:rsidRPr="00577134" w:rsidRDefault="00E67ABD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SN curve</w:t>
                        </w:r>
                      </w:p>
                    </w:tc>
                    <w:tc>
                      <w:tcPr>
                        <w:tcW w:w="3518" w:type="dxa"/>
                        <w:vAlign w:val="center"/>
                      </w:tcPr>
                      <w:p w14:paraId="70725563" w14:textId="5BA38149"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6D42BA29" w14:textId="643E3BBF"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BA4D6FE" w14:textId="77777777" w:rsidR="00E80CD9" w:rsidRPr="000841BF" w:rsidRDefault="00E80CD9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</w:tc>
            </w:tr>
          </w:tbl>
          <w:p w14:paraId="5981D83A" w14:textId="14094254" w:rsidR="00E80CD9" w:rsidRDefault="00E80CD9" w:rsidP="000A7C6B"/>
        </w:tc>
      </w:tr>
      <w:bookmarkEnd w:id="8"/>
      <w:bookmarkEnd w:id="9"/>
      <w:bookmarkEnd w:id="10"/>
    </w:tbl>
    <w:p w14:paraId="6FD83717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3EFFD1AA" w14:textId="77777777" w:rsidTr="00452CBC">
        <w:tc>
          <w:tcPr>
            <w:tcW w:w="11016" w:type="dxa"/>
          </w:tcPr>
          <w:p w14:paraId="3694D2D5" w14:textId="4430751C" w:rsidR="005273D5" w:rsidRDefault="00E67ABD" w:rsidP="00E67ABD">
            <w:pPr>
              <w:pStyle w:val="Heading1"/>
              <w:rPr>
                <w:rStyle w:val="Strong"/>
              </w:rPr>
            </w:pPr>
            <w:bookmarkStart w:id="12" w:name="_Toc167737871"/>
            <w:r>
              <w:rPr>
                <w:rStyle w:val="Strong"/>
              </w:rPr>
              <w:t>Loading Options</w:t>
            </w:r>
            <w:bookmarkEnd w:id="12"/>
          </w:p>
          <w:tbl>
            <w:tblPr>
              <w:tblStyle w:val="LightList-Accent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87"/>
              <w:gridCol w:w="1980"/>
              <w:gridCol w:w="2070"/>
              <w:gridCol w:w="5079"/>
            </w:tblGrid>
            <w:tr w:rsidR="00133C1E" w14:paraId="0E0E539F" w14:textId="77777777" w:rsidTr="00452C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6690E3F" w14:textId="144B1411" w:rsidR="00133C1E" w:rsidRPr="004E282D" w:rsidRDefault="00E67ABD" w:rsidP="00B571D9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Event Name</w:t>
                  </w:r>
                </w:p>
              </w:tc>
              <w:tc>
                <w:tcPr>
                  <w:tcW w:w="1980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7544AB3" w14:textId="7B5BD3DD" w:rsidR="00133C1E" w:rsidRPr="004E282D" w:rsidRDefault="00E67ABD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No. of cycles</w:t>
                  </w:r>
                </w:p>
              </w:tc>
              <w:tc>
                <w:tcPr>
                  <w:tcW w:w="2070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7C27744" w14:textId="64C14EEA" w:rsidR="00133C1E" w:rsidRPr="004E282D" w:rsidRDefault="00E67ABD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Loading Type</w:t>
                  </w:r>
                </w:p>
              </w:tc>
              <w:tc>
                <w:tcPr>
                  <w:tcW w:w="5079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A663510" w14:textId="1DE128AB" w:rsidR="00133C1E" w:rsidRPr="004E282D" w:rsidRDefault="00E67ABD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Study Association</w:t>
                  </w:r>
                </w:p>
              </w:tc>
            </w:tr>
            <w:tr w:rsidR="00133C1E" w14:paraId="18AF73DB" w14:textId="77777777" w:rsidTr="00452C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56AAC610" w14:textId="33898D89" w:rsidR="00133C1E" w:rsidRPr="00AD5FBA" w:rsidRDefault="00E67ABD" w:rsidP="00B571D9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Event-1</w:t>
                  </w:r>
                </w:p>
              </w:tc>
              <w:tc>
                <w:tcPr>
                  <w:tcW w:w="198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14:paraId="707D42B4" w14:textId="20AC50E4" w:rsidR="00133C1E" w:rsidRPr="006208CB" w:rsidRDefault="00E67ABD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3000</w:t>
                  </w:r>
                </w:p>
              </w:tc>
              <w:tc>
                <w:tcPr>
                  <w:tcW w:w="207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14:paraId="1074ED01" w14:textId="00C6BCFC" w:rsidR="00133C1E" w:rsidRPr="006208CB" w:rsidRDefault="00E67ABD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Fully Reversed (LR=-1)</w:t>
                  </w:r>
                </w:p>
              </w:tc>
              <w:tc>
                <w:tcPr>
                  <w:tcW w:w="5079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  <w:vAlign w:val="center"/>
                </w:tcPr>
                <w:tbl>
                  <w:tblPr>
                    <w:tblStyle w:val="TableGrid"/>
                    <w:tblW w:w="485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740"/>
                    <w:gridCol w:w="1740"/>
                    <w:gridCol w:w="1379"/>
                  </w:tblGrid>
                  <w:tr w:rsidR="00691BFB" w14:paraId="58D95D43" w14:textId="77777777" w:rsidTr="00452CBC">
                    <w:trPr>
                      <w:trHeight w:val="244"/>
                    </w:trPr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70B4EB58" w14:textId="10394D82" w:rsidR="00691BFB" w:rsidRPr="00B571D9" w:rsidRDefault="00E67ABD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Study name</w:t>
                        </w:r>
                      </w:p>
                    </w:tc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67B580B5" w14:textId="390D46E0" w:rsidR="00691BFB" w:rsidRPr="00B571D9" w:rsidRDefault="00E67ABD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Scale Factor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bottom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391795C4" w14:textId="30A8F339" w:rsidR="00691BFB" w:rsidRDefault="00E67ABD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Step</w:t>
                        </w:r>
                      </w:p>
                    </w:tc>
                  </w:tr>
                  <w:tr w:rsidR="00691BFB" w14:paraId="08E56BA0" w14:textId="77777777" w:rsidTr="00452CBC">
                    <w:trPr>
                      <w:trHeight w:val="257"/>
                    </w:trPr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auto"/>
                        <w:vAlign w:val="center"/>
                      </w:tcPr>
                      <w:p w14:paraId="25DBC41C" w14:textId="5C8792E5" w:rsidR="00691BFB" w:rsidRDefault="00E67ABD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Static 1</w:t>
                        </w:r>
                      </w:p>
                    </w:tc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FFFFFF" w:themeFill="background1"/>
                        <w:vAlign w:val="center"/>
                      </w:tcPr>
                      <w:p w14:paraId="7AFF27CE" w14:textId="581B3614" w:rsidR="00691BFB" w:rsidRPr="00EF37BF" w:rsidRDefault="00E67ABD" w:rsidP="00B571D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FFFFFF" w:themeFill="background1"/>
                        <w:vAlign w:val="center"/>
                      </w:tcPr>
                      <w:p w14:paraId="29A70E89" w14:textId="26F683C5" w:rsidR="00691BFB" w:rsidRPr="00EF37BF" w:rsidRDefault="00E67ABD" w:rsidP="00B571D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645E8209" w14:textId="77777777" w:rsidR="00691BFB" w:rsidRPr="00691BFB" w:rsidRDefault="00691BFB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4E5CD3F" w14:textId="42AC9965" w:rsidR="005273D5" w:rsidRDefault="005273D5" w:rsidP="000A7C6B">
            <w:pPr>
              <w:rPr>
                <w:rStyle w:val="Strong"/>
              </w:rPr>
            </w:pPr>
          </w:p>
        </w:tc>
      </w:tr>
    </w:tbl>
    <w:p w14:paraId="11F674BA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2999671E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6E8BFD0" w14:textId="09DC3831" w:rsidR="00EC2432" w:rsidRDefault="00E67ABD" w:rsidP="000A7C6B">
            <w:pPr>
              <w:pStyle w:val="Heading1"/>
            </w:pPr>
            <w:bookmarkStart w:id="13" w:name="_Toc243733152"/>
            <w:bookmarkStart w:id="14" w:name="_Toc245020120"/>
            <w:bookmarkStart w:id="15" w:name="_Toc245020152"/>
            <w:bookmarkStart w:id="16" w:name="_Toc167737872"/>
            <w:r>
              <w:lastRenderedPageBreak/>
              <w:t>Study Results</w:t>
            </w:r>
            <w:bookmarkEnd w:id="16"/>
          </w:p>
          <w:p w14:paraId="429A7A6A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350"/>
              <w:gridCol w:w="2197"/>
              <w:gridCol w:w="2187"/>
            </w:tblGrid>
            <w:tr w:rsidR="00E67ABD" w14:paraId="497E5BF4" w14:textId="77777777" w:rsidTr="001C1B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7BD5FD1" w14:textId="41D00884" w:rsidR="00E67ABD" w:rsidRDefault="00E67ABD" w:rsidP="00E67ABD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7117BF8" w14:textId="053EA40C" w:rsidR="00E67ABD" w:rsidRDefault="00E67ABD" w:rsidP="00E67AB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4CD7E8F" w14:textId="4F150FD8" w:rsidR="00E67ABD" w:rsidRDefault="00E67ABD" w:rsidP="00E67AB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A7D06E6" w14:textId="0851A644" w:rsidR="00E67ABD" w:rsidRDefault="00E67ABD" w:rsidP="00E67AB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67ABD" w14:paraId="43BA72C3" w14:textId="77777777" w:rsidTr="001C1B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F9A748A" w14:textId="04BA3FCC" w:rsidR="00E67ABD" w:rsidRPr="004D2956" w:rsidRDefault="00E67ABD" w:rsidP="00E67AB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Results1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3757DE4" w14:textId="1D5F1999" w:rsidR="00E67ABD" w:rsidRPr="004D2956" w:rsidRDefault="00E67ABD" w:rsidP="00E67A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Damage plot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7B475AA" w14:textId="77777777" w:rsidR="00E67ABD" w:rsidRDefault="00E67ABD" w:rsidP="00E67A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3.000e-01</w:t>
                  </w:r>
                </w:p>
                <w:p w14:paraId="3D6B70AA" w14:textId="5112B5CD" w:rsidR="00E67ABD" w:rsidRPr="004D2956" w:rsidRDefault="00E67ABD" w:rsidP="00E67A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C392741" w14:textId="77777777" w:rsidR="00E67ABD" w:rsidRDefault="00E67ABD" w:rsidP="00E67A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3.000e+04</w:t>
                  </w:r>
                </w:p>
                <w:p w14:paraId="5DCE059E" w14:textId="77A3AA06" w:rsidR="00E67ABD" w:rsidRPr="004D2956" w:rsidRDefault="00E67ABD" w:rsidP="00E67A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</w:t>
                  </w:r>
                </w:p>
              </w:tc>
            </w:tr>
            <w:tr w:rsidR="00E67ABD" w14:paraId="638E8492" w14:textId="77777777" w:rsidTr="001C1BC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D1800D" w14:textId="1EB885C4" w:rsidR="00E67ABD" w:rsidRDefault="00E67ABD" w:rsidP="00E67ABD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27F0791C" wp14:editId="78214D48">
                        <wp:extent cx="6646545" cy="3658235"/>
                        <wp:effectExtent l="0" t="0" r="1905" b="0"/>
                        <wp:docPr id="935049085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5049085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58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2A4B11" w14:textId="55E1B05B" w:rsidR="00E67ABD" w:rsidRPr="004D2956" w:rsidRDefault="00E67ABD" w:rsidP="00E67AB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shell_medium_material-Fatigue 1-Results-Results1</w:t>
                  </w:r>
                </w:p>
              </w:tc>
            </w:tr>
          </w:tbl>
          <w:p w14:paraId="67671310" w14:textId="77777777" w:rsidR="00E67ABD" w:rsidRDefault="00E67ABD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E67ABD" w14:paraId="72BEAD22" w14:textId="77777777" w:rsidTr="001C1B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615CCA5" w14:textId="432DB920" w:rsidR="00E67ABD" w:rsidRDefault="00E67ABD" w:rsidP="00E67ABD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D58C73C" w14:textId="188EE13D" w:rsidR="00E67ABD" w:rsidRDefault="00E67ABD" w:rsidP="00E67AB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1E02064" w14:textId="552FCD08" w:rsidR="00E67ABD" w:rsidRDefault="00E67ABD" w:rsidP="00E67AB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E475CC4" w14:textId="23F86D0E" w:rsidR="00E67ABD" w:rsidRDefault="00E67ABD" w:rsidP="00E67AB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67ABD" w14:paraId="2345AE91" w14:textId="77777777" w:rsidTr="001C1B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804DAB4" w14:textId="1C006F19" w:rsidR="00E67ABD" w:rsidRPr="004D2956" w:rsidRDefault="00E67ABD" w:rsidP="00E67AB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Results2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D46EDDB" w14:textId="02D2D3C9" w:rsidR="00E67ABD" w:rsidRPr="004D2956" w:rsidRDefault="00E67ABD" w:rsidP="00E67A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Life plot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E3FD3BB" w14:textId="77777777" w:rsidR="00E67ABD" w:rsidRDefault="00E67ABD" w:rsidP="00E67A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1.000e+01cycle</w:t>
                  </w:r>
                </w:p>
                <w:p w14:paraId="751FA274" w14:textId="01AA9ED4" w:rsidR="00E67ABD" w:rsidRPr="004D2956" w:rsidRDefault="00E67ABD" w:rsidP="00E67A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7AF358D" w14:textId="77777777" w:rsidR="00E67ABD" w:rsidRDefault="00E67ABD" w:rsidP="00E67A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1.000e+06cycle</w:t>
                  </w:r>
                </w:p>
                <w:p w14:paraId="59A8294F" w14:textId="37A62A14" w:rsidR="00E67ABD" w:rsidRPr="004D2956" w:rsidRDefault="00E67ABD" w:rsidP="00E67A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</w:tr>
            <w:tr w:rsidR="00E67ABD" w14:paraId="69AB9B04" w14:textId="77777777" w:rsidTr="001C1BC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46B59C" w14:textId="74FDB752" w:rsidR="00E67ABD" w:rsidRDefault="00E67ABD" w:rsidP="00E67ABD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446EBF26" wp14:editId="7D10057C">
                        <wp:extent cx="6646545" cy="3658235"/>
                        <wp:effectExtent l="0" t="0" r="1905" b="0"/>
                        <wp:docPr id="2085868304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5868304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58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B1FFB6" w14:textId="62BC5BFB" w:rsidR="00E67ABD" w:rsidRPr="004D2956" w:rsidRDefault="00E67ABD" w:rsidP="00E67AB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shell_medium_material-Fatigue 1-Results-Results2</w:t>
                  </w:r>
                </w:p>
              </w:tc>
            </w:tr>
          </w:tbl>
          <w:p w14:paraId="7D8AF65B" w14:textId="77777777" w:rsidR="00E67ABD" w:rsidRPr="000B04D4" w:rsidRDefault="00E67ABD" w:rsidP="000A7C6B"/>
          <w:bookmarkEnd w:id="13"/>
          <w:bookmarkEnd w:id="14"/>
          <w:bookmarkEnd w:id="15"/>
          <w:p w14:paraId="084DBEB2" w14:textId="54B99654" w:rsidR="00EC2432" w:rsidRDefault="00EC2432" w:rsidP="000A7C6B"/>
        </w:tc>
      </w:tr>
    </w:tbl>
    <w:p w14:paraId="7D15A311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4D182119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625A42C" w14:textId="05E24333" w:rsidR="000B1701" w:rsidRDefault="00E67ABD" w:rsidP="00E67ABD">
            <w:pPr>
              <w:pStyle w:val="Heading1"/>
            </w:pPr>
            <w:bookmarkStart w:id="17" w:name="_Toc167737873"/>
            <w:r>
              <w:t>Conclusion</w:t>
            </w:r>
            <w:bookmarkEnd w:id="17"/>
          </w:p>
        </w:tc>
      </w:tr>
    </w:tbl>
    <w:p w14:paraId="12AE0EFE" w14:textId="1BE0FF15" w:rsidR="00AC3438" w:rsidRPr="00AC3438" w:rsidRDefault="00AC3438" w:rsidP="00FE0924"/>
    <w:sectPr w:rsidR="00AC3438" w:rsidRPr="00AC3438" w:rsidSect="00E67ABD">
      <w:footerReference w:type="default" r:id="rId15"/>
      <w:footerReference w:type="first" r:id="rId16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D0024" w14:textId="77777777" w:rsidR="00E67ABD" w:rsidRDefault="00E67ABD" w:rsidP="00F25CD7">
      <w:pPr>
        <w:spacing w:after="0" w:line="240" w:lineRule="auto"/>
      </w:pPr>
      <w:r>
        <w:separator/>
      </w:r>
    </w:p>
  </w:endnote>
  <w:endnote w:type="continuationSeparator" w:id="0">
    <w:p w14:paraId="0F78BFF9" w14:textId="77777777" w:rsidR="00E67ABD" w:rsidRDefault="00E67ABD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FD315C" w14:paraId="2C802DEB" w14:textId="77777777" w:rsidTr="003E1AE9">
      <w:tc>
        <w:tcPr>
          <w:tcW w:w="867" w:type="pct"/>
        </w:tcPr>
        <w:p w14:paraId="4C2DD6A3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C89022E" wp14:editId="2F25939A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1590158B" w14:textId="539E5FE0" w:rsidR="00FD315C" w:rsidRDefault="00E67ABD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5397364F" w14:textId="571B19F0" w:rsidR="00FD315C" w:rsidRDefault="00E67ABD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shell_medium_material</w:t>
          </w:r>
        </w:p>
      </w:tc>
      <w:tc>
        <w:tcPr>
          <w:tcW w:w="0" w:type="auto"/>
          <w:vAlign w:val="bottom"/>
        </w:tcPr>
        <w:p w14:paraId="6B0B531B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4C6E54A1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5265CF20" w14:textId="77777777" w:rsidTr="00BF0BC4">
      <w:tc>
        <w:tcPr>
          <w:tcW w:w="1908" w:type="dxa"/>
        </w:tcPr>
        <w:p w14:paraId="5CAB6787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4F9C3C35" wp14:editId="37BE9F1C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36AF9324" w14:textId="4BAC6A0C" w:rsidR="00FD315C" w:rsidRDefault="00E67ABD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08AC918A" w14:textId="68A027B2" w:rsidR="00FD315C" w:rsidRDefault="00E67ABD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shell_medium_material</w:t>
          </w:r>
        </w:p>
      </w:tc>
      <w:tc>
        <w:tcPr>
          <w:tcW w:w="360" w:type="dxa"/>
          <w:vAlign w:val="bottom"/>
        </w:tcPr>
        <w:p w14:paraId="5F581D38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26C7DA0A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1D40E" w14:textId="77777777" w:rsidR="00E67ABD" w:rsidRDefault="00E67ABD" w:rsidP="00F25CD7">
      <w:pPr>
        <w:spacing w:after="0" w:line="240" w:lineRule="auto"/>
      </w:pPr>
      <w:r>
        <w:separator/>
      </w:r>
    </w:p>
  </w:footnote>
  <w:footnote w:type="continuationSeparator" w:id="0">
    <w:p w14:paraId="237E0064" w14:textId="77777777" w:rsidR="00E67ABD" w:rsidRDefault="00E67ABD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BD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1F97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ABD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2905"/>
  <w15:docId w15:val="{920CC4BF-A81C-4733-A372-F6A23231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7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cinta</dc:creator>
  <cp:lastModifiedBy>Cinta Parengkuan</cp:lastModifiedBy>
  <cp:revision>1</cp:revision>
  <dcterms:created xsi:type="dcterms:W3CDTF">2024-05-27T19:30:00Z</dcterms:created>
  <dcterms:modified xsi:type="dcterms:W3CDTF">2024-05-27T19:30:00Z</dcterms:modified>
</cp:coreProperties>
</file>