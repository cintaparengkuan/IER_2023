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2123FA7C" w14:textId="77777777" w:rsidTr="00A43A5B">
        <w:trPr>
          <w:cantSplit/>
          <w:trHeight w:val="4488"/>
        </w:trPr>
        <w:tc>
          <w:tcPr>
            <w:tcW w:w="6285" w:type="dxa"/>
          </w:tcPr>
          <w:p w14:paraId="25A2A0BB" w14:textId="572D13C3" w:rsidR="00F448BC" w:rsidRDefault="00EC02C4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5C073D" wp14:editId="360A7E77">
                  <wp:extent cx="3853815" cy="2049145"/>
                  <wp:effectExtent l="0" t="0" r="0" b="8255"/>
                  <wp:docPr id="214279353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79353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3DC88B31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6AFCDDD4" w14:textId="2DD1B45D" w:rsidR="00B77317" w:rsidRPr="00CD1539" w:rsidRDefault="00EC02C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shell_large_ribstruc</w:t>
                  </w:r>
                </w:p>
                <w:p w14:paraId="01D6FB31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2F6F2CF1" w14:textId="69B84582" w:rsidR="00B77317" w:rsidRPr="00CD1539" w:rsidRDefault="00EC02C4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71BDE7C" w14:textId="4342D3CB" w:rsidR="00B77317" w:rsidRPr="00CD1539" w:rsidRDefault="00EC02C4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 1</w:t>
                  </w:r>
                </w:p>
                <w:p w14:paraId="63333015" w14:textId="3AAF79E8" w:rsidR="00B77317" w:rsidRPr="006A441F" w:rsidRDefault="00EC02C4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Fatigue(Constant Amplitude)</w:t>
                  </w:r>
                </w:p>
              </w:tc>
            </w:tr>
            <w:tr w:rsidR="00B77317" w14:paraId="666113F7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5190B06A" w14:textId="70ED6076" w:rsidR="00B77317" w:rsidRDefault="00EC02C4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232100A5" w14:textId="38EECBA1" w:rsidR="00EC02C4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6318" w:history="1">
                        <w:r w:rsidR="00EC02C4" w:rsidRPr="00597BC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EC02C4">
                          <w:rPr>
                            <w:noProof/>
                            <w:webHidden/>
                          </w:rPr>
                          <w:tab/>
                        </w:r>
                        <w:r w:rsidR="00EC02C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C02C4">
                          <w:rPr>
                            <w:noProof/>
                            <w:webHidden/>
                          </w:rPr>
                          <w:instrText xml:space="preserve"> PAGEREF _Toc167736318 \h </w:instrText>
                        </w:r>
                        <w:r w:rsidR="00EC02C4">
                          <w:rPr>
                            <w:noProof/>
                            <w:webHidden/>
                          </w:rPr>
                        </w:r>
                        <w:r w:rsidR="00EC02C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EC02C4">
                          <w:rPr>
                            <w:noProof/>
                            <w:webHidden/>
                          </w:rPr>
                          <w:t>1</w:t>
                        </w:r>
                        <w:r w:rsidR="00EC02C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4228013" w14:textId="77BCEC58" w:rsidR="00EC02C4" w:rsidRDefault="00EC02C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319" w:history="1">
                        <w:r w:rsidRPr="00597BC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_Toc167736319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A983356" w14:textId="3561ACC3" w:rsidR="00EC02C4" w:rsidRDefault="00EC02C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320" w:history="1">
                        <w:r w:rsidRPr="00597BC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_Toc167736320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F673A9" w14:textId="38E61084" w:rsidR="00EC02C4" w:rsidRDefault="00EC02C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321" w:history="1">
                        <w:r w:rsidRPr="00597BC7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_Toc167736321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BFF953" w14:textId="02135A73" w:rsidR="00EC02C4" w:rsidRDefault="00EC02C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322" w:history="1">
                        <w:r w:rsidRPr="00597BC7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_Toc167736322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CCEAAC" w14:textId="7ABA863C" w:rsidR="00EC02C4" w:rsidRDefault="00EC02C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323" w:history="1">
                        <w:r w:rsidRPr="00597BC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_Toc167736323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B53BCB4" w14:textId="3201EF76" w:rsidR="00EC02C4" w:rsidRDefault="00EC02C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324" w:history="1">
                        <w:r w:rsidRPr="00597BC7">
                          <w:rPr>
                            <w:rStyle w:val="Hyperlink"/>
                            <w:noProof/>
                          </w:rPr>
                          <w:t>Loading Options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_Toc167736324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67AEE61" w14:textId="31D26B8B" w:rsidR="00EC02C4" w:rsidRDefault="00EC02C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325" w:history="1">
                        <w:r w:rsidRPr="00597BC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_Toc167736325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517C06D" w14:textId="27990F0D" w:rsidR="00EC02C4" w:rsidRDefault="00EC02C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326" w:history="1">
                        <w:r w:rsidRPr="00597BC7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_Toc167736326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6CCB5A4" w14:textId="0B3DF07D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547DE32" w14:textId="77777777" w:rsidR="00F448BC" w:rsidRDefault="00F448BC" w:rsidP="00A5373F"/>
        </w:tc>
      </w:tr>
      <w:tr w:rsidR="00F448BC" w14:paraId="4B0749EA" w14:textId="77777777" w:rsidTr="00BE081A">
        <w:trPr>
          <w:cantSplit/>
          <w:trHeight w:val="3924"/>
        </w:trPr>
        <w:tc>
          <w:tcPr>
            <w:tcW w:w="6285" w:type="dxa"/>
          </w:tcPr>
          <w:p w14:paraId="7C4D241C" w14:textId="0B8C8D04" w:rsidR="00C27B5D" w:rsidRDefault="00EC02C4" w:rsidP="00C27B5D">
            <w:pPr>
              <w:pStyle w:val="Heading1"/>
            </w:pPr>
            <w:bookmarkStart w:id="0" w:name="_Toc167736318"/>
            <w:r>
              <w:t>Description</w:t>
            </w:r>
            <w:bookmarkEnd w:id="0"/>
          </w:p>
          <w:p w14:paraId="366F47CC" w14:textId="71FFDEC6" w:rsidR="00F448BC" w:rsidRPr="00E65D6E" w:rsidRDefault="00EC02C4" w:rsidP="00FF408C">
            <w:r>
              <w:t>No Data</w:t>
            </w:r>
          </w:p>
        </w:tc>
        <w:tc>
          <w:tcPr>
            <w:tcW w:w="4713" w:type="dxa"/>
            <w:vMerge/>
          </w:tcPr>
          <w:p w14:paraId="6622403D" w14:textId="77777777" w:rsidR="00F448BC" w:rsidRPr="00A33AA4" w:rsidRDefault="00F448BC" w:rsidP="00840CC7">
            <w:pPr>
              <w:pStyle w:val="TOC3"/>
            </w:pPr>
          </w:p>
        </w:tc>
      </w:tr>
    </w:tbl>
    <w:p w14:paraId="71AB631B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12175D4A" w14:textId="77777777" w:rsidTr="00DD03CF">
        <w:tc>
          <w:tcPr>
            <w:tcW w:w="11016" w:type="dxa"/>
          </w:tcPr>
          <w:p w14:paraId="5705FF7D" w14:textId="5A448FC1" w:rsidR="00343025" w:rsidRDefault="00EC02C4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6319"/>
            <w:r>
              <w:lastRenderedPageBreak/>
              <w:t>Assumptions</w:t>
            </w:r>
            <w:bookmarkEnd w:id="4"/>
          </w:p>
          <w:p w14:paraId="1C2741D8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699B7C47" w14:textId="77777777" w:rsidTr="00DD03CF">
              <w:tc>
                <w:tcPr>
                  <w:tcW w:w="5392" w:type="dxa"/>
                  <w:vAlign w:val="center"/>
                </w:tcPr>
                <w:p w14:paraId="2915B05F" w14:textId="705BF618" w:rsidR="00221495" w:rsidRDefault="00EC02C4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2FCDE7F" wp14:editId="621761A9">
                        <wp:extent cx="3286760" cy="2181860"/>
                        <wp:effectExtent l="0" t="0" r="8890" b="8890"/>
                        <wp:docPr id="324053889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053889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181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1BE921" w14:textId="66951566" w:rsidR="00221495" w:rsidRDefault="00EC02C4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09CB6ECF" w14:textId="2004ADDC" w:rsidR="00221495" w:rsidRDefault="00EC02C4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E8EA391" wp14:editId="75D406D7">
                        <wp:extent cx="3287395" cy="1748155"/>
                        <wp:effectExtent l="0" t="0" r="8255" b="4445"/>
                        <wp:docPr id="845727339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727339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48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66AA2E" w14:textId="6C5D47AF" w:rsidR="00221495" w:rsidRDefault="00EC02C4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62CA9DDF" w14:textId="22D891DE" w:rsidR="00A96F2C" w:rsidRDefault="00A96F2C" w:rsidP="00A96F2C"/>
        </w:tc>
      </w:tr>
    </w:tbl>
    <w:p w14:paraId="25629B3A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C78C02C" w14:textId="77777777" w:rsidTr="00ED5A01">
        <w:tc>
          <w:tcPr>
            <w:tcW w:w="11016" w:type="dxa"/>
          </w:tcPr>
          <w:p w14:paraId="52E9D483" w14:textId="3E96ECAC" w:rsidR="00FF408C" w:rsidRDefault="00EC02C4" w:rsidP="00FF408C">
            <w:pPr>
              <w:pStyle w:val="Heading1"/>
            </w:pPr>
            <w:bookmarkStart w:id="5" w:name="_Toc167736320"/>
            <w:r>
              <w:lastRenderedPageBreak/>
              <w:t>Model Information</w:t>
            </w:r>
            <w:bookmarkEnd w:id="5"/>
          </w:p>
          <w:p w14:paraId="6F8A9AA0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0D39E516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4090F6A1" w14:textId="77777777" w:rsidTr="00077EA0">
                    <w:tc>
                      <w:tcPr>
                        <w:tcW w:w="8640" w:type="dxa"/>
                      </w:tcPr>
                      <w:p w14:paraId="335AE1B0" w14:textId="2C7A3226" w:rsidR="00077EA0" w:rsidRDefault="00EC02C4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66E296B2" wp14:editId="280C2AD5">
                              <wp:extent cx="5349240" cy="3551555"/>
                              <wp:effectExtent l="0" t="0" r="3810" b="0"/>
                              <wp:docPr id="1704400086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04400086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515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452423A" w14:textId="3F607EB1" w:rsidR="00C16188" w:rsidRDefault="00EC02C4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shell_large_ribstruc</w:t>
                  </w:r>
                </w:p>
                <w:p w14:paraId="32C36657" w14:textId="7468A3FF" w:rsidR="00C16188" w:rsidRDefault="00EC02C4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4A40096C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16296E" w14:textId="58BDF4B3" w:rsidR="00C16188" w:rsidRPr="0044448A" w:rsidRDefault="00EC02C4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63B4A477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B65160" w14:textId="52626694" w:rsidR="00C16188" w:rsidRDefault="00EC02C4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E5C865A" w14:textId="19A29F89" w:rsidR="00C16188" w:rsidRDefault="00EC0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E9AE033" w14:textId="34EE54B7" w:rsidR="00C16188" w:rsidRDefault="00EC0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97AC2A" w14:textId="22C0F7C6" w:rsidR="00C16188" w:rsidRDefault="00EC0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EC02C4" w14:paraId="43A5B720" w14:textId="77777777" w:rsidTr="000158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6C794D" w14:textId="65B97DE1" w:rsidR="00EC02C4" w:rsidRDefault="00EC02C4" w:rsidP="000158F2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shell_large.step&lt;1&gt;[4]</w:t>
                  </w:r>
                </w:p>
                <w:p w14:paraId="4E762D47" w14:textId="5FEE2472" w:rsidR="00EC02C4" w:rsidRPr="0044448A" w:rsidRDefault="00EC02C4" w:rsidP="000158F2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B3E060" w14:textId="7788710C" w:rsidR="00EC02C4" w:rsidRPr="0044448A" w:rsidRDefault="00EC02C4" w:rsidP="000158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D2F3A2" w14:textId="77777777" w:rsidR="00EC02C4" w:rsidRDefault="00EC02C4" w:rsidP="000158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Mass:0.0251026 kg</w:t>
                  </w:r>
                </w:p>
                <w:p w14:paraId="4294012A" w14:textId="77777777" w:rsidR="00EC02C4" w:rsidRDefault="00EC02C4" w:rsidP="000158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Volume:1.86049e-05 m^3</w:t>
                  </w:r>
                </w:p>
                <w:p w14:paraId="0F7DECE6" w14:textId="77777777" w:rsidR="00EC02C4" w:rsidRDefault="00EC02C4" w:rsidP="000158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Density:1,349.24 kg/m^3</w:t>
                  </w:r>
                </w:p>
                <w:p w14:paraId="32AC988F" w14:textId="77777777" w:rsidR="00EC02C4" w:rsidRDefault="00EC02C4" w:rsidP="000158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Weight:0.246005 N</w:t>
                  </w:r>
                </w:p>
                <w:p w14:paraId="5DB385B6" w14:textId="6CF5F45E" w:rsidR="00EC02C4" w:rsidRPr="0044448A" w:rsidRDefault="00EC02C4" w:rsidP="000158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DFE3E9" w14:textId="77777777" w:rsidR="00EC02C4" w:rsidRDefault="00EC02C4" w:rsidP="000158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C:\Users\cinta\Downloads\IER_Shell\Large Shell\shell_large_ribstruc.SLDPRT</w:t>
                  </w:r>
                </w:p>
                <w:p w14:paraId="4B1D71DB" w14:textId="39373CC2" w:rsidR="00EC02C4" w:rsidRPr="0044448A" w:rsidRDefault="00EC02C4" w:rsidP="000158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21:04:30 2024</w:t>
                  </w:r>
                </w:p>
              </w:tc>
            </w:tr>
            <w:tr w:rsidR="00C16188" w14:paraId="6BFDDAA3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1667F0" w14:textId="29FF9879" w:rsidR="00C16188" w:rsidRDefault="00EC02C4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shell_large.step&lt;1&gt;[3]</w:t>
                  </w:r>
                </w:p>
                <w:p w14:paraId="0A9E1B96" w14:textId="1722B386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950236" w14:textId="1E3F8837" w:rsidR="00C16188" w:rsidRPr="0044448A" w:rsidRDefault="00EC0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3F0FF9" w14:textId="77777777" w:rsidR="00EC02C4" w:rsidRDefault="00EC0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Mass:0.0115543 kg</w:t>
                  </w:r>
                </w:p>
                <w:p w14:paraId="51CA4DCD" w14:textId="77777777" w:rsidR="00EC02C4" w:rsidRDefault="00EC0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Volume:8.55878e-06 m^3</w:t>
                  </w:r>
                </w:p>
                <w:p w14:paraId="769615C0" w14:textId="77777777" w:rsidR="00EC02C4" w:rsidRDefault="00EC0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3EEE07AB" w14:textId="77777777" w:rsidR="00EC02C4" w:rsidRDefault="00EC0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Weight:0.113233 N</w:t>
                  </w:r>
                </w:p>
                <w:p w14:paraId="6582BEB6" w14:textId="76CD5976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6CD393" w14:textId="77777777" w:rsidR="00EC02C4" w:rsidRDefault="00EC0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C:\Users\cinta\Downloads\IER_Shell\Large Shell\shell_large_ribstruc.SLDPRT</w:t>
                  </w:r>
                </w:p>
                <w:p w14:paraId="63DB37F0" w14:textId="40FD914F" w:rsidR="00C16188" w:rsidRPr="0044448A" w:rsidRDefault="00EC0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21:04:30 2024</w:t>
                  </w:r>
                </w:p>
              </w:tc>
            </w:tr>
          </w:tbl>
          <w:p w14:paraId="63144A71" w14:textId="6FBD3D58" w:rsidR="00FF408C" w:rsidRDefault="00FF408C" w:rsidP="00A96F2C"/>
        </w:tc>
      </w:tr>
    </w:tbl>
    <w:p w14:paraId="5F7119C5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4E0B5E33" w14:textId="77777777" w:rsidTr="005E294F">
        <w:tc>
          <w:tcPr>
            <w:tcW w:w="11016" w:type="dxa"/>
          </w:tcPr>
          <w:p w14:paraId="10F686D7" w14:textId="489A3E15" w:rsidR="00B35001" w:rsidRPr="00B35001" w:rsidRDefault="00EC02C4" w:rsidP="00B35001">
            <w:pPr>
              <w:pStyle w:val="Heading1"/>
            </w:pPr>
            <w:bookmarkStart w:id="6" w:name="_Toc167736321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26"/>
              <w:gridCol w:w="5279"/>
            </w:tblGrid>
            <w:tr w:rsidR="00B35001" w14:paraId="32FBD38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9FABA3" w14:textId="7330382F" w:rsidR="00B35001" w:rsidRDefault="00EC02C4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887BA1" w14:textId="3CDC5079" w:rsidR="00B35001" w:rsidRDefault="00EC02C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Fatigue 1</w:t>
                  </w:r>
                </w:p>
              </w:tc>
            </w:tr>
            <w:tr w:rsidR="00EC02C4" w14:paraId="64D48F4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E4D84C" w14:textId="49899AD1" w:rsidR="00EC02C4" w:rsidRDefault="00EC02C4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4AC782" w14:textId="3F051FB7" w:rsidR="00EC02C4" w:rsidRDefault="00EC02C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Fatigue(Constant Amplitude)</w:t>
                  </w:r>
                </w:p>
              </w:tc>
            </w:tr>
            <w:tr w:rsidR="00EC02C4" w14:paraId="508F3F0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D415B4" w14:textId="2271B467" w:rsidR="00EC02C4" w:rsidRDefault="00EC02C4" w:rsidP="005E294F">
                  <w:r>
                    <w:t>Event Interaction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51574F" w14:textId="7F22AA7B" w:rsidR="00EC02C4" w:rsidRDefault="00EC02C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Random</w:t>
                  </w:r>
                </w:p>
              </w:tc>
            </w:tr>
            <w:tr w:rsidR="00EC02C4" w14:paraId="0759E1A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977655" w14:textId="1E32F58D" w:rsidR="00EC02C4" w:rsidRDefault="00EC02C4" w:rsidP="005E294F">
                  <w:r>
                    <w:t>Computing alternating stress using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A378B0" w14:textId="2402DDF1" w:rsidR="00EC02C4" w:rsidRDefault="00EC02C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Stress intensity (P1-P3)</w:t>
                  </w:r>
                </w:p>
              </w:tc>
            </w:tr>
            <w:tr w:rsidR="00EC02C4" w14:paraId="1785FF6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82B667" w14:textId="0AA4E7B8" w:rsidR="00EC02C4" w:rsidRDefault="00EC02C4" w:rsidP="005E294F">
                  <w:r>
                    <w:t>Shell face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9C556C" w14:textId="735A3FA1" w:rsidR="00EC02C4" w:rsidRDefault="00EC02C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Top Face</w:t>
                  </w:r>
                </w:p>
              </w:tc>
            </w:tr>
            <w:tr w:rsidR="00EC02C4" w14:paraId="4368114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00F8CE" w14:textId="0A6AC535" w:rsidR="00EC02C4" w:rsidRDefault="00EC02C4" w:rsidP="005E294F">
                  <w:r>
                    <w:t>Mean stress correction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55AA02" w14:textId="3D1C2685" w:rsidR="00EC02C4" w:rsidRDefault="00EC02C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02C4" w14:paraId="1B81ACC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51C73F" w14:textId="58CDEDE9" w:rsidR="00EC02C4" w:rsidRDefault="00EC02C4" w:rsidP="005E294F">
                  <w:r>
                    <w:t>Fatigue strength reduction factor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556147" w14:textId="6F2CF682" w:rsidR="00EC02C4" w:rsidRDefault="00EC02C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EC02C4" w14:paraId="383F5B8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DB12BF" w14:textId="71A81CF1" w:rsidR="00EC02C4" w:rsidRDefault="00EC02C4" w:rsidP="005E294F">
                  <w:r>
                    <w:t>Infinite life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6B022E" w14:textId="596B38E5" w:rsidR="00EC02C4" w:rsidRDefault="00EC02C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C02C4" w14:paraId="7F21159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71CA88" w14:textId="33472D5F" w:rsidR="00EC02C4" w:rsidRDefault="00EC02C4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738E26" w14:textId="4CA46503" w:rsidR="00EC02C4" w:rsidRDefault="00EC02C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(C:\Users\cinta\Downloads\IER_Shell\Large Shell)</w:t>
                  </w:r>
                </w:p>
              </w:tc>
            </w:tr>
          </w:tbl>
          <w:p w14:paraId="277852C0" w14:textId="0256DE68" w:rsidR="005E294F" w:rsidRDefault="005E294F" w:rsidP="00A96F2C"/>
        </w:tc>
      </w:tr>
      <w:bookmarkEnd w:id="1"/>
      <w:bookmarkEnd w:id="2"/>
      <w:bookmarkEnd w:id="3"/>
    </w:tbl>
    <w:p w14:paraId="2529AB30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55E2531B" w14:textId="77777777" w:rsidTr="00E80CD9">
        <w:tc>
          <w:tcPr>
            <w:tcW w:w="11016" w:type="dxa"/>
          </w:tcPr>
          <w:p w14:paraId="4A99100D" w14:textId="3E6DA9C2" w:rsidR="00F33129" w:rsidRPr="00B35001" w:rsidRDefault="00EC02C4" w:rsidP="000A7C6B">
            <w:pPr>
              <w:pStyle w:val="Heading1"/>
            </w:pPr>
            <w:bookmarkStart w:id="7" w:name="_Toc167736322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1E61E01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09A4BA" w14:textId="43BBBC47" w:rsidR="00F33129" w:rsidRDefault="00EC02C4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0163E4" w14:textId="7C51334E" w:rsidR="00F33129" w:rsidRDefault="00EC02C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EC02C4" w14:paraId="3D2DA54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CD901B" w14:textId="1B2A129F" w:rsidR="00EC02C4" w:rsidRDefault="00EC02C4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1E3D97" w14:textId="38192D56" w:rsidR="00EC02C4" w:rsidRDefault="00EC02C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EC02C4" w14:paraId="777E984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32B5D4" w14:textId="4EA42B04" w:rsidR="00EC02C4" w:rsidRDefault="00EC02C4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7667F3" w14:textId="0B1308DB" w:rsidR="00EC02C4" w:rsidRDefault="00EC02C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EC02C4" w14:paraId="6561541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18B597" w14:textId="61E2C812" w:rsidR="00EC02C4" w:rsidRDefault="00EC02C4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FB4A62" w14:textId="542247B5" w:rsidR="00EC02C4" w:rsidRDefault="00EC02C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EC02C4" w14:paraId="117B1CA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9FDDCF" w14:textId="3B079D92" w:rsidR="00EC02C4" w:rsidRDefault="00EC02C4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0D2618" w14:textId="2E34AE86" w:rsidR="00EC02C4" w:rsidRDefault="00EC02C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591D58BE" w14:textId="48BA8D35" w:rsidR="00F33129" w:rsidRDefault="00F33129" w:rsidP="000A7C6B"/>
        </w:tc>
      </w:tr>
    </w:tbl>
    <w:p w14:paraId="669B03BB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2490FCD2" w14:textId="77777777" w:rsidTr="005273D5">
        <w:trPr>
          <w:trHeight w:val="4158"/>
        </w:trPr>
        <w:tc>
          <w:tcPr>
            <w:tcW w:w="11136" w:type="dxa"/>
          </w:tcPr>
          <w:p w14:paraId="63EAFD5D" w14:textId="0E240BF9" w:rsidR="00E80CD9" w:rsidRPr="00AC3438" w:rsidRDefault="00EC02C4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6323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4F7B78D1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06D038" w14:textId="55C32AC7" w:rsidR="00E80CD9" w:rsidRPr="003E6C57" w:rsidRDefault="00EC02C4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6EE2B7" w14:textId="12E7EE0D" w:rsidR="00E80CD9" w:rsidRPr="003E6C57" w:rsidRDefault="00EC02C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FC4F50" w14:textId="412DFE73" w:rsidR="00E80CD9" w:rsidRPr="003E6C57" w:rsidRDefault="00EC02C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05712DC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4ED6D213" w14:textId="1BC03F0A" w:rsidR="00E80CD9" w:rsidRPr="00577134" w:rsidRDefault="00EC02C4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93F1882" wp14:editId="2B8BAA2C">
                        <wp:extent cx="1904365" cy="1264285"/>
                        <wp:effectExtent l="0" t="0" r="635" b="0"/>
                        <wp:docPr id="459658260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9658260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4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29CC052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460F2D" w14:textId="3416F5EC" w:rsidR="00E80CD9" w:rsidRPr="00BE6656" w:rsidRDefault="00EC02C4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C0F6E1" w14:textId="48B80590" w:rsidR="00E80CD9" w:rsidRPr="00BE6656" w:rsidRDefault="00EC02C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EC02C4" w:rsidRPr="00577134" w14:paraId="3063A3B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44BED72" w14:textId="798C8F86" w:rsidR="00EC02C4" w:rsidRDefault="00EC02C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E0DBF9" w14:textId="206B0509" w:rsidR="00EC02C4" w:rsidRDefault="00EC02C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C02C4" w:rsidRPr="00577134" w14:paraId="7F4B222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EA57534" w14:textId="006A2A5B" w:rsidR="00EC02C4" w:rsidRDefault="00EC02C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C8E0463" w14:textId="03E7A607" w:rsidR="00EC02C4" w:rsidRDefault="00EC02C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</w:tbl>
                <w:p w14:paraId="12EEAD45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12AB0F4" w14:textId="77777777" w:rsidR="00EC02C4" w:rsidRDefault="00EC02C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2(shell_large.step&lt;1&gt;[4])(shell_large_ribstruc),</w:t>
                  </w:r>
                </w:p>
                <w:p w14:paraId="6979EC75" w14:textId="6DD36185" w:rsidR="00E80CD9" w:rsidRPr="00577134" w:rsidRDefault="00EC02C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4(shell_large.step&lt;1&gt;[3])(shell_large_ribstruc)</w:t>
                  </w:r>
                </w:p>
              </w:tc>
            </w:tr>
            <w:tr w:rsidR="00E80CD9" w:rsidRPr="000841BF" w14:paraId="0FD1201E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1F60CFF" w14:textId="0133482D" w:rsidR="00E80CD9" w:rsidRPr="000841BF" w:rsidRDefault="00EC02C4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6"/>
                    <w:gridCol w:w="3518"/>
                    <w:gridCol w:w="3516"/>
                  </w:tblGrid>
                  <w:tr w:rsidR="00E80CD9" w:rsidRPr="000841BF" w14:paraId="33778334" w14:textId="77777777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14:paraId="375D8D72" w14:textId="109FA996" w:rsidR="00E80CD9" w:rsidRPr="00483B0D" w:rsidRDefault="00EC02C4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583998E3" wp14:editId="51139A76">
                              <wp:extent cx="2095500" cy="1907540"/>
                              <wp:effectExtent l="0" t="0" r="0" b="0"/>
                              <wp:docPr id="1050369912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50369912" name="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0" cy="190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1B081D17" w14:textId="071B2EBF"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2150CA8F" w14:textId="116AC651"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80CD9" w:rsidRPr="000841BF" w14:paraId="0304EF95" w14:textId="77777777" w:rsidTr="000A7C6B">
                    <w:trPr>
                      <w:trHeight w:val="288"/>
                    </w:trPr>
                    <w:tc>
                      <w:tcPr>
                        <w:tcW w:w="3516" w:type="dxa"/>
                        <w:vAlign w:val="center"/>
                      </w:tcPr>
                      <w:p w14:paraId="0AF11EA9" w14:textId="06B5CA36" w:rsidR="00E80CD9" w:rsidRPr="00577134" w:rsidRDefault="00EC02C4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SN curve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5F31F8C8" w14:textId="38DD008C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1B220420" w14:textId="4846C188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2F3D8CD" w14:textId="77777777"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14:paraId="3154FD95" w14:textId="135E72FE" w:rsidR="00E80CD9" w:rsidRDefault="00E80CD9" w:rsidP="000A7C6B"/>
        </w:tc>
      </w:tr>
      <w:bookmarkEnd w:id="8"/>
      <w:bookmarkEnd w:id="9"/>
      <w:bookmarkEnd w:id="10"/>
    </w:tbl>
    <w:p w14:paraId="693FC6E6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27323CB3" w14:textId="77777777" w:rsidTr="00452CBC">
        <w:tc>
          <w:tcPr>
            <w:tcW w:w="11016" w:type="dxa"/>
          </w:tcPr>
          <w:p w14:paraId="2FA7B97D" w14:textId="5F4037D1" w:rsidR="005273D5" w:rsidRDefault="00EC02C4" w:rsidP="00EC02C4">
            <w:pPr>
              <w:pStyle w:val="Heading1"/>
              <w:rPr>
                <w:rStyle w:val="Strong"/>
              </w:rPr>
            </w:pPr>
            <w:bookmarkStart w:id="12" w:name="_Toc167736324"/>
            <w:r>
              <w:rPr>
                <w:rStyle w:val="Strong"/>
              </w:rPr>
              <w:t>Loading Options</w:t>
            </w:r>
            <w:bookmarkEnd w:id="12"/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980"/>
              <w:gridCol w:w="2070"/>
              <w:gridCol w:w="5079"/>
            </w:tblGrid>
            <w:tr w:rsidR="00133C1E" w14:paraId="3A89AED2" w14:textId="77777777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083C72D" w14:textId="43DD3C08" w:rsidR="00133C1E" w:rsidRPr="004E282D" w:rsidRDefault="00EC02C4" w:rsidP="00B571D9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Event Name</w:t>
                  </w:r>
                </w:p>
              </w:tc>
              <w:tc>
                <w:tcPr>
                  <w:tcW w:w="198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A7CF039" w14:textId="64E401E3" w:rsidR="00133C1E" w:rsidRPr="004E282D" w:rsidRDefault="00EC02C4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No. of cycles</w:t>
                  </w:r>
                </w:p>
              </w:tc>
              <w:tc>
                <w:tcPr>
                  <w:tcW w:w="207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618A39B" w14:textId="3E5B8866" w:rsidR="00133C1E" w:rsidRPr="004E282D" w:rsidRDefault="00EC02C4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Loading Type</w:t>
                  </w:r>
                </w:p>
              </w:tc>
              <w:tc>
                <w:tcPr>
                  <w:tcW w:w="507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A49568A" w14:textId="2434B3CB" w:rsidR="00133C1E" w:rsidRPr="004E282D" w:rsidRDefault="00EC02C4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Association</w:t>
                  </w:r>
                </w:p>
              </w:tc>
            </w:tr>
            <w:tr w:rsidR="00133C1E" w14:paraId="61E1672A" w14:textId="77777777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4F047B17" w14:textId="478734D6" w:rsidR="00133C1E" w:rsidRPr="00AD5FBA" w:rsidRDefault="00EC02C4" w:rsidP="00B571D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Event-1</w:t>
                  </w:r>
                </w:p>
              </w:tc>
              <w:tc>
                <w:tcPr>
                  <w:tcW w:w="19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79F30229" w14:textId="6ED936A8" w:rsidR="00133C1E" w:rsidRPr="006208CB" w:rsidRDefault="00EC02C4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07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7AA6D2CE" w14:textId="4FE9671D" w:rsidR="00133C1E" w:rsidRPr="006208CB" w:rsidRDefault="00EC02C4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Fully Reversed (LR=-1)</w:t>
                  </w:r>
                </w:p>
              </w:tc>
              <w:tc>
                <w:tcPr>
                  <w:tcW w:w="5079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485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  <w:gridCol w:w="1740"/>
                    <w:gridCol w:w="1379"/>
                  </w:tblGrid>
                  <w:tr w:rsidR="00691BFB" w14:paraId="607F228E" w14:textId="77777777" w:rsidTr="00452CBC">
                    <w:trPr>
                      <w:trHeight w:val="244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6CF22909" w14:textId="6968F723" w:rsidR="00691BFB" w:rsidRPr="00B571D9" w:rsidRDefault="00EC02C4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Study name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211D3662" w14:textId="2B855AB3" w:rsidR="00691BFB" w:rsidRPr="00B571D9" w:rsidRDefault="00EC02C4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Scale Factor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bottom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8BC07AB" w14:textId="1DA7A5F7" w:rsidR="00691BFB" w:rsidRDefault="00EC02C4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Step</w:t>
                        </w:r>
                      </w:p>
                    </w:tc>
                  </w:tr>
                  <w:tr w:rsidR="00691BFB" w14:paraId="6D8B44B1" w14:textId="77777777" w:rsidTr="00452CBC">
                    <w:trPr>
                      <w:trHeight w:val="257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auto"/>
                        <w:vAlign w:val="center"/>
                      </w:tcPr>
                      <w:p w14:paraId="085D901C" w14:textId="4396BE63" w:rsidR="00691BFB" w:rsidRDefault="00EC02C4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Static 1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086E3294" w14:textId="0912A4A6" w:rsidR="00691BFB" w:rsidRPr="00EF37BF" w:rsidRDefault="00EC02C4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06971848" w14:textId="2B432F20" w:rsidR="00691BFB" w:rsidRPr="00EF37BF" w:rsidRDefault="00EC02C4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2D71F88" w14:textId="77777777" w:rsidR="00691BFB" w:rsidRPr="00691BFB" w:rsidRDefault="00691BFB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69D9A38" w14:textId="129FF661" w:rsidR="005273D5" w:rsidRDefault="005273D5" w:rsidP="000A7C6B">
            <w:pPr>
              <w:rPr>
                <w:rStyle w:val="Strong"/>
              </w:rPr>
            </w:pPr>
          </w:p>
        </w:tc>
      </w:tr>
    </w:tbl>
    <w:p w14:paraId="6F3E216A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7F931E22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D94CA82" w14:textId="44D445FE" w:rsidR="00EC2432" w:rsidRDefault="00EC02C4" w:rsidP="000A7C6B">
            <w:pPr>
              <w:pStyle w:val="Heading1"/>
            </w:pPr>
            <w:bookmarkStart w:id="13" w:name="_Toc243733152"/>
            <w:bookmarkStart w:id="14" w:name="_Toc245020120"/>
            <w:bookmarkStart w:id="15" w:name="_Toc245020152"/>
            <w:bookmarkStart w:id="16" w:name="_Toc167736325"/>
            <w:r>
              <w:lastRenderedPageBreak/>
              <w:t>Study Results</w:t>
            </w:r>
            <w:bookmarkEnd w:id="16"/>
          </w:p>
          <w:p w14:paraId="5AE86D48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97"/>
              <w:gridCol w:w="2187"/>
            </w:tblGrid>
            <w:tr w:rsidR="00EC02C4" w14:paraId="69D3E42A" w14:textId="77777777" w:rsidTr="000158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0971EE" w14:textId="777A2FED" w:rsidR="00EC02C4" w:rsidRDefault="00EC02C4" w:rsidP="00EC02C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647D60" w14:textId="40857E3D" w:rsidR="00EC02C4" w:rsidRDefault="00EC02C4" w:rsidP="00EC0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2A6B0C" w14:textId="6F3D9E0A" w:rsidR="00EC02C4" w:rsidRDefault="00EC02C4" w:rsidP="00EC0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359746B" w14:textId="4B4F8B90" w:rsidR="00EC02C4" w:rsidRDefault="00EC02C4" w:rsidP="00EC0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C02C4" w14:paraId="72DEE394" w14:textId="77777777" w:rsidTr="000158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0E5216A" w14:textId="243AD47D" w:rsidR="00EC02C4" w:rsidRPr="004D2956" w:rsidRDefault="00EC02C4" w:rsidP="00EC02C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13F802D" w14:textId="2D011BDF" w:rsidR="00EC02C4" w:rsidRPr="004D2956" w:rsidRDefault="00EC02C4" w:rsidP="00EC0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Damage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FA39C18" w14:textId="77777777" w:rsidR="00EC02C4" w:rsidRDefault="00EC02C4" w:rsidP="00EC0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3.000e-01</w:t>
                  </w:r>
                </w:p>
                <w:p w14:paraId="2C251FAF" w14:textId="62A7F545" w:rsidR="00EC02C4" w:rsidRPr="004D2956" w:rsidRDefault="00EC02C4" w:rsidP="00EC0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F1ECAB" w14:textId="77777777" w:rsidR="00EC02C4" w:rsidRDefault="00EC02C4" w:rsidP="00EC0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8.638e+03</w:t>
                  </w:r>
                </w:p>
                <w:p w14:paraId="273D39CB" w14:textId="0D113E21" w:rsidR="00EC02C4" w:rsidRPr="004D2956" w:rsidRDefault="00EC02C4" w:rsidP="00EC0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35430</w:t>
                  </w:r>
                </w:p>
              </w:tc>
            </w:tr>
            <w:tr w:rsidR="00EC02C4" w14:paraId="656E0239" w14:textId="77777777" w:rsidTr="000158F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CDA5DD" w14:textId="72EB9F81" w:rsidR="00EC02C4" w:rsidRDefault="00EC02C4" w:rsidP="00EC02C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45309C1" wp14:editId="6A1E6814">
                        <wp:extent cx="6646545" cy="3533775"/>
                        <wp:effectExtent l="0" t="0" r="1905" b="9525"/>
                        <wp:docPr id="1160552653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0552653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610E4A" w14:textId="23D7D468" w:rsidR="00EC02C4" w:rsidRPr="004D2956" w:rsidRDefault="00EC02C4" w:rsidP="00EC02C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shell_large_ribstruc-Fatigue 1-Results-Results1</w:t>
                  </w:r>
                </w:p>
              </w:tc>
            </w:tr>
          </w:tbl>
          <w:p w14:paraId="27D962F3" w14:textId="77777777" w:rsidR="00EC02C4" w:rsidRDefault="00EC02C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EC02C4" w14:paraId="73F4CB58" w14:textId="77777777" w:rsidTr="000158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47F70C" w14:textId="5234CBBB" w:rsidR="00EC02C4" w:rsidRDefault="00EC02C4" w:rsidP="00EC02C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DD4A33" w14:textId="0458E4A4" w:rsidR="00EC02C4" w:rsidRDefault="00EC02C4" w:rsidP="00EC0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743AE8" w14:textId="256283D9" w:rsidR="00EC02C4" w:rsidRDefault="00EC02C4" w:rsidP="00EC0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704887C" w14:textId="05024310" w:rsidR="00EC02C4" w:rsidRDefault="00EC02C4" w:rsidP="00EC0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C02C4" w14:paraId="289B5991" w14:textId="77777777" w:rsidTr="000158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129E80E" w14:textId="4356E643" w:rsidR="00EC02C4" w:rsidRPr="004D2956" w:rsidRDefault="00EC02C4" w:rsidP="00EC02C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FB828F2" w14:textId="7B6D078D" w:rsidR="00EC02C4" w:rsidRPr="004D2956" w:rsidRDefault="00EC02C4" w:rsidP="00EC0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Life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1F42C1" w14:textId="77777777" w:rsidR="00EC02C4" w:rsidRDefault="00EC02C4" w:rsidP="00EC0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3.473e+01cycle</w:t>
                  </w:r>
                </w:p>
                <w:p w14:paraId="270786CF" w14:textId="7450A9EC" w:rsidR="00EC02C4" w:rsidRPr="004D2956" w:rsidRDefault="00EC02C4" w:rsidP="00EC0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35430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E2F7FC1" w14:textId="77777777" w:rsidR="00EC02C4" w:rsidRDefault="00EC02C4" w:rsidP="00EC0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1.000e+06cycle</w:t>
                  </w:r>
                </w:p>
                <w:p w14:paraId="66CB8432" w14:textId="4F44DA6A" w:rsidR="00EC02C4" w:rsidRPr="004D2956" w:rsidRDefault="00EC02C4" w:rsidP="00EC0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</w:t>
                  </w:r>
                </w:p>
              </w:tc>
            </w:tr>
            <w:tr w:rsidR="00EC02C4" w14:paraId="7A5E3478" w14:textId="77777777" w:rsidTr="000158F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C7DCA0" w14:textId="29CBA108" w:rsidR="00EC02C4" w:rsidRDefault="00EC02C4" w:rsidP="00EC02C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03ED7478" wp14:editId="35E34016">
                        <wp:extent cx="6646545" cy="3533775"/>
                        <wp:effectExtent l="0" t="0" r="1905" b="9525"/>
                        <wp:docPr id="2089374669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9374669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67D4DF" w14:textId="47268008" w:rsidR="00EC02C4" w:rsidRPr="004D2956" w:rsidRDefault="00EC02C4" w:rsidP="00EC02C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shell_large_ribstruc-Fatigue 1-Results-Results2</w:t>
                  </w:r>
                </w:p>
              </w:tc>
            </w:tr>
          </w:tbl>
          <w:p w14:paraId="7CB497AF" w14:textId="77777777" w:rsidR="00EC02C4" w:rsidRPr="000B04D4" w:rsidRDefault="00EC02C4" w:rsidP="000A7C6B"/>
          <w:bookmarkEnd w:id="13"/>
          <w:bookmarkEnd w:id="14"/>
          <w:bookmarkEnd w:id="15"/>
          <w:p w14:paraId="795651F5" w14:textId="4842596F" w:rsidR="00EC2432" w:rsidRDefault="00EC2432" w:rsidP="000A7C6B"/>
        </w:tc>
      </w:tr>
    </w:tbl>
    <w:p w14:paraId="49F8018D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3D91D6F6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0051209" w14:textId="596DD840" w:rsidR="000B1701" w:rsidRDefault="00EC02C4" w:rsidP="00EC02C4">
            <w:pPr>
              <w:pStyle w:val="Heading1"/>
            </w:pPr>
            <w:bookmarkStart w:id="17" w:name="_Toc167736326"/>
            <w:r>
              <w:t>Conclusion</w:t>
            </w:r>
            <w:bookmarkEnd w:id="17"/>
          </w:p>
        </w:tc>
      </w:tr>
    </w:tbl>
    <w:p w14:paraId="4A961090" w14:textId="40ADD244" w:rsidR="00AC3438" w:rsidRPr="00AC3438" w:rsidRDefault="00AC3438" w:rsidP="00FE0924"/>
    <w:sectPr w:rsidR="00AC3438" w:rsidRPr="00AC3438" w:rsidSect="00EC02C4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3B04A" w14:textId="77777777" w:rsidR="00EC02C4" w:rsidRDefault="00EC02C4" w:rsidP="00F25CD7">
      <w:pPr>
        <w:spacing w:after="0" w:line="240" w:lineRule="auto"/>
      </w:pPr>
      <w:r>
        <w:separator/>
      </w:r>
    </w:p>
  </w:endnote>
  <w:endnote w:type="continuationSeparator" w:id="0">
    <w:p w14:paraId="00299E36" w14:textId="77777777" w:rsidR="00EC02C4" w:rsidRDefault="00EC02C4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7A90D073" w14:textId="77777777" w:rsidTr="003E1AE9">
      <w:tc>
        <w:tcPr>
          <w:tcW w:w="867" w:type="pct"/>
        </w:tcPr>
        <w:p w14:paraId="695F74FF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6B978AF" wp14:editId="4457D646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E18517A" w14:textId="2D6EF531" w:rsidR="00FD315C" w:rsidRDefault="00EC02C4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5FA6BF1" w14:textId="5105E32A" w:rsidR="00FD315C" w:rsidRDefault="00EC02C4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shell_large_ribstruc</w:t>
          </w:r>
        </w:p>
      </w:tc>
      <w:tc>
        <w:tcPr>
          <w:tcW w:w="0" w:type="auto"/>
          <w:vAlign w:val="bottom"/>
        </w:tcPr>
        <w:p w14:paraId="030BE65B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2099D01B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5D992CC6" w14:textId="77777777" w:rsidTr="00BF0BC4">
      <w:tc>
        <w:tcPr>
          <w:tcW w:w="1908" w:type="dxa"/>
        </w:tcPr>
        <w:p w14:paraId="5EE419A2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8C40947" wp14:editId="13A4DE6F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FB85216" w14:textId="05D16F89" w:rsidR="00FD315C" w:rsidRDefault="00EC02C4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D3207F6" w14:textId="67C387BE" w:rsidR="00FD315C" w:rsidRDefault="00EC02C4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shell_large_ribstruc</w:t>
          </w:r>
        </w:p>
      </w:tc>
      <w:tc>
        <w:tcPr>
          <w:tcW w:w="360" w:type="dxa"/>
          <w:vAlign w:val="bottom"/>
        </w:tcPr>
        <w:p w14:paraId="5368267B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8579DF1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6CA47" w14:textId="77777777" w:rsidR="00EC02C4" w:rsidRDefault="00EC02C4" w:rsidP="00F25CD7">
      <w:pPr>
        <w:spacing w:after="0" w:line="240" w:lineRule="auto"/>
      </w:pPr>
      <w:r>
        <w:separator/>
      </w:r>
    </w:p>
  </w:footnote>
  <w:footnote w:type="continuationSeparator" w:id="0">
    <w:p w14:paraId="34D442F4" w14:textId="77777777" w:rsidR="00EC02C4" w:rsidRDefault="00EC02C4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C4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0AD0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02C4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2D40"/>
  <w15:docId w15:val="{F849D0D8-39E8-4742-B82A-B0E30EBD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2024-05-27T19:04:00Z</dcterms:created>
  <dcterms:modified xsi:type="dcterms:W3CDTF">2024-05-27T19:05:00Z</dcterms:modified>
</cp:coreProperties>
</file>