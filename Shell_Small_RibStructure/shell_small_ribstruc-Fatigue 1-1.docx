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D29F830" w14:textId="77777777" w:rsidTr="00A43A5B">
        <w:trPr>
          <w:cantSplit/>
          <w:trHeight w:val="4488"/>
        </w:trPr>
        <w:tc>
          <w:tcPr>
            <w:tcW w:w="6285" w:type="dxa"/>
          </w:tcPr>
          <w:p w14:paraId="17CAD483" w14:textId="5295677E" w:rsidR="00F448BC" w:rsidRDefault="008A4D09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02A22" wp14:editId="0E6B9513">
                  <wp:extent cx="3853815" cy="2049145"/>
                  <wp:effectExtent l="0" t="0" r="0" b="8255"/>
                  <wp:docPr id="61800498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00498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6FD47D2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5B4772B1" w14:textId="2E0AB5A9" w:rsidR="00B77317" w:rsidRPr="00CD1539" w:rsidRDefault="008A4D09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shell_small_ribstruc</w:t>
                  </w:r>
                </w:p>
                <w:p w14:paraId="5F07C69E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85B7ED4" w14:textId="7D4C4EC9" w:rsidR="00B77317" w:rsidRPr="00CD1539" w:rsidRDefault="008A4D09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27 May 2024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791D6646" w14:textId="7B9C5C60" w:rsidR="00B77317" w:rsidRPr="00CD1539" w:rsidRDefault="008A4D09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 1</w:t>
                  </w:r>
                </w:p>
                <w:p w14:paraId="77E994C5" w14:textId="7C4FBF09" w:rsidR="00B77317" w:rsidRPr="006A441F" w:rsidRDefault="008A4D09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Fatigue(Constant Amplitude)</w:t>
                  </w:r>
                </w:p>
              </w:tc>
            </w:tr>
            <w:tr w:rsidR="00B77317" w14:paraId="0CA6D912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4DB91FAD" w14:textId="0A903220" w:rsidR="00B77317" w:rsidRDefault="008A4D09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0DB90D62" w14:textId="2AAA6E1D" w:rsidR="008A4D09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67733829" w:history="1">
                        <w:r w:rsidR="008A4D09" w:rsidRPr="000915C4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8A4D09">
                          <w:rPr>
                            <w:noProof/>
                            <w:webHidden/>
                          </w:rPr>
                          <w:tab/>
                        </w:r>
                        <w:r w:rsidR="008A4D09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8A4D09">
                          <w:rPr>
                            <w:noProof/>
                            <w:webHidden/>
                          </w:rPr>
                          <w:instrText xml:space="preserve"> PAGEREF _Toc167733829 \h </w:instrText>
                        </w:r>
                        <w:r w:rsidR="008A4D09">
                          <w:rPr>
                            <w:noProof/>
                            <w:webHidden/>
                          </w:rPr>
                        </w:r>
                        <w:r w:rsidR="008A4D09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8A4D09">
                          <w:rPr>
                            <w:noProof/>
                            <w:webHidden/>
                          </w:rPr>
                          <w:t>1</w:t>
                        </w:r>
                        <w:r w:rsidR="008A4D09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F43103E" w14:textId="59A971B7" w:rsidR="008A4D09" w:rsidRDefault="008A4D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830" w:history="1">
                        <w:r w:rsidRPr="000915C4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_Toc167733830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D2D160" w14:textId="5091C48F" w:rsidR="008A4D09" w:rsidRDefault="008A4D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831" w:history="1">
                        <w:r w:rsidRPr="000915C4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_Toc167733831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4B701DB" w14:textId="181F46EA" w:rsidR="008A4D09" w:rsidRDefault="008A4D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832" w:history="1">
                        <w:r w:rsidRPr="000915C4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_Toc167733832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BCEE7F5" w14:textId="494F63CC" w:rsidR="008A4D09" w:rsidRDefault="008A4D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833" w:history="1">
                        <w:r w:rsidRPr="000915C4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_Toc167733833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BA55AB9" w14:textId="271FC9DD" w:rsidR="008A4D09" w:rsidRDefault="008A4D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834" w:history="1">
                        <w:r w:rsidRPr="000915C4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_Toc167733834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196584E" w14:textId="252B61C5" w:rsidR="008A4D09" w:rsidRDefault="008A4D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835" w:history="1">
                        <w:r w:rsidRPr="000915C4">
                          <w:rPr>
                            <w:rStyle w:val="Hyperlink"/>
                            <w:noProof/>
                          </w:rPr>
                          <w:t>Loading Options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_Toc167733835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C66DCB" w14:textId="208C1946" w:rsidR="008A4D09" w:rsidRDefault="008A4D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836" w:history="1">
                        <w:r w:rsidRPr="000915C4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_Toc167733836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6EED32" w14:textId="544CC4BF" w:rsidR="008A4D09" w:rsidRDefault="008A4D09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NL" w:eastAsia="en-NL"/>
                          <w14:ligatures w14:val="standardContextual"/>
                        </w:rPr>
                      </w:pPr>
                      <w:hyperlink w:anchor="_Toc167733837" w:history="1">
                        <w:r w:rsidRPr="000915C4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_Toc167733837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010843" w14:textId="4C8E78F2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7E23C23" w14:textId="77777777" w:rsidR="00F448BC" w:rsidRDefault="00F448BC" w:rsidP="00A5373F"/>
        </w:tc>
      </w:tr>
      <w:tr w:rsidR="00F448BC" w14:paraId="5F25C395" w14:textId="77777777" w:rsidTr="00BE081A">
        <w:trPr>
          <w:cantSplit/>
          <w:trHeight w:val="3924"/>
        </w:trPr>
        <w:tc>
          <w:tcPr>
            <w:tcW w:w="6285" w:type="dxa"/>
          </w:tcPr>
          <w:p w14:paraId="0E230B74" w14:textId="1969A4F8" w:rsidR="00C27B5D" w:rsidRDefault="008A4D09" w:rsidP="00C27B5D">
            <w:pPr>
              <w:pStyle w:val="Heading1"/>
            </w:pPr>
            <w:bookmarkStart w:id="0" w:name="_Toc167733829"/>
            <w:r>
              <w:t>Description</w:t>
            </w:r>
            <w:bookmarkEnd w:id="0"/>
          </w:p>
          <w:p w14:paraId="717B1596" w14:textId="3571ED67" w:rsidR="00F448BC" w:rsidRPr="00E65D6E" w:rsidRDefault="008A4D09" w:rsidP="00FF408C">
            <w:r>
              <w:t>No Data</w:t>
            </w:r>
          </w:p>
        </w:tc>
        <w:tc>
          <w:tcPr>
            <w:tcW w:w="4713" w:type="dxa"/>
            <w:vMerge/>
          </w:tcPr>
          <w:p w14:paraId="19F82164" w14:textId="77777777" w:rsidR="00F448BC" w:rsidRPr="00A33AA4" w:rsidRDefault="00F448BC" w:rsidP="00840CC7">
            <w:pPr>
              <w:pStyle w:val="TOC3"/>
            </w:pPr>
          </w:p>
        </w:tc>
      </w:tr>
    </w:tbl>
    <w:p w14:paraId="46CD0531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0A871D3E" w14:textId="77777777" w:rsidTr="00DD03CF">
        <w:tc>
          <w:tcPr>
            <w:tcW w:w="11016" w:type="dxa"/>
          </w:tcPr>
          <w:p w14:paraId="424D0F61" w14:textId="0DC76255" w:rsidR="00343025" w:rsidRDefault="008A4D09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67733830"/>
            <w:r>
              <w:lastRenderedPageBreak/>
              <w:t>Assumptions</w:t>
            </w:r>
            <w:bookmarkEnd w:id="4"/>
          </w:p>
          <w:p w14:paraId="2153C944" w14:textId="77777777" w:rsidR="00E1211B" w:rsidRDefault="00E1211B" w:rsidP="0034302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221495" w14:paraId="02792486" w14:textId="77777777" w:rsidTr="00DD03CF">
              <w:tc>
                <w:tcPr>
                  <w:tcW w:w="5392" w:type="dxa"/>
                  <w:vAlign w:val="center"/>
                </w:tcPr>
                <w:p w14:paraId="265D050E" w14:textId="70A7257A" w:rsidR="00221495" w:rsidRDefault="008A4D09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7559FAC" wp14:editId="7B8A9463">
                        <wp:extent cx="3286760" cy="2181860"/>
                        <wp:effectExtent l="0" t="0" r="8890" b="8890"/>
                        <wp:docPr id="597618998" name="Picture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7618998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6760" cy="2181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97AB46" w14:textId="00173085" w:rsidR="00221495" w:rsidRDefault="008A4D09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Original Model</w:t>
                  </w:r>
                </w:p>
              </w:tc>
              <w:tc>
                <w:tcPr>
                  <w:tcW w:w="5393" w:type="dxa"/>
                  <w:vAlign w:val="center"/>
                </w:tcPr>
                <w:p w14:paraId="2A927752" w14:textId="7F42353C" w:rsidR="00221495" w:rsidRDefault="008A4D09" w:rsidP="00221495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A012B4B" wp14:editId="3103D837">
                        <wp:extent cx="3287395" cy="1748155"/>
                        <wp:effectExtent l="0" t="0" r="8255" b="4445"/>
                        <wp:docPr id="209708692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708692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7395" cy="1748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FF844ED" w14:textId="4C2C25F7" w:rsidR="00221495" w:rsidRDefault="008A4D09" w:rsidP="00221495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Model Analyzed</w:t>
                  </w:r>
                </w:p>
              </w:tc>
            </w:tr>
          </w:tbl>
          <w:p w14:paraId="133F9D6D" w14:textId="48757B70" w:rsidR="00A96F2C" w:rsidRDefault="00A96F2C" w:rsidP="00A96F2C"/>
        </w:tc>
      </w:tr>
    </w:tbl>
    <w:p w14:paraId="7C798CCE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030C8D8E" w14:textId="77777777" w:rsidTr="00ED5A01">
        <w:tc>
          <w:tcPr>
            <w:tcW w:w="11016" w:type="dxa"/>
          </w:tcPr>
          <w:p w14:paraId="5E1BA2A6" w14:textId="4090131F" w:rsidR="00FF408C" w:rsidRDefault="008A4D09" w:rsidP="00FF408C">
            <w:pPr>
              <w:pStyle w:val="Heading1"/>
            </w:pPr>
            <w:bookmarkStart w:id="5" w:name="_Toc167733831"/>
            <w:r>
              <w:lastRenderedPageBreak/>
              <w:t>Model Information</w:t>
            </w:r>
            <w:bookmarkEnd w:id="5"/>
          </w:p>
          <w:p w14:paraId="653B9A70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2E033B67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3DB0EDBE" w14:textId="77777777" w:rsidTr="00077EA0">
                    <w:tc>
                      <w:tcPr>
                        <w:tcW w:w="8640" w:type="dxa"/>
                      </w:tcPr>
                      <w:p w14:paraId="3AA09640" w14:textId="2B0876B0" w:rsidR="00077EA0" w:rsidRDefault="008A4D09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7EBE1AD8" wp14:editId="4B345092">
                              <wp:extent cx="5349240" cy="3551555"/>
                              <wp:effectExtent l="0" t="0" r="3810" b="0"/>
                              <wp:docPr id="1090103782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90103782" name="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5515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79D595B" w14:textId="540DDD2E" w:rsidR="00C16188" w:rsidRDefault="008A4D09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shell_small_ribstruc</w:t>
                  </w:r>
                </w:p>
                <w:p w14:paraId="7A79CEE6" w14:textId="66309329" w:rsidR="00C16188" w:rsidRDefault="008A4D09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2B353CBA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D0A9CFC" w14:textId="0AC673F1" w:rsidR="00C16188" w:rsidRPr="0044448A" w:rsidRDefault="008A4D09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38604E57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467627E" w14:textId="03A07286" w:rsidR="00C16188" w:rsidRDefault="008A4D09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3A5B14" w14:textId="30C8E371" w:rsidR="00C16188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2C51044" w14:textId="5B7A9A11" w:rsidR="00C16188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0DE03D" w14:textId="787BC391" w:rsidR="00C16188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8A4D09" w14:paraId="5B649323" w14:textId="77777777" w:rsidTr="003942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7F45BAD" w14:textId="435AEBDF" w:rsidR="008A4D09" w:rsidRDefault="008A4D09" w:rsidP="00394299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shell_small.step&lt;1&gt;[3]</w:t>
                  </w:r>
                </w:p>
                <w:p w14:paraId="046DD0F8" w14:textId="3F0A8956" w:rsidR="008A4D09" w:rsidRPr="0044448A" w:rsidRDefault="008A4D09" w:rsidP="00394299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F67AC3" w14:textId="2CF35687" w:rsidR="008A4D09" w:rsidRPr="0044448A" w:rsidRDefault="008A4D09" w:rsidP="003942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06C52C8" w14:textId="77777777" w:rsidR="008A4D09" w:rsidRDefault="008A4D09" w:rsidP="003942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Mass:0.0115786 kg</w:t>
                  </w:r>
                </w:p>
                <w:p w14:paraId="23CEDF03" w14:textId="77777777" w:rsidR="008A4D09" w:rsidRDefault="008A4D09" w:rsidP="003942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Volume:8.5767e-06 m^3</w:t>
                  </w:r>
                </w:p>
                <w:p w14:paraId="1FFE7EEA" w14:textId="77777777" w:rsidR="008A4D09" w:rsidRDefault="008A4D09" w:rsidP="003942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Density:1,350 kg/m^3</w:t>
                  </w:r>
                </w:p>
                <w:p w14:paraId="16F28284" w14:textId="77777777" w:rsidR="008A4D09" w:rsidRDefault="008A4D09" w:rsidP="003942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Weight:0.11347 N</w:t>
                  </w:r>
                </w:p>
                <w:p w14:paraId="21D034F4" w14:textId="01578E16" w:rsidR="008A4D09" w:rsidRPr="0044448A" w:rsidRDefault="008A4D09" w:rsidP="003942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EE5DFD4" w14:textId="77777777" w:rsidR="008A4D09" w:rsidRDefault="008A4D09" w:rsidP="003942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C:\Users\cinta\Downloads\IER_Shell\Small Shell\shell_small_ribstruc.SLDPRT</w:t>
                  </w:r>
                </w:p>
                <w:p w14:paraId="4B8C2B43" w14:textId="33C8B377" w:rsidR="008A4D09" w:rsidRPr="0044448A" w:rsidRDefault="008A4D09" w:rsidP="0039429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20:01:06 2024</w:t>
                  </w:r>
                </w:p>
              </w:tc>
            </w:tr>
            <w:tr w:rsidR="00C16188" w14:paraId="53AB6CF7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1AA32B3" w14:textId="4A1A1C87" w:rsidR="00C16188" w:rsidRDefault="008A4D09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shell_small.step&lt;1&gt;[4]</w:t>
                  </w:r>
                </w:p>
                <w:p w14:paraId="5967E7B9" w14:textId="3599A1D7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31973A" w14:textId="38B00BC4" w:rsidR="00C16188" w:rsidRPr="0044448A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3349A4" w14:textId="77777777" w:rsidR="008A4D09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Mass:0.0205318 kg</w:t>
                  </w:r>
                </w:p>
                <w:p w14:paraId="2EC102EC" w14:textId="77777777" w:rsidR="008A4D09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Volume:1.52105e-05 m^3</w:t>
                  </w:r>
                </w:p>
                <w:p w14:paraId="53882096" w14:textId="77777777" w:rsidR="008A4D09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Density:1,349.84 kg/m^3</w:t>
                  </w:r>
                </w:p>
                <w:p w14:paraId="2AF691E8" w14:textId="77777777" w:rsidR="008A4D09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Weight:0.201211 N</w:t>
                  </w:r>
                </w:p>
                <w:p w14:paraId="43833894" w14:textId="2856F4B5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9E42FF0" w14:textId="77777777" w:rsidR="008A4D09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C:\Users\cinta\Downloads\IER_Shell\Small Shell\shell_small_ribstruc.SLDPRT</w:t>
                  </w:r>
                </w:p>
                <w:p w14:paraId="1C1E5B90" w14:textId="220FE23B" w:rsidR="00C16188" w:rsidRPr="0044448A" w:rsidRDefault="008A4D09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May 27 20:01:06 2024</w:t>
                  </w:r>
                </w:p>
              </w:tc>
            </w:tr>
          </w:tbl>
          <w:p w14:paraId="1A8BDF91" w14:textId="613FA2DE" w:rsidR="00FF408C" w:rsidRDefault="00FF408C" w:rsidP="00A96F2C"/>
        </w:tc>
      </w:tr>
    </w:tbl>
    <w:p w14:paraId="139F25D4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8D80EE2" w14:textId="77777777" w:rsidTr="005E294F">
        <w:tc>
          <w:tcPr>
            <w:tcW w:w="11016" w:type="dxa"/>
          </w:tcPr>
          <w:p w14:paraId="5B7AF40F" w14:textId="0BB2EDBC" w:rsidR="00B35001" w:rsidRPr="00B35001" w:rsidRDefault="008A4D09" w:rsidP="00B35001">
            <w:pPr>
              <w:pStyle w:val="Heading1"/>
            </w:pPr>
            <w:bookmarkStart w:id="6" w:name="_Toc167733832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4926"/>
              <w:gridCol w:w="5279"/>
            </w:tblGrid>
            <w:tr w:rsidR="00B35001" w14:paraId="1051641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F1BD37" w14:textId="25A3D4D4" w:rsidR="00B35001" w:rsidRDefault="008A4D09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F4B1AF" w14:textId="4336A8AF" w:rsidR="00B35001" w:rsidRDefault="008A4D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Fatigue 1</w:t>
                  </w:r>
                </w:p>
              </w:tc>
            </w:tr>
            <w:tr w:rsidR="008A4D09" w14:paraId="39A7ABB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CCB483" w14:textId="70742835" w:rsidR="008A4D09" w:rsidRDefault="008A4D09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35BD30" w14:textId="33375C16" w:rsidR="008A4D09" w:rsidRDefault="008A4D0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Fatigue(Constant Amplitude)</w:t>
                  </w:r>
                </w:p>
              </w:tc>
            </w:tr>
            <w:tr w:rsidR="008A4D09" w14:paraId="4E068A2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009D71" w14:textId="6BEE9B6F" w:rsidR="008A4D09" w:rsidRDefault="008A4D09" w:rsidP="005E294F">
                  <w:r>
                    <w:t>Event Interaction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A4D185" w14:textId="3BCDEF81" w:rsidR="008A4D09" w:rsidRDefault="008A4D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Random</w:t>
                  </w:r>
                </w:p>
              </w:tc>
            </w:tr>
            <w:tr w:rsidR="008A4D09" w14:paraId="465CA48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1CF5C2" w14:textId="6B200A42" w:rsidR="008A4D09" w:rsidRDefault="008A4D09" w:rsidP="005E294F">
                  <w:r>
                    <w:t>Computing alternating stress using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90D17F3" w14:textId="4736698E" w:rsidR="008A4D09" w:rsidRDefault="008A4D0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Stress intensity (P1-P3)</w:t>
                  </w:r>
                </w:p>
              </w:tc>
            </w:tr>
            <w:tr w:rsidR="008A4D09" w14:paraId="34AFD692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6286EF" w14:textId="58C774AE" w:rsidR="008A4D09" w:rsidRDefault="008A4D09" w:rsidP="005E294F">
                  <w:r>
                    <w:t>Shell face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DF4D92" w14:textId="76D428A6" w:rsidR="008A4D09" w:rsidRDefault="008A4D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 Top Face</w:t>
                  </w:r>
                </w:p>
              </w:tc>
            </w:tr>
            <w:tr w:rsidR="008A4D09" w14:paraId="192BEDC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444899" w14:textId="454D8AB0" w:rsidR="008A4D09" w:rsidRDefault="008A4D09" w:rsidP="005E294F">
                  <w:r>
                    <w:t>Mean stress correction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CA1E06F" w14:textId="4ACE5FE6" w:rsidR="008A4D09" w:rsidRDefault="008A4D0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None</w:t>
                  </w:r>
                </w:p>
              </w:tc>
            </w:tr>
            <w:tr w:rsidR="008A4D09" w14:paraId="200A4FF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52B9A4" w14:textId="46AA6111" w:rsidR="008A4D09" w:rsidRDefault="008A4D09" w:rsidP="005E294F">
                  <w:r>
                    <w:t>Fatigue strength reduction factor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AA89289" w14:textId="115A94B5" w:rsidR="008A4D09" w:rsidRDefault="008A4D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</w:t>
                  </w:r>
                </w:p>
              </w:tc>
            </w:tr>
            <w:tr w:rsidR="008A4D09" w14:paraId="4A67E49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A9B3F4" w14:textId="0EB8D623" w:rsidR="008A4D09" w:rsidRDefault="008A4D09" w:rsidP="005E294F">
                  <w:r>
                    <w:t>Infinite life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69517D" w14:textId="63FBC46B" w:rsidR="008A4D09" w:rsidRDefault="008A4D09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8A4D09" w14:paraId="50EA9F1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9D8B4D" w14:textId="53E6B6BC" w:rsidR="008A4D09" w:rsidRDefault="008A4D09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F60355" w14:textId="54FD21AA" w:rsidR="008A4D09" w:rsidRDefault="008A4D09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(C:\Users\cinta\Downloads\IER_Shell\Small Shell)</w:t>
                  </w:r>
                </w:p>
              </w:tc>
            </w:tr>
          </w:tbl>
          <w:p w14:paraId="3BC67DE2" w14:textId="7055A6D0" w:rsidR="005E294F" w:rsidRDefault="005E294F" w:rsidP="00A96F2C"/>
        </w:tc>
      </w:tr>
      <w:bookmarkEnd w:id="1"/>
      <w:bookmarkEnd w:id="2"/>
      <w:bookmarkEnd w:id="3"/>
    </w:tbl>
    <w:p w14:paraId="23BFCE6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5547364E" w14:textId="77777777" w:rsidTr="00E80CD9">
        <w:tc>
          <w:tcPr>
            <w:tcW w:w="11016" w:type="dxa"/>
          </w:tcPr>
          <w:p w14:paraId="105DA773" w14:textId="4E9C4606" w:rsidR="00F33129" w:rsidRPr="00B35001" w:rsidRDefault="008A4D09" w:rsidP="000A7C6B">
            <w:pPr>
              <w:pStyle w:val="Heading1"/>
            </w:pPr>
            <w:bookmarkStart w:id="7" w:name="_Toc167733833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722C73D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EDA770" w14:textId="4AD67408" w:rsidR="00F33129" w:rsidRDefault="008A4D09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3D6A85" w14:textId="2969A608" w:rsidR="00F33129" w:rsidRDefault="008A4D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8A4D09" w14:paraId="5B1CDB2E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456C7C0" w14:textId="7D114B00" w:rsidR="008A4D09" w:rsidRDefault="008A4D09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39F946" w14:textId="1B77304B" w:rsidR="008A4D09" w:rsidRDefault="008A4D0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8A4D09" w14:paraId="3F05A5C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6BBF45" w14:textId="56B5210D" w:rsidR="008A4D09" w:rsidRDefault="008A4D09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9569B9" w14:textId="7DC1C92F" w:rsidR="008A4D09" w:rsidRDefault="008A4D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8A4D09" w14:paraId="42F650F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A3FA46" w14:textId="7E8DD967" w:rsidR="008A4D09" w:rsidRDefault="008A4D09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C5024F" w14:textId="22DA44B3" w:rsidR="008A4D09" w:rsidRDefault="008A4D09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8A4D09" w14:paraId="374A831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661AE9" w14:textId="4094ABED" w:rsidR="008A4D09" w:rsidRDefault="008A4D09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2324E0" w14:textId="22948C60" w:rsidR="008A4D09" w:rsidRDefault="008A4D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6E087396" w14:textId="65E7B60E" w:rsidR="00F33129" w:rsidRDefault="00F33129" w:rsidP="000A7C6B"/>
        </w:tc>
      </w:tr>
    </w:tbl>
    <w:p w14:paraId="27FB2F12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8FC8649" w14:textId="77777777" w:rsidTr="005273D5">
        <w:trPr>
          <w:trHeight w:val="4158"/>
        </w:trPr>
        <w:tc>
          <w:tcPr>
            <w:tcW w:w="11136" w:type="dxa"/>
          </w:tcPr>
          <w:p w14:paraId="6A498C1F" w14:textId="09FDB5EC" w:rsidR="00E80CD9" w:rsidRPr="00AC3438" w:rsidRDefault="008A4D09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67733834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2B73E0F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2915F26" w14:textId="5149A340" w:rsidR="00E80CD9" w:rsidRPr="003E6C57" w:rsidRDefault="008A4D09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FBFF22" w14:textId="17FC5FCD" w:rsidR="00E80CD9" w:rsidRPr="003E6C57" w:rsidRDefault="008A4D0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779C63" w14:textId="7592A164" w:rsidR="00E80CD9" w:rsidRPr="003E6C57" w:rsidRDefault="008A4D09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76001CD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AD492DA" w14:textId="73ECB72F" w:rsidR="00E80CD9" w:rsidRPr="00577134" w:rsidRDefault="008A4D09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5B3C7DE2" wp14:editId="0EA42BE3">
                        <wp:extent cx="1904365" cy="1264285"/>
                        <wp:effectExtent l="0" t="0" r="635" b="0"/>
                        <wp:docPr id="1504644741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64474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64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1748266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8128105" w14:textId="765170AD" w:rsidR="00E80CD9" w:rsidRPr="00BE6656" w:rsidRDefault="008A4D09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EC9621" w14:textId="5124F9F5" w:rsidR="00E80CD9" w:rsidRPr="00BE6656" w:rsidRDefault="008A4D0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Custom Plastic</w:t>
                        </w:r>
                      </w:p>
                    </w:tc>
                  </w:tr>
                  <w:tr w:rsidR="008A4D09" w:rsidRPr="00577134" w14:paraId="31BDFC4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6BAA94" w14:textId="60847514" w:rsidR="008A4D09" w:rsidRDefault="008A4D0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87BD598" w14:textId="548C6412" w:rsidR="008A4D09" w:rsidRDefault="008A4D0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8A4D09" w:rsidRPr="00577134" w14:paraId="6BF1F68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236C118" w14:textId="3C8C996D" w:rsidR="008A4D09" w:rsidRDefault="008A4D09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9A9FD1" w14:textId="78E6BD8A" w:rsidR="008A4D09" w:rsidRDefault="008A4D09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</w:tbl>
                <w:p w14:paraId="45F578DC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750F7EDF" w14:textId="77777777" w:rsidR="008A4D09" w:rsidRDefault="008A4D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1(shell_small.step&lt;1&gt;[3])(shell_small_ribstruc),</w:t>
                  </w:r>
                </w:p>
                <w:p w14:paraId="752A620A" w14:textId="6E832BF7" w:rsidR="00E80CD9" w:rsidRPr="00577134" w:rsidRDefault="008A4D0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4(shell_small.step&lt;1&gt;[4])(shell_small_ribstruc)</w:t>
                  </w:r>
                </w:p>
              </w:tc>
            </w:tr>
            <w:tr w:rsidR="00E80CD9" w:rsidRPr="000841BF" w14:paraId="0A625B58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7D5EF350" w14:textId="19F6B7A9" w:rsidR="00E80CD9" w:rsidRPr="000841BF" w:rsidRDefault="008A4D0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516"/>
                    <w:gridCol w:w="3518"/>
                    <w:gridCol w:w="3516"/>
                  </w:tblGrid>
                  <w:tr w:rsidR="00E80CD9" w:rsidRPr="000841BF" w14:paraId="5C0F0DFE" w14:textId="77777777" w:rsidTr="000A7C6B">
                    <w:trPr>
                      <w:trHeight w:val="3168"/>
                    </w:trPr>
                    <w:tc>
                      <w:tcPr>
                        <w:tcW w:w="3516" w:type="dxa"/>
                        <w:vAlign w:val="center"/>
                      </w:tcPr>
                      <w:p w14:paraId="3EA93F78" w14:textId="2D4DC50C" w:rsidR="00E80CD9" w:rsidRPr="00483B0D" w:rsidRDefault="008A4D0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1B8D1615" wp14:editId="6455ADF9">
                              <wp:extent cx="2095500" cy="1907540"/>
                              <wp:effectExtent l="0" t="0" r="0" b="0"/>
                              <wp:docPr id="2080506978" name="Picture 6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80506978" name="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95500" cy="19075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7DF4BEB9" w14:textId="6C949040" w:rsidR="00E80CD9" w:rsidRPr="00D5399D" w:rsidRDefault="00E80CD9" w:rsidP="000A7C6B">
                        <w:pPr>
                          <w:jc w:val="center"/>
                          <w:rPr>
                            <w:rStyle w:val="Strong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3145C122" w14:textId="2A47EF2F" w:rsidR="00E80CD9" w:rsidRPr="000841BF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80CD9" w:rsidRPr="000841BF" w14:paraId="044EF6CD" w14:textId="77777777" w:rsidTr="000A7C6B">
                    <w:trPr>
                      <w:trHeight w:val="288"/>
                    </w:trPr>
                    <w:tc>
                      <w:tcPr>
                        <w:tcW w:w="3516" w:type="dxa"/>
                        <w:vAlign w:val="center"/>
                      </w:tcPr>
                      <w:p w14:paraId="48989E8B" w14:textId="0ABC1594" w:rsidR="00E80CD9" w:rsidRPr="00577134" w:rsidRDefault="008A4D0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SN curve</w:t>
                        </w:r>
                      </w:p>
                    </w:tc>
                    <w:tc>
                      <w:tcPr>
                        <w:tcW w:w="3518" w:type="dxa"/>
                        <w:vAlign w:val="center"/>
                      </w:tcPr>
                      <w:p w14:paraId="22070919" w14:textId="1A6EDE04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2F4CC51" w14:textId="24AFAC9A" w:rsidR="00E80CD9" w:rsidRPr="00577134" w:rsidRDefault="00E80CD9" w:rsidP="000A7C6B">
                        <w:pPr>
                          <w:jc w:val="center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9F941EA" w14:textId="77777777" w:rsidR="00E80CD9" w:rsidRPr="000841BF" w:rsidRDefault="00E80CD9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</w:tc>
            </w:tr>
          </w:tbl>
          <w:p w14:paraId="35D7203D" w14:textId="7125548D" w:rsidR="00E80CD9" w:rsidRDefault="00E80CD9" w:rsidP="000A7C6B"/>
        </w:tc>
      </w:tr>
      <w:bookmarkEnd w:id="8"/>
      <w:bookmarkEnd w:id="9"/>
      <w:bookmarkEnd w:id="10"/>
    </w:tbl>
    <w:p w14:paraId="2AB870A4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4155C327" w14:textId="77777777" w:rsidTr="00452CBC">
        <w:tc>
          <w:tcPr>
            <w:tcW w:w="11016" w:type="dxa"/>
          </w:tcPr>
          <w:p w14:paraId="6E12BE66" w14:textId="21A7125B" w:rsidR="005273D5" w:rsidRDefault="008A4D09" w:rsidP="008A4D09">
            <w:pPr>
              <w:pStyle w:val="Heading1"/>
              <w:rPr>
                <w:rStyle w:val="Strong"/>
              </w:rPr>
            </w:pPr>
            <w:bookmarkStart w:id="12" w:name="_Toc167733835"/>
            <w:r>
              <w:rPr>
                <w:rStyle w:val="Strong"/>
              </w:rPr>
              <w:t>Loading Options</w:t>
            </w:r>
            <w:bookmarkEnd w:id="12"/>
          </w:p>
          <w:tbl>
            <w:tblPr>
              <w:tblStyle w:val="LightList-Accent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87"/>
              <w:gridCol w:w="1980"/>
              <w:gridCol w:w="2070"/>
              <w:gridCol w:w="5079"/>
            </w:tblGrid>
            <w:tr w:rsidR="00133C1E" w14:paraId="6282FE85" w14:textId="77777777" w:rsidTr="00452C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601F5374" w14:textId="104989CC" w:rsidR="00133C1E" w:rsidRPr="004E282D" w:rsidRDefault="008A4D09" w:rsidP="00B571D9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Event Name</w:t>
                  </w:r>
                </w:p>
              </w:tc>
              <w:tc>
                <w:tcPr>
                  <w:tcW w:w="198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CD1617C" w14:textId="30EC8ED0" w:rsidR="00133C1E" w:rsidRPr="004E282D" w:rsidRDefault="008A4D09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No. of cycles</w:t>
                  </w:r>
                </w:p>
              </w:tc>
              <w:tc>
                <w:tcPr>
                  <w:tcW w:w="2070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7958B70" w14:textId="00B1EF64" w:rsidR="00133C1E" w:rsidRPr="004E282D" w:rsidRDefault="008A4D09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Loading Type</w:t>
                  </w:r>
                </w:p>
              </w:tc>
              <w:tc>
                <w:tcPr>
                  <w:tcW w:w="507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F134D23" w14:textId="4A44EB8B" w:rsidR="00133C1E" w:rsidRPr="004E282D" w:rsidRDefault="008A4D09" w:rsidP="00B571D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Study Association</w:t>
                  </w:r>
                </w:p>
              </w:tc>
            </w:tr>
            <w:tr w:rsidR="00133C1E" w14:paraId="4DB36070" w14:textId="77777777" w:rsidTr="00452C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9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566B271B" w14:textId="7D9D0436" w:rsidR="00133C1E" w:rsidRPr="00AD5FBA" w:rsidRDefault="008A4D09" w:rsidP="00B571D9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Event-1</w:t>
                  </w:r>
                </w:p>
              </w:tc>
              <w:tc>
                <w:tcPr>
                  <w:tcW w:w="19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67C81B23" w14:textId="1B172D7D" w:rsidR="00133C1E" w:rsidRPr="006208CB" w:rsidRDefault="008A4D09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3000</w:t>
                  </w:r>
                </w:p>
              </w:tc>
              <w:tc>
                <w:tcPr>
                  <w:tcW w:w="207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14:paraId="02C5EFE0" w14:textId="18A60F9C" w:rsidR="00133C1E" w:rsidRPr="006208CB" w:rsidRDefault="008A4D09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Fully Reversed (LR=-1)</w:t>
                  </w:r>
                </w:p>
              </w:tc>
              <w:tc>
                <w:tcPr>
                  <w:tcW w:w="5079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  <w:vAlign w:val="center"/>
                </w:tcPr>
                <w:tbl>
                  <w:tblPr>
                    <w:tblStyle w:val="TableGrid"/>
                    <w:tblW w:w="485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1740"/>
                    <w:gridCol w:w="1740"/>
                    <w:gridCol w:w="1379"/>
                  </w:tblGrid>
                  <w:tr w:rsidR="00691BFB" w14:paraId="700335D3" w14:textId="77777777" w:rsidTr="00452CBC">
                    <w:trPr>
                      <w:trHeight w:val="244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E9015E6" w14:textId="75B778B1" w:rsidR="00691BFB" w:rsidRPr="00B571D9" w:rsidRDefault="008A4D09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Study name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8A51B3B" w14:textId="3BFFCF79" w:rsidR="00691BFB" w:rsidRPr="00B571D9" w:rsidRDefault="008A4D09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Scale Factor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  <w:left w:val="single" w:sz="12" w:space="0" w:color="404040" w:themeColor="text1" w:themeTint="BF"/>
                          <w:bottom w:val="single" w:sz="12" w:space="0" w:color="404040" w:themeColor="text1" w:themeTint="BF"/>
                          <w:right w:val="single" w:sz="12" w:space="0" w:color="404040" w:themeColor="text1" w:themeTint="BF"/>
                        </w:tcBorders>
                        <w:shd w:val="clear" w:color="auto" w:fill="D9D9D9" w:themeFill="background1" w:themeFillShade="D9"/>
                        <w:vAlign w:val="center"/>
                      </w:tcPr>
                      <w:p w14:paraId="71128EF5" w14:textId="78C8295B" w:rsidR="00691BFB" w:rsidRDefault="008A4D09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Step</w:t>
                        </w:r>
                      </w:p>
                    </w:tc>
                  </w:tr>
                  <w:tr w:rsidR="00691BFB" w14:paraId="7DC2E915" w14:textId="77777777" w:rsidTr="00452CBC">
                    <w:trPr>
                      <w:trHeight w:val="257"/>
                    </w:trPr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auto"/>
                        <w:vAlign w:val="center"/>
                      </w:tcPr>
                      <w:p w14:paraId="4634E45A" w14:textId="31E76F29" w:rsidR="00691BFB" w:rsidRDefault="008A4D09" w:rsidP="00B571D9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Static 1</w:t>
                        </w:r>
                      </w:p>
                    </w:tc>
                    <w:tc>
                      <w:tcPr>
                        <w:tcW w:w="1740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76291E8B" w14:textId="16A04F57" w:rsidR="00691BFB" w:rsidRPr="00EF37BF" w:rsidRDefault="008A4D09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  <w:tc>
                      <w:tcPr>
                        <w:tcW w:w="1379" w:type="dxa"/>
                        <w:tcBorders>
                          <w:top w:val="single" w:sz="12" w:space="0" w:color="404040" w:themeColor="text1" w:themeTint="BF"/>
                        </w:tcBorders>
                        <w:shd w:val="clear" w:color="auto" w:fill="FFFFFF" w:themeFill="background1"/>
                        <w:vAlign w:val="center"/>
                      </w:tcPr>
                      <w:p w14:paraId="2285B023" w14:textId="1F106F1C" w:rsidR="00691BFB" w:rsidRPr="00EF37BF" w:rsidRDefault="008A4D09" w:rsidP="00B571D9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3974B793" w14:textId="77777777" w:rsidR="00691BFB" w:rsidRPr="00691BFB" w:rsidRDefault="00691BFB" w:rsidP="00B571D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8EEEF0E" w14:textId="7B7EC15F" w:rsidR="005273D5" w:rsidRDefault="005273D5" w:rsidP="000A7C6B">
            <w:pPr>
              <w:rPr>
                <w:rStyle w:val="Strong"/>
              </w:rPr>
            </w:pPr>
          </w:p>
        </w:tc>
      </w:tr>
    </w:tbl>
    <w:p w14:paraId="19DEAFCC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764BD1A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F0AF1EA" w14:textId="07F7BED1" w:rsidR="00EC2432" w:rsidRDefault="008A4D09" w:rsidP="000A7C6B">
            <w:pPr>
              <w:pStyle w:val="Heading1"/>
            </w:pPr>
            <w:bookmarkStart w:id="13" w:name="_Toc243733152"/>
            <w:bookmarkStart w:id="14" w:name="_Toc245020120"/>
            <w:bookmarkStart w:id="15" w:name="_Toc245020152"/>
            <w:bookmarkStart w:id="16" w:name="_Toc167733836"/>
            <w:r>
              <w:lastRenderedPageBreak/>
              <w:t>Study Results</w:t>
            </w:r>
            <w:bookmarkEnd w:id="16"/>
          </w:p>
          <w:p w14:paraId="31E7DD20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350"/>
              <w:gridCol w:w="2197"/>
              <w:gridCol w:w="2187"/>
            </w:tblGrid>
            <w:tr w:rsidR="008A4D09" w14:paraId="1C8FDCAD" w14:textId="77777777" w:rsidTr="003942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BCE1EF4" w14:textId="3AB7126E" w:rsidR="008A4D09" w:rsidRDefault="008A4D09" w:rsidP="008A4D0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D861DD3" w14:textId="7E98573A" w:rsidR="008A4D09" w:rsidRDefault="008A4D09" w:rsidP="008A4D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D3327C8" w14:textId="733252DC" w:rsidR="008A4D09" w:rsidRDefault="008A4D09" w:rsidP="008A4D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E89EE82" w14:textId="147BB922" w:rsidR="008A4D09" w:rsidRDefault="008A4D09" w:rsidP="008A4D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A4D09" w14:paraId="340BBAB4" w14:textId="77777777" w:rsidTr="003942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6119E74" w14:textId="070EA73F" w:rsidR="008A4D09" w:rsidRPr="004D2956" w:rsidRDefault="008A4D09" w:rsidP="008A4D0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CF8BE86" w14:textId="2EC8C5CA" w:rsidR="008A4D09" w:rsidRPr="004D2956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Damage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D2D492D" w14:textId="77777777" w:rsidR="008A4D09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3.000e-01</w:t>
                  </w:r>
                </w:p>
                <w:p w14:paraId="6DB21A94" w14:textId="7D5D34A3" w:rsidR="008A4D09" w:rsidRPr="004D2956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EAD3CF3" w14:textId="77777777" w:rsidR="008A4D09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5.052e+03</w:t>
                  </w:r>
                </w:p>
                <w:p w14:paraId="64B2A25D" w14:textId="37080F25" w:rsidR="008A4D09" w:rsidRPr="004D2956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29059</w:t>
                  </w:r>
                </w:p>
              </w:tc>
            </w:tr>
            <w:tr w:rsidR="008A4D09" w14:paraId="46ECEC2D" w14:textId="77777777" w:rsidTr="0039429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1065AF7" w14:textId="3BC6E98D" w:rsidR="008A4D09" w:rsidRDefault="008A4D09" w:rsidP="008A4D0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8FA9965" wp14:editId="3A3E99EF">
                        <wp:extent cx="6646545" cy="3533775"/>
                        <wp:effectExtent l="0" t="0" r="1905" b="9525"/>
                        <wp:docPr id="1562391181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239118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DC8BD3" w14:textId="6F151856" w:rsidR="008A4D09" w:rsidRPr="004D2956" w:rsidRDefault="008A4D09" w:rsidP="008A4D0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shell_small_ribstruc-Fatigue 1-Results-Results1</w:t>
                  </w:r>
                </w:p>
              </w:tc>
            </w:tr>
          </w:tbl>
          <w:p w14:paraId="347FBF15" w14:textId="77777777" w:rsidR="008A4D09" w:rsidRDefault="008A4D09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1"/>
              <w:gridCol w:w="3285"/>
              <w:gridCol w:w="2240"/>
              <w:gridCol w:w="2209"/>
            </w:tblGrid>
            <w:tr w:rsidR="008A4D09" w14:paraId="4EEB9ED4" w14:textId="77777777" w:rsidTr="0039429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463C4E" w14:textId="7BCA49D1" w:rsidR="008A4D09" w:rsidRDefault="008A4D09" w:rsidP="008A4D09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2843D39" w14:textId="0C2D200D" w:rsidR="008A4D09" w:rsidRDefault="008A4D09" w:rsidP="008A4D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2D9916" w14:textId="5BDC86EA" w:rsidR="008A4D09" w:rsidRDefault="008A4D09" w:rsidP="008A4D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E56B1B1" w14:textId="02CBDE58" w:rsidR="008A4D09" w:rsidRDefault="008A4D09" w:rsidP="008A4D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8A4D09" w14:paraId="4EDDC434" w14:textId="77777777" w:rsidTr="0039429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0390874" w14:textId="1FA7E930" w:rsidR="008A4D09" w:rsidRPr="004D2956" w:rsidRDefault="008A4D09" w:rsidP="008A4D09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Results2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7061105" w14:textId="1277F581" w:rsidR="008A4D09" w:rsidRPr="004D2956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Life plot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64177E8" w14:textId="77777777" w:rsidR="008A4D09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5.939e+01cycle</w:t>
                  </w:r>
                </w:p>
                <w:p w14:paraId="6EC7E693" w14:textId="58A1E256" w:rsidR="008A4D09" w:rsidRPr="004D2956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29059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12E3A26" w14:textId="77777777" w:rsidR="008A4D09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1.000e+06cycle</w:t>
                  </w:r>
                </w:p>
                <w:p w14:paraId="05E5759D" w14:textId="65798477" w:rsidR="008A4D09" w:rsidRPr="004D2956" w:rsidRDefault="008A4D09" w:rsidP="008A4D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8A4D09" w14:paraId="4A8D94AE" w14:textId="77777777" w:rsidTr="0039429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2CBCD343" w14:textId="2D43BFE9" w:rsidR="008A4D09" w:rsidRDefault="008A4D09" w:rsidP="008A4D09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1B2619B3" wp14:editId="2024AE47">
                        <wp:extent cx="6646545" cy="3533775"/>
                        <wp:effectExtent l="0" t="0" r="1905" b="9525"/>
                        <wp:docPr id="768235906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235906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01790B" w14:textId="2F2386F0" w:rsidR="008A4D09" w:rsidRPr="004D2956" w:rsidRDefault="008A4D09" w:rsidP="008A4D0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shell_small_ribstruc-Fatigue 1-Results-Results2</w:t>
                  </w:r>
                </w:p>
              </w:tc>
            </w:tr>
          </w:tbl>
          <w:p w14:paraId="0A146F51" w14:textId="77777777" w:rsidR="008A4D09" w:rsidRPr="000B04D4" w:rsidRDefault="008A4D09" w:rsidP="000A7C6B"/>
          <w:bookmarkEnd w:id="13"/>
          <w:bookmarkEnd w:id="14"/>
          <w:bookmarkEnd w:id="15"/>
          <w:p w14:paraId="6D15BEF6" w14:textId="1F7C431B" w:rsidR="00EC2432" w:rsidRDefault="00EC2432" w:rsidP="000A7C6B"/>
        </w:tc>
      </w:tr>
    </w:tbl>
    <w:p w14:paraId="55B7289E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5FC05912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FCB27BC" w14:textId="4C96DE14" w:rsidR="000B1701" w:rsidRDefault="008A4D09" w:rsidP="008A4D09">
            <w:pPr>
              <w:pStyle w:val="Heading1"/>
            </w:pPr>
            <w:bookmarkStart w:id="17" w:name="_Toc167733837"/>
            <w:r>
              <w:t>Conclusion</w:t>
            </w:r>
            <w:bookmarkEnd w:id="17"/>
          </w:p>
        </w:tc>
      </w:tr>
    </w:tbl>
    <w:p w14:paraId="6F396341" w14:textId="7162D4F8" w:rsidR="00AC3438" w:rsidRPr="00AC3438" w:rsidRDefault="00AC3438" w:rsidP="00FE0924"/>
    <w:sectPr w:rsidR="00AC3438" w:rsidRPr="00AC3438" w:rsidSect="008A4D09">
      <w:footerReference w:type="default" r:id="rId15"/>
      <w:footerReference w:type="first" r:id="rId16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9E33A" w14:textId="77777777" w:rsidR="008A4D09" w:rsidRDefault="008A4D09" w:rsidP="00F25CD7">
      <w:pPr>
        <w:spacing w:after="0" w:line="240" w:lineRule="auto"/>
      </w:pPr>
      <w:r>
        <w:separator/>
      </w:r>
    </w:p>
  </w:endnote>
  <w:endnote w:type="continuationSeparator" w:id="0">
    <w:p w14:paraId="686FECC5" w14:textId="77777777" w:rsidR="008A4D09" w:rsidRDefault="008A4D09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35E48D6F" w14:textId="77777777" w:rsidTr="003E1AE9">
      <w:tc>
        <w:tcPr>
          <w:tcW w:w="867" w:type="pct"/>
        </w:tcPr>
        <w:p w14:paraId="390AC420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4BE1293B" wp14:editId="17F788F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6D12E35A" w14:textId="0A230EC6" w:rsidR="00FD315C" w:rsidRDefault="008A4D09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08A8EAD6" w14:textId="0F81E569" w:rsidR="00FD315C" w:rsidRDefault="008A4D09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shell_small_ribstruc</w:t>
          </w:r>
        </w:p>
      </w:tc>
      <w:tc>
        <w:tcPr>
          <w:tcW w:w="0" w:type="auto"/>
          <w:vAlign w:val="bottom"/>
        </w:tcPr>
        <w:p w14:paraId="5345C006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C129A57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5DD2DA2D" w14:textId="77777777" w:rsidTr="00BF0BC4">
      <w:tc>
        <w:tcPr>
          <w:tcW w:w="1908" w:type="dxa"/>
        </w:tcPr>
        <w:p w14:paraId="738D0155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E4D2420" wp14:editId="406F974C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03791451" w14:textId="427569C1" w:rsidR="00FD315C" w:rsidRDefault="008A4D09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570D1368" w14:textId="62C5E7FD" w:rsidR="00FD315C" w:rsidRDefault="008A4D09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shell_small_ribstruc</w:t>
          </w:r>
        </w:p>
      </w:tc>
      <w:tc>
        <w:tcPr>
          <w:tcW w:w="360" w:type="dxa"/>
          <w:vAlign w:val="bottom"/>
        </w:tcPr>
        <w:p w14:paraId="2BAE6E86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D08E5D5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3F88E" w14:textId="77777777" w:rsidR="008A4D09" w:rsidRDefault="008A4D09" w:rsidP="00F25CD7">
      <w:pPr>
        <w:spacing w:after="0" w:line="240" w:lineRule="auto"/>
      </w:pPr>
      <w:r>
        <w:separator/>
      </w:r>
    </w:p>
  </w:footnote>
  <w:footnote w:type="continuationSeparator" w:id="0">
    <w:p w14:paraId="357408EE" w14:textId="77777777" w:rsidR="008A4D09" w:rsidRDefault="008A4D09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9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3EDD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4D09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6682B"/>
  <w15:docId w15:val="{EA8388C9-E6DB-449F-BFA9-779C2C3C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cinta</dc:creator>
  <cp:lastModifiedBy>Cinta Parengkuan</cp:lastModifiedBy>
  <cp:revision>1</cp:revision>
  <dcterms:created xsi:type="dcterms:W3CDTF">2024-05-27T18:23:00Z</dcterms:created>
  <dcterms:modified xsi:type="dcterms:W3CDTF">2024-05-27T18:23:00Z</dcterms:modified>
</cp:coreProperties>
</file>