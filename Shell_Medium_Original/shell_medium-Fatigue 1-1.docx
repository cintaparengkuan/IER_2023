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7B8C6A01" w14:textId="77777777" w:rsidTr="00A43A5B">
        <w:trPr>
          <w:cantSplit/>
          <w:trHeight w:val="4488"/>
        </w:trPr>
        <w:tc>
          <w:tcPr>
            <w:tcW w:w="6285" w:type="dxa"/>
          </w:tcPr>
          <w:p w14:paraId="616FE9CC" w14:textId="51EAE46E" w:rsidR="00F448BC" w:rsidRDefault="00DA2E09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4A39C3" wp14:editId="08E93EAF">
                  <wp:extent cx="3853815" cy="2113280"/>
                  <wp:effectExtent l="0" t="0" r="0" b="1270"/>
                  <wp:docPr id="46953883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538832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28FE884D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1D691718" w14:textId="6B89F907" w:rsidR="00B77317" w:rsidRPr="00CD1539" w:rsidRDefault="00DA2E09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shell_medium</w:t>
                  </w:r>
                </w:p>
                <w:p w14:paraId="63A7C158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35B12DB4" w14:textId="410DE0B4" w:rsidR="00B77317" w:rsidRPr="00CD1539" w:rsidRDefault="00DA2E09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23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693318F9" w14:textId="6527A99D" w:rsidR="00B77317" w:rsidRPr="00CD1539" w:rsidRDefault="00DA2E09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 1</w:t>
                  </w:r>
                </w:p>
                <w:p w14:paraId="6851E657" w14:textId="2CA3195D" w:rsidR="00B77317" w:rsidRPr="006A441F" w:rsidRDefault="00DA2E09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Fatigue(Constant Amplitude)</w:t>
                  </w:r>
                </w:p>
              </w:tc>
            </w:tr>
            <w:tr w:rsidR="00B77317" w14:paraId="32A810AC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47BFACA4" w14:textId="0848282D" w:rsidR="00B77317" w:rsidRDefault="00DA2E09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237FC931" w14:textId="32116C47" w:rsidR="00DA2E09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368058" w:history="1">
                        <w:r w:rsidR="00DA2E09" w:rsidRPr="00963F37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DA2E09">
                          <w:rPr>
                            <w:noProof/>
                            <w:webHidden/>
                          </w:rPr>
                          <w:tab/>
                        </w:r>
                        <w:r w:rsidR="00DA2E0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A2E09">
                          <w:rPr>
                            <w:noProof/>
                            <w:webHidden/>
                          </w:rPr>
                          <w:instrText xml:space="preserve"> PAGEREF _Toc167368058 \h </w:instrText>
                        </w:r>
                        <w:r w:rsidR="00DA2E09">
                          <w:rPr>
                            <w:noProof/>
                            <w:webHidden/>
                          </w:rPr>
                        </w:r>
                        <w:r w:rsidR="00DA2E0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A2E09">
                          <w:rPr>
                            <w:noProof/>
                            <w:webHidden/>
                          </w:rPr>
                          <w:t>1</w:t>
                        </w:r>
                        <w:r w:rsidR="00DA2E0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561A2A" w14:textId="2F18E720" w:rsidR="00DA2E09" w:rsidRDefault="00DA2E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059" w:history="1">
                        <w:r w:rsidRPr="00963F37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_Toc167368059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A36B465" w14:textId="280C4891" w:rsidR="00DA2E09" w:rsidRDefault="00DA2E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060" w:history="1">
                        <w:r w:rsidRPr="00963F37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_Toc167368060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B35956" w14:textId="13EFB7CA" w:rsidR="00DA2E09" w:rsidRDefault="00DA2E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061" w:history="1">
                        <w:r w:rsidRPr="00963F37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_Toc167368061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E771F7E" w14:textId="409CAC0A" w:rsidR="00DA2E09" w:rsidRDefault="00DA2E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062" w:history="1">
                        <w:r w:rsidRPr="00963F37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_Toc167368062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B000A27" w14:textId="06404978" w:rsidR="00DA2E09" w:rsidRDefault="00DA2E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063" w:history="1">
                        <w:r w:rsidRPr="00963F37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_Toc167368063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B924ACA" w14:textId="6D8805D8" w:rsidR="00DA2E09" w:rsidRDefault="00DA2E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064" w:history="1">
                        <w:r w:rsidRPr="00963F37">
                          <w:rPr>
                            <w:rStyle w:val="Hyperlink"/>
                            <w:noProof/>
                          </w:rPr>
                          <w:t>Loading Options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_Toc167368064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64C124E" w14:textId="48A9E1D1" w:rsidR="00DA2E09" w:rsidRDefault="00DA2E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065" w:history="1">
                        <w:r w:rsidRPr="00963F37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_Toc167368065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F671BF9" w14:textId="6C6B259D" w:rsidR="00DA2E09" w:rsidRDefault="00DA2E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066" w:history="1">
                        <w:r w:rsidRPr="00963F37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_Toc167368066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F4EF209" w14:textId="01A8C693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7494624F" w14:textId="77777777" w:rsidR="00F448BC" w:rsidRDefault="00F448BC" w:rsidP="00A5373F"/>
        </w:tc>
      </w:tr>
      <w:tr w:rsidR="00F448BC" w14:paraId="478EC06F" w14:textId="77777777" w:rsidTr="00BE081A">
        <w:trPr>
          <w:cantSplit/>
          <w:trHeight w:val="3924"/>
        </w:trPr>
        <w:tc>
          <w:tcPr>
            <w:tcW w:w="6285" w:type="dxa"/>
          </w:tcPr>
          <w:p w14:paraId="54CBAB90" w14:textId="6FBC61A5" w:rsidR="00C27B5D" w:rsidRDefault="00DA2E09" w:rsidP="00C27B5D">
            <w:pPr>
              <w:pStyle w:val="Heading1"/>
            </w:pPr>
            <w:bookmarkStart w:id="0" w:name="_Toc167368058"/>
            <w:r>
              <w:t>Description</w:t>
            </w:r>
            <w:bookmarkEnd w:id="0"/>
          </w:p>
          <w:p w14:paraId="24818F40" w14:textId="3C1C5877" w:rsidR="00F448BC" w:rsidRPr="00E65D6E" w:rsidRDefault="00DA2E09" w:rsidP="00FF408C">
            <w:r>
              <w:t>No Data</w:t>
            </w:r>
          </w:p>
        </w:tc>
        <w:tc>
          <w:tcPr>
            <w:tcW w:w="4713" w:type="dxa"/>
            <w:vMerge/>
          </w:tcPr>
          <w:p w14:paraId="19615F39" w14:textId="77777777" w:rsidR="00F448BC" w:rsidRPr="00A33AA4" w:rsidRDefault="00F448BC" w:rsidP="00840CC7">
            <w:pPr>
              <w:pStyle w:val="TOC3"/>
            </w:pPr>
          </w:p>
        </w:tc>
      </w:tr>
    </w:tbl>
    <w:p w14:paraId="4A793B0A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6C33CD9D" w14:textId="77777777" w:rsidTr="00DD03CF">
        <w:tc>
          <w:tcPr>
            <w:tcW w:w="11016" w:type="dxa"/>
          </w:tcPr>
          <w:p w14:paraId="27DACADF" w14:textId="4AFAC89D" w:rsidR="00343025" w:rsidRDefault="00DA2E09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368059"/>
            <w:r>
              <w:lastRenderedPageBreak/>
              <w:t>Assumptions</w:t>
            </w:r>
            <w:bookmarkEnd w:id="4"/>
          </w:p>
          <w:p w14:paraId="0FA5977E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4887F101" w14:textId="77777777" w:rsidTr="00DD03CF">
              <w:tc>
                <w:tcPr>
                  <w:tcW w:w="5392" w:type="dxa"/>
                  <w:vAlign w:val="center"/>
                </w:tcPr>
                <w:p w14:paraId="5EB18561" w14:textId="50F9DA36" w:rsidR="00221495" w:rsidRDefault="00DA2E09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C352CE6" wp14:editId="6D4454B5">
                        <wp:extent cx="3286760" cy="2669540"/>
                        <wp:effectExtent l="0" t="0" r="8890" b="0"/>
                        <wp:docPr id="245037451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503745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669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56B473" w14:textId="6DE5B860" w:rsidR="00221495" w:rsidRDefault="00DA2E09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2855944B" w14:textId="79744D63" w:rsidR="00221495" w:rsidRDefault="00DA2E09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DC9C366" wp14:editId="3882B1BC">
                        <wp:extent cx="3287395" cy="1802765"/>
                        <wp:effectExtent l="0" t="0" r="8255" b="6985"/>
                        <wp:docPr id="1685545174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5545174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802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26C607" w14:textId="2BF0825C" w:rsidR="00221495" w:rsidRDefault="00DA2E09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0EEB193C" w14:textId="3DF245A6" w:rsidR="00A96F2C" w:rsidRDefault="00A96F2C" w:rsidP="00A96F2C"/>
        </w:tc>
      </w:tr>
    </w:tbl>
    <w:p w14:paraId="1A63F06E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88621AE" w14:textId="77777777" w:rsidTr="00ED5A01">
        <w:tc>
          <w:tcPr>
            <w:tcW w:w="11016" w:type="dxa"/>
          </w:tcPr>
          <w:p w14:paraId="070B7120" w14:textId="0B55AA15" w:rsidR="00FF408C" w:rsidRDefault="00DA2E09" w:rsidP="00FF408C">
            <w:pPr>
              <w:pStyle w:val="Heading1"/>
            </w:pPr>
            <w:bookmarkStart w:id="5" w:name="_Toc167368060"/>
            <w:r>
              <w:lastRenderedPageBreak/>
              <w:t>Model Information</w:t>
            </w:r>
            <w:bookmarkEnd w:id="5"/>
          </w:p>
          <w:p w14:paraId="5CFF7ED6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65CB7EA2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4F9F88A4" w14:textId="77777777" w:rsidTr="00077EA0">
                    <w:tc>
                      <w:tcPr>
                        <w:tcW w:w="8640" w:type="dxa"/>
                      </w:tcPr>
                      <w:p w14:paraId="50B1CA02" w14:textId="01810FB0" w:rsidR="00077EA0" w:rsidRDefault="00DA2E09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F4374BB" wp14:editId="3F986F6D">
                              <wp:extent cx="5349240" cy="4344035"/>
                              <wp:effectExtent l="0" t="0" r="3810" b="0"/>
                              <wp:docPr id="1941904425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1904425" name="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4344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649D438" w14:textId="6B88BC6E" w:rsidR="00C16188" w:rsidRDefault="00DA2E09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</w:t>
                  </w:r>
                </w:p>
                <w:p w14:paraId="495F3D9D" w14:textId="7359E6BC" w:rsidR="00C16188" w:rsidRDefault="00DA2E09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284C2227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AC5FB72" w14:textId="1C5A5C5B" w:rsidR="00C16188" w:rsidRPr="0044448A" w:rsidRDefault="00DA2E09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57FF4A50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BC6EE90" w14:textId="7AD8E1FB" w:rsidR="00C16188" w:rsidRDefault="00DA2E09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9BACD39" w14:textId="6E3E5BA6" w:rsidR="00C16188" w:rsidRDefault="00DA2E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E5FE56A" w14:textId="0FEBD228" w:rsidR="00C16188" w:rsidRDefault="00DA2E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FF0E7F3" w14:textId="7E98545A" w:rsidR="00C16188" w:rsidRDefault="00DA2E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DA2E09" w14:paraId="292FBE5E" w14:textId="77777777" w:rsidTr="00694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EF2F5A" w14:textId="5A9F12EB" w:rsidR="00DA2E09" w:rsidRDefault="00DA2E09" w:rsidP="00694830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shell_medium.step&lt;1&gt;[4]</w:t>
                  </w:r>
                </w:p>
                <w:p w14:paraId="2CF8506F" w14:textId="34E90ADD" w:rsidR="00DA2E09" w:rsidRPr="0044448A" w:rsidRDefault="00DA2E09" w:rsidP="00694830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3289C4" w14:textId="2340384B" w:rsidR="00DA2E09" w:rsidRPr="0044448A" w:rsidRDefault="00DA2E09" w:rsidP="0069483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BABFC8" w14:textId="77777777" w:rsidR="00DA2E09" w:rsidRDefault="00DA2E09" w:rsidP="0069483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Mass:0.0156525 kg</w:t>
                  </w:r>
                </w:p>
                <w:p w14:paraId="602910AB" w14:textId="77777777" w:rsidR="00DA2E09" w:rsidRDefault="00DA2E09" w:rsidP="0069483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Volume:1.15905e-05 m^3</w:t>
                  </w:r>
                </w:p>
                <w:p w14:paraId="7079C52A" w14:textId="77777777" w:rsidR="00DA2E09" w:rsidRDefault="00DA2E09" w:rsidP="0069483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Density:1,350.46 kg/m^3</w:t>
                  </w:r>
                </w:p>
                <w:p w14:paraId="7D35E4B8" w14:textId="77777777" w:rsidR="00DA2E09" w:rsidRDefault="00DA2E09" w:rsidP="0069483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Weight:0.153395 N</w:t>
                  </w:r>
                </w:p>
                <w:p w14:paraId="26DC1413" w14:textId="0A8DCE74" w:rsidR="00DA2E09" w:rsidRPr="0044448A" w:rsidRDefault="00DA2E09" w:rsidP="0069483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2132C6" w14:textId="77777777" w:rsidR="00DA2E09" w:rsidRDefault="00DA2E09" w:rsidP="0069483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C:\Users\cinta\Downloads\shell_medium.SLDPRT</w:t>
                  </w:r>
                </w:p>
                <w:p w14:paraId="63FAD7A5" w14:textId="18A5AA87" w:rsidR="00DA2E09" w:rsidRPr="0044448A" w:rsidRDefault="00DA2E09" w:rsidP="0069483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23 13:28:07 2024</w:t>
                  </w:r>
                </w:p>
              </w:tc>
            </w:tr>
            <w:tr w:rsidR="00C16188" w14:paraId="08B50A5B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D2D4C6" w14:textId="773CA440" w:rsidR="00C16188" w:rsidRDefault="00DA2E09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shell_medium.step&lt;1&gt;[3]</w:t>
                  </w:r>
                </w:p>
                <w:p w14:paraId="6E39977A" w14:textId="268BB34B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7524B9" w14:textId="0CC40F03" w:rsidR="00C16188" w:rsidRPr="0044448A" w:rsidRDefault="00DA2E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356B90" w14:textId="77777777" w:rsidR="00DA2E09" w:rsidRDefault="00DA2E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Mass:0.0115249 kg</w:t>
                  </w:r>
                </w:p>
                <w:p w14:paraId="056525A3" w14:textId="77777777" w:rsidR="00DA2E09" w:rsidRDefault="00DA2E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Volume:8.53698e-06 m^3</w:t>
                  </w:r>
                </w:p>
                <w:p w14:paraId="7DEE272B" w14:textId="77777777" w:rsidR="00DA2E09" w:rsidRDefault="00DA2E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1EB9089D" w14:textId="77777777" w:rsidR="00DA2E09" w:rsidRDefault="00DA2E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Weight:0.112944 N</w:t>
                  </w:r>
                </w:p>
                <w:p w14:paraId="530E9B5B" w14:textId="346195B5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4E4FE9" w14:textId="77777777" w:rsidR="00DA2E09" w:rsidRDefault="00DA2E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C:\Users\cinta\Downloads\shell_medium.SLDPRT</w:t>
                  </w:r>
                </w:p>
                <w:p w14:paraId="726ADD34" w14:textId="575C443B" w:rsidR="00C16188" w:rsidRPr="0044448A" w:rsidRDefault="00DA2E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23 13:28:07 2024</w:t>
                  </w:r>
                </w:p>
              </w:tc>
            </w:tr>
          </w:tbl>
          <w:p w14:paraId="3E6E4CD3" w14:textId="45CA0D80" w:rsidR="00FF408C" w:rsidRDefault="00FF408C" w:rsidP="00A96F2C"/>
        </w:tc>
      </w:tr>
    </w:tbl>
    <w:p w14:paraId="3CC6E0AF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40324612" w14:textId="77777777" w:rsidTr="005E294F">
        <w:tc>
          <w:tcPr>
            <w:tcW w:w="11016" w:type="dxa"/>
          </w:tcPr>
          <w:p w14:paraId="34A67690" w14:textId="5FFF05BA" w:rsidR="00B35001" w:rsidRPr="00B35001" w:rsidRDefault="00DA2E09" w:rsidP="00B35001">
            <w:pPr>
              <w:pStyle w:val="Heading1"/>
            </w:pPr>
            <w:bookmarkStart w:id="6" w:name="_Toc167368061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34"/>
              <w:gridCol w:w="5171"/>
            </w:tblGrid>
            <w:tr w:rsidR="00B35001" w14:paraId="0A7B754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1F35BF" w14:textId="663B24F3" w:rsidR="00B35001" w:rsidRDefault="00DA2E09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5DCC82" w14:textId="1B9E48B0" w:rsidR="00B35001" w:rsidRDefault="00DA2E0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Fatigue 1</w:t>
                  </w:r>
                </w:p>
              </w:tc>
            </w:tr>
            <w:tr w:rsidR="00DA2E09" w14:paraId="4B91CF7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44E979" w14:textId="33D159E2" w:rsidR="00DA2E09" w:rsidRDefault="00DA2E09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BDAC90" w14:textId="0171EF6C" w:rsidR="00DA2E09" w:rsidRDefault="00DA2E0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Fatigue(Constant Amplitude)</w:t>
                  </w:r>
                </w:p>
              </w:tc>
            </w:tr>
            <w:tr w:rsidR="00DA2E09" w14:paraId="2415014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B35FEB" w14:textId="54DE411A" w:rsidR="00DA2E09" w:rsidRDefault="00DA2E09" w:rsidP="005E294F">
                  <w:r>
                    <w:t>Event Interaction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739B2E" w14:textId="6D747382" w:rsidR="00DA2E09" w:rsidRDefault="00DA2E0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Random</w:t>
                  </w:r>
                </w:p>
              </w:tc>
            </w:tr>
            <w:tr w:rsidR="00DA2E09" w14:paraId="1453C55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202FE2" w14:textId="6CC5DF09" w:rsidR="00DA2E09" w:rsidRDefault="00DA2E09" w:rsidP="005E294F">
                  <w:r>
                    <w:t>Computing alternating stress using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D9D1D5" w14:textId="7E0A4CF5" w:rsidR="00DA2E09" w:rsidRDefault="00DA2E0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Stress intensity (P1-P3)</w:t>
                  </w:r>
                </w:p>
              </w:tc>
            </w:tr>
            <w:tr w:rsidR="00DA2E09" w14:paraId="22FD0D7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A897F0" w14:textId="60FB27A9" w:rsidR="00DA2E09" w:rsidRDefault="00DA2E09" w:rsidP="005E294F">
                  <w:r>
                    <w:t>Shell face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D9A0DC" w14:textId="1E2D6187" w:rsidR="00DA2E09" w:rsidRDefault="00DA2E0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Top Face</w:t>
                  </w:r>
                </w:p>
              </w:tc>
            </w:tr>
            <w:tr w:rsidR="00DA2E09" w14:paraId="60731D0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69ADE9" w14:textId="3B2D5934" w:rsidR="00DA2E09" w:rsidRDefault="00DA2E09" w:rsidP="005E294F">
                  <w:r>
                    <w:t>Mean stress correction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41CD6F" w14:textId="55C3FA8E" w:rsidR="00DA2E09" w:rsidRDefault="00DA2E0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DA2E09" w14:paraId="03AE5B1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83A67B" w14:textId="52E99D35" w:rsidR="00DA2E09" w:rsidRDefault="00DA2E09" w:rsidP="005E294F">
                  <w:r>
                    <w:t>Fatigue strength reduction factor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96AE6C" w14:textId="6740CCE6" w:rsidR="00DA2E09" w:rsidRDefault="00DA2E0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DA2E09" w14:paraId="2A18D83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4E0C9B" w14:textId="162B2FC4" w:rsidR="00DA2E09" w:rsidRDefault="00DA2E09" w:rsidP="005E294F">
                  <w:r>
                    <w:t>Infinite life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465ADE" w14:textId="11D422C3" w:rsidR="00DA2E09" w:rsidRDefault="00DA2E0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A2E09" w14:paraId="6D1E6DB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8BB018" w14:textId="4364D037" w:rsidR="00DA2E09" w:rsidRDefault="00DA2E09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EF445C" w14:textId="0D949ED5" w:rsidR="00DA2E09" w:rsidRDefault="00DA2E0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(C:\Users\cinta\Downloads)</w:t>
                  </w:r>
                </w:p>
              </w:tc>
            </w:tr>
          </w:tbl>
          <w:p w14:paraId="71E38355" w14:textId="3298709A" w:rsidR="005E294F" w:rsidRDefault="005E294F" w:rsidP="00A96F2C"/>
        </w:tc>
      </w:tr>
      <w:bookmarkEnd w:id="1"/>
      <w:bookmarkEnd w:id="2"/>
      <w:bookmarkEnd w:id="3"/>
    </w:tbl>
    <w:p w14:paraId="63B6F37C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278DBFFB" w14:textId="77777777" w:rsidTr="00E80CD9">
        <w:tc>
          <w:tcPr>
            <w:tcW w:w="11016" w:type="dxa"/>
          </w:tcPr>
          <w:p w14:paraId="7CA7B8CE" w14:textId="206FBD93" w:rsidR="00F33129" w:rsidRPr="00B35001" w:rsidRDefault="00DA2E09" w:rsidP="000A7C6B">
            <w:pPr>
              <w:pStyle w:val="Heading1"/>
            </w:pPr>
            <w:bookmarkStart w:id="7" w:name="_Toc167368062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5A4938D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69B218" w14:textId="18E2F272" w:rsidR="00F33129" w:rsidRDefault="00DA2E09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E214E9" w14:textId="07C98CA3" w:rsidR="00F33129" w:rsidRDefault="00DA2E0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DA2E09" w14:paraId="4EEADF6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7358A4" w14:textId="23894EBB" w:rsidR="00DA2E09" w:rsidRDefault="00DA2E09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1C475E" w14:textId="659E2D61" w:rsidR="00DA2E09" w:rsidRDefault="00DA2E09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DA2E09" w14:paraId="484FC6F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15E1C3" w14:textId="3790824A" w:rsidR="00DA2E09" w:rsidRDefault="00DA2E09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82B469" w14:textId="3DE33031" w:rsidR="00DA2E09" w:rsidRDefault="00DA2E0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DA2E09" w14:paraId="23F1727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3B7804" w14:textId="00C04FAB" w:rsidR="00DA2E09" w:rsidRDefault="00DA2E09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7808AB" w14:textId="6CBCF4D6" w:rsidR="00DA2E09" w:rsidRDefault="00DA2E09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DA2E09" w14:paraId="26BA0B4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38307D" w14:textId="4A4E7EC6" w:rsidR="00DA2E09" w:rsidRDefault="00DA2E09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A8FB36" w14:textId="40625AAE" w:rsidR="00DA2E09" w:rsidRDefault="00DA2E0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3F227275" w14:textId="22FBF6CD" w:rsidR="00F33129" w:rsidRDefault="00F33129" w:rsidP="000A7C6B"/>
        </w:tc>
      </w:tr>
    </w:tbl>
    <w:p w14:paraId="040AD2FC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C20427E" w14:textId="77777777" w:rsidTr="005273D5">
        <w:trPr>
          <w:trHeight w:val="4158"/>
        </w:trPr>
        <w:tc>
          <w:tcPr>
            <w:tcW w:w="11136" w:type="dxa"/>
          </w:tcPr>
          <w:p w14:paraId="2E4CB602" w14:textId="7464C8C3" w:rsidR="00E80CD9" w:rsidRPr="00AC3438" w:rsidRDefault="00DA2E09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368063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340BA35B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FEF47DD" w14:textId="40119B44" w:rsidR="00E80CD9" w:rsidRPr="003E6C57" w:rsidRDefault="00DA2E09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9A4BAA9" w14:textId="4D2D3E79" w:rsidR="00E80CD9" w:rsidRPr="003E6C57" w:rsidRDefault="00DA2E0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F99A2E9" w14:textId="51CBEBD4" w:rsidR="00E80CD9" w:rsidRPr="003E6C57" w:rsidRDefault="00DA2E0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6113A9C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3D86A450" w14:textId="3DA1A406" w:rsidR="00E80CD9" w:rsidRPr="00577134" w:rsidRDefault="00DA2E09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7D1E45B4" wp14:editId="658EF610">
                        <wp:extent cx="1904365" cy="1546860"/>
                        <wp:effectExtent l="0" t="0" r="635" b="0"/>
                        <wp:docPr id="1272559800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2559800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546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26EB44F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15A6B20" w14:textId="395B7A54" w:rsidR="00E80CD9" w:rsidRPr="00BE6656" w:rsidRDefault="00DA2E09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4CC9134" w14:textId="5258892B" w:rsidR="00E80CD9" w:rsidRPr="00BE6656" w:rsidRDefault="00DA2E0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DA2E09" w:rsidRPr="00577134" w14:paraId="7B8339C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79C4DC" w14:textId="744C3F90" w:rsidR="00DA2E09" w:rsidRDefault="00DA2E0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381F43B" w14:textId="2C2F610A" w:rsidR="00DA2E09" w:rsidRDefault="00DA2E0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DA2E09" w:rsidRPr="00577134" w14:paraId="0F94F9A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1E1E3E" w14:textId="613A08B4" w:rsidR="00DA2E09" w:rsidRDefault="00DA2E0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7AEAF8" w14:textId="0A6CD276" w:rsidR="00DA2E09" w:rsidRDefault="00DA2E0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</w:tbl>
                <w:p w14:paraId="2AC29A98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109D1A9D" w14:textId="77777777" w:rsidR="00DA2E09" w:rsidRDefault="00DA2E0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3(shell_medium.step&lt;1&gt;[4])(shell_medium),</w:t>
                  </w:r>
                </w:p>
                <w:p w14:paraId="06B1764A" w14:textId="7612B340" w:rsidR="00E80CD9" w:rsidRPr="00577134" w:rsidRDefault="00DA2E0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4(shell_medium.step&lt;1&gt;[3])(shell_medium)</w:t>
                  </w:r>
                </w:p>
              </w:tc>
            </w:tr>
            <w:tr w:rsidR="00E80CD9" w:rsidRPr="000841BF" w14:paraId="757147A4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4A6540A3" w14:textId="5D58F0E3" w:rsidR="00E80CD9" w:rsidRPr="000841BF" w:rsidRDefault="00DA2E0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6"/>
                    <w:gridCol w:w="3518"/>
                    <w:gridCol w:w="3516"/>
                  </w:tblGrid>
                  <w:tr w:rsidR="00E80CD9" w:rsidRPr="000841BF" w14:paraId="56515966" w14:textId="77777777" w:rsidTr="000A7C6B">
                    <w:trPr>
                      <w:trHeight w:val="3168"/>
                    </w:trPr>
                    <w:tc>
                      <w:tcPr>
                        <w:tcW w:w="3516" w:type="dxa"/>
                        <w:vAlign w:val="center"/>
                      </w:tcPr>
                      <w:p w14:paraId="296D8508" w14:textId="5B5363DC" w:rsidR="00E80CD9" w:rsidRPr="00483B0D" w:rsidRDefault="00DA2E0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292ADEF1" wp14:editId="7DD13B80">
                              <wp:extent cx="2095500" cy="1907540"/>
                              <wp:effectExtent l="0" t="0" r="0" b="0"/>
                              <wp:docPr id="1479123273" name="Pictur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79123273" name="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5500" cy="190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6995593F" w14:textId="78B89135" w:rsidR="00E80CD9" w:rsidRPr="00D5399D" w:rsidRDefault="00E80CD9" w:rsidP="000A7C6B">
                        <w:pPr>
                          <w:jc w:val="center"/>
                          <w:rPr>
                            <w:rStyle w:val="Strong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218DC1D2" w14:textId="47F291BD" w:rsidR="00E80CD9" w:rsidRPr="000841BF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80CD9" w:rsidRPr="000841BF" w14:paraId="66F256A1" w14:textId="77777777" w:rsidTr="000A7C6B">
                    <w:trPr>
                      <w:trHeight w:val="288"/>
                    </w:trPr>
                    <w:tc>
                      <w:tcPr>
                        <w:tcW w:w="3516" w:type="dxa"/>
                        <w:vAlign w:val="center"/>
                      </w:tcPr>
                      <w:p w14:paraId="09DF7C2B" w14:textId="0174CBBC" w:rsidR="00E80CD9" w:rsidRPr="00577134" w:rsidRDefault="00DA2E0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SN curve</w:t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5DAB367D" w14:textId="5BA79B02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0C565472" w14:textId="3FCDDCB9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F26900E" w14:textId="77777777" w:rsidR="00E80CD9" w:rsidRPr="000841BF" w:rsidRDefault="00E80CD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14:paraId="42E9BDB9" w14:textId="396FF3D2" w:rsidR="00E80CD9" w:rsidRDefault="00E80CD9" w:rsidP="000A7C6B"/>
        </w:tc>
      </w:tr>
      <w:bookmarkEnd w:id="8"/>
      <w:bookmarkEnd w:id="9"/>
      <w:bookmarkEnd w:id="10"/>
    </w:tbl>
    <w:p w14:paraId="1CA39EE9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3A5769B5" w14:textId="77777777" w:rsidTr="00452CBC">
        <w:tc>
          <w:tcPr>
            <w:tcW w:w="11016" w:type="dxa"/>
          </w:tcPr>
          <w:p w14:paraId="6B9B4F81" w14:textId="77939099" w:rsidR="005273D5" w:rsidRDefault="00DA2E09" w:rsidP="00DA2E09">
            <w:pPr>
              <w:pStyle w:val="Heading1"/>
              <w:rPr>
                <w:rStyle w:val="Strong"/>
              </w:rPr>
            </w:pPr>
            <w:bookmarkStart w:id="12" w:name="_Toc167368064"/>
            <w:r>
              <w:rPr>
                <w:rStyle w:val="Strong"/>
              </w:rPr>
              <w:t>Loading Options</w:t>
            </w:r>
            <w:bookmarkEnd w:id="12"/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1980"/>
              <w:gridCol w:w="2070"/>
              <w:gridCol w:w="5079"/>
            </w:tblGrid>
            <w:tr w:rsidR="00133C1E" w14:paraId="6AE8DE2C" w14:textId="77777777" w:rsidTr="00452C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045F6AF" w14:textId="0D30E0C6" w:rsidR="00133C1E" w:rsidRPr="004E282D" w:rsidRDefault="00DA2E09" w:rsidP="00B571D9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Event Name</w:t>
                  </w:r>
                </w:p>
              </w:tc>
              <w:tc>
                <w:tcPr>
                  <w:tcW w:w="198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71563ED" w14:textId="528EDF25" w:rsidR="00133C1E" w:rsidRPr="004E282D" w:rsidRDefault="00DA2E09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No. of cycles</w:t>
                  </w:r>
                </w:p>
              </w:tc>
              <w:tc>
                <w:tcPr>
                  <w:tcW w:w="207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AA75875" w14:textId="5A971830" w:rsidR="00133C1E" w:rsidRPr="004E282D" w:rsidRDefault="00DA2E09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Loading Type</w:t>
                  </w:r>
                </w:p>
              </w:tc>
              <w:tc>
                <w:tcPr>
                  <w:tcW w:w="507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0F966C8" w14:textId="0232B742" w:rsidR="00133C1E" w:rsidRPr="004E282D" w:rsidRDefault="00DA2E09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Association</w:t>
                  </w:r>
                </w:p>
              </w:tc>
            </w:tr>
            <w:tr w:rsidR="00133C1E" w14:paraId="14A74AF2" w14:textId="77777777" w:rsidTr="00452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02A01DD2" w14:textId="02D1A4FD" w:rsidR="00133C1E" w:rsidRPr="00AD5FBA" w:rsidRDefault="00DA2E09" w:rsidP="00B571D9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Event-1</w:t>
                  </w:r>
                </w:p>
              </w:tc>
              <w:tc>
                <w:tcPr>
                  <w:tcW w:w="19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53A4C10D" w14:textId="5846B6F7" w:rsidR="00133C1E" w:rsidRPr="006208CB" w:rsidRDefault="00DA2E09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207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728EFFAA" w14:textId="33F05F2F" w:rsidR="00133C1E" w:rsidRPr="006208CB" w:rsidRDefault="00DA2E09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Fully Reversed (LR=-1)</w:t>
                  </w:r>
                </w:p>
              </w:tc>
              <w:tc>
                <w:tcPr>
                  <w:tcW w:w="5079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  <w:vAlign w:val="center"/>
                </w:tcPr>
                <w:tbl>
                  <w:tblPr>
                    <w:tblStyle w:val="TableGrid"/>
                    <w:tblW w:w="485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740"/>
                    <w:gridCol w:w="1740"/>
                    <w:gridCol w:w="1379"/>
                  </w:tblGrid>
                  <w:tr w:rsidR="00691BFB" w14:paraId="38D9294F" w14:textId="77777777" w:rsidTr="00452CBC">
                    <w:trPr>
                      <w:trHeight w:val="244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72F31BD5" w14:textId="0022DB98" w:rsidR="00691BFB" w:rsidRPr="00B571D9" w:rsidRDefault="00DA2E09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Study name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737FBCFA" w14:textId="77E8DB30" w:rsidR="00691BFB" w:rsidRPr="00B571D9" w:rsidRDefault="00DA2E09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Scale Factor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bottom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0681B3BE" w14:textId="62F12005" w:rsidR="00691BFB" w:rsidRDefault="00DA2E09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Step</w:t>
                        </w:r>
                      </w:p>
                    </w:tc>
                  </w:tr>
                  <w:tr w:rsidR="00691BFB" w14:paraId="17F04FE3" w14:textId="77777777" w:rsidTr="00452CBC">
                    <w:trPr>
                      <w:trHeight w:val="257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auto"/>
                        <w:vAlign w:val="center"/>
                      </w:tcPr>
                      <w:p w14:paraId="7E1298C2" w14:textId="57664245" w:rsidR="00691BFB" w:rsidRDefault="00DA2E09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Static 1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2A7B3B3F" w14:textId="090944D6" w:rsidR="00691BFB" w:rsidRPr="00EF37BF" w:rsidRDefault="00DA2E09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549CA199" w14:textId="43A26B35" w:rsidR="00691BFB" w:rsidRPr="00EF37BF" w:rsidRDefault="00DA2E09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7935811E" w14:textId="77777777" w:rsidR="00691BFB" w:rsidRPr="00691BFB" w:rsidRDefault="00691BFB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DEFFA05" w14:textId="3776C3C7" w:rsidR="005273D5" w:rsidRDefault="005273D5" w:rsidP="000A7C6B">
            <w:pPr>
              <w:rPr>
                <w:rStyle w:val="Strong"/>
              </w:rPr>
            </w:pPr>
          </w:p>
        </w:tc>
      </w:tr>
    </w:tbl>
    <w:p w14:paraId="665A5606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3D48F423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2A322BC" w14:textId="05286E59" w:rsidR="00EC2432" w:rsidRDefault="00DA2E09" w:rsidP="000A7C6B">
            <w:pPr>
              <w:pStyle w:val="Heading1"/>
            </w:pPr>
            <w:bookmarkStart w:id="13" w:name="_Toc243733152"/>
            <w:bookmarkStart w:id="14" w:name="_Toc245020120"/>
            <w:bookmarkStart w:id="15" w:name="_Toc245020152"/>
            <w:bookmarkStart w:id="16" w:name="_Toc167368065"/>
            <w:r>
              <w:lastRenderedPageBreak/>
              <w:t>Study Results</w:t>
            </w:r>
            <w:bookmarkEnd w:id="16"/>
          </w:p>
          <w:p w14:paraId="0433DEEF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50"/>
              <w:gridCol w:w="2197"/>
              <w:gridCol w:w="2187"/>
            </w:tblGrid>
            <w:tr w:rsidR="00DA2E09" w14:paraId="5B1A2BAC" w14:textId="77777777" w:rsidTr="00694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C5E41E" w14:textId="11CA07D8" w:rsidR="00DA2E09" w:rsidRDefault="00DA2E09" w:rsidP="00DA2E0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FCD4FA7" w14:textId="0505C8E3" w:rsidR="00DA2E09" w:rsidRDefault="00DA2E09" w:rsidP="00DA2E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275A425" w14:textId="5B3A330E" w:rsidR="00DA2E09" w:rsidRDefault="00DA2E09" w:rsidP="00DA2E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626D730" w14:textId="4D75E42C" w:rsidR="00DA2E09" w:rsidRDefault="00DA2E09" w:rsidP="00DA2E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A2E09" w14:paraId="50B25A00" w14:textId="77777777" w:rsidTr="00694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60A3A28" w14:textId="4DD4BF92" w:rsidR="00DA2E09" w:rsidRPr="004D2956" w:rsidRDefault="00DA2E09" w:rsidP="00DA2E0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165CDC0" w14:textId="4C2D35A5" w:rsidR="00DA2E09" w:rsidRPr="004D2956" w:rsidRDefault="00DA2E09" w:rsidP="00DA2E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Damage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A499C0F" w14:textId="77777777" w:rsidR="00DA2E09" w:rsidRDefault="00DA2E09" w:rsidP="00DA2E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3.000e-01</w:t>
                  </w:r>
                </w:p>
                <w:p w14:paraId="59930196" w14:textId="44F4A1D9" w:rsidR="00DA2E09" w:rsidRPr="004D2956" w:rsidRDefault="00DA2E09" w:rsidP="00DA2E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514B623" w14:textId="77777777" w:rsidR="00DA2E09" w:rsidRDefault="00DA2E09" w:rsidP="00DA2E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1.387e+04</w:t>
                  </w:r>
                </w:p>
                <w:p w14:paraId="77B0B23A" w14:textId="669C3893" w:rsidR="00DA2E09" w:rsidRPr="004D2956" w:rsidRDefault="00DA2E09" w:rsidP="00DA2E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12475</w:t>
                  </w:r>
                </w:p>
              </w:tc>
            </w:tr>
            <w:tr w:rsidR="00DA2E09" w14:paraId="6825344D" w14:textId="77777777" w:rsidTr="0069483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338073" w14:textId="59EFB1D9" w:rsidR="00DA2E09" w:rsidRDefault="00DA2E09" w:rsidP="00DA2E0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B86B197" wp14:editId="7F7B2044">
                        <wp:extent cx="6646545" cy="3644265"/>
                        <wp:effectExtent l="0" t="0" r="1905" b="0"/>
                        <wp:docPr id="448120746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8120746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44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D39C70" w14:textId="4338D852" w:rsidR="00DA2E09" w:rsidRPr="004D2956" w:rsidRDefault="00DA2E09" w:rsidP="00DA2E0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shell_medium-Fatigue 1-Results-Results1</w:t>
                  </w:r>
                </w:p>
              </w:tc>
            </w:tr>
          </w:tbl>
          <w:p w14:paraId="1D0F2C37" w14:textId="77777777" w:rsidR="00DA2E09" w:rsidRDefault="00DA2E09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DA2E09" w14:paraId="517EA1FB" w14:textId="77777777" w:rsidTr="00694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455FD92" w14:textId="14532F85" w:rsidR="00DA2E09" w:rsidRDefault="00DA2E09" w:rsidP="00DA2E0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1EDB3C4" w14:textId="3D70271C" w:rsidR="00DA2E09" w:rsidRDefault="00DA2E09" w:rsidP="00DA2E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71624FF" w14:textId="193C92A5" w:rsidR="00DA2E09" w:rsidRDefault="00DA2E09" w:rsidP="00DA2E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796065A" w14:textId="0018E90F" w:rsidR="00DA2E09" w:rsidRDefault="00DA2E09" w:rsidP="00DA2E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A2E09" w14:paraId="3F5E7271" w14:textId="77777777" w:rsidTr="00694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218FA9F" w14:textId="7651EE71" w:rsidR="00DA2E09" w:rsidRPr="004D2956" w:rsidRDefault="00DA2E09" w:rsidP="00DA2E0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3535079" w14:textId="5816276A" w:rsidR="00DA2E09" w:rsidRPr="004D2956" w:rsidRDefault="00DA2E09" w:rsidP="00DA2E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Life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9D75E88" w14:textId="77777777" w:rsidR="00DA2E09" w:rsidRDefault="00DA2E09" w:rsidP="00DA2E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2.163e+01cycle</w:t>
                  </w:r>
                </w:p>
                <w:p w14:paraId="7E42F9F6" w14:textId="765257CD" w:rsidR="00DA2E09" w:rsidRPr="004D2956" w:rsidRDefault="00DA2E09" w:rsidP="00DA2E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12475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D1FE047" w14:textId="77777777" w:rsidR="00DA2E09" w:rsidRDefault="00DA2E09" w:rsidP="00DA2E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1.000e+06cycle</w:t>
                  </w:r>
                </w:p>
                <w:p w14:paraId="6A7C5890" w14:textId="4AEC0BA3" w:rsidR="00DA2E09" w:rsidRPr="004D2956" w:rsidRDefault="00DA2E09" w:rsidP="00DA2E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</w:tr>
            <w:tr w:rsidR="00DA2E09" w14:paraId="75DC139D" w14:textId="77777777" w:rsidTr="0069483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5922A2" w14:textId="2DC3E628" w:rsidR="00DA2E09" w:rsidRDefault="00DA2E09" w:rsidP="00DA2E0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4F614AB9" wp14:editId="7492AC18">
                        <wp:extent cx="6646545" cy="3644265"/>
                        <wp:effectExtent l="0" t="0" r="1905" b="0"/>
                        <wp:docPr id="1131437961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1437961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44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926290" w14:textId="09F53E9B" w:rsidR="00DA2E09" w:rsidRPr="004D2956" w:rsidRDefault="00DA2E09" w:rsidP="00DA2E0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shell_medium-Fatigue 1-Results-Results2</w:t>
                  </w:r>
                </w:p>
              </w:tc>
            </w:tr>
          </w:tbl>
          <w:p w14:paraId="1B8D1A24" w14:textId="77777777" w:rsidR="00DA2E09" w:rsidRPr="000B04D4" w:rsidRDefault="00DA2E09" w:rsidP="000A7C6B"/>
          <w:bookmarkEnd w:id="13"/>
          <w:bookmarkEnd w:id="14"/>
          <w:bookmarkEnd w:id="15"/>
          <w:p w14:paraId="7EE1F38A" w14:textId="16C8010F" w:rsidR="00EC2432" w:rsidRDefault="00EC2432" w:rsidP="000A7C6B"/>
        </w:tc>
      </w:tr>
    </w:tbl>
    <w:p w14:paraId="32CAB80F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1FBBDFDA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4111E16" w14:textId="7905A7D6" w:rsidR="000B1701" w:rsidRDefault="00DA2E09" w:rsidP="00DA2E09">
            <w:pPr>
              <w:pStyle w:val="Heading1"/>
            </w:pPr>
            <w:bookmarkStart w:id="17" w:name="_Toc167368066"/>
            <w:r>
              <w:t>Conclusion</w:t>
            </w:r>
            <w:bookmarkEnd w:id="17"/>
          </w:p>
        </w:tc>
      </w:tr>
    </w:tbl>
    <w:p w14:paraId="617FD8D7" w14:textId="75E580D4" w:rsidR="00AC3438" w:rsidRPr="00AC3438" w:rsidRDefault="00AC3438" w:rsidP="00FE0924"/>
    <w:sectPr w:rsidR="00AC3438" w:rsidRPr="00AC3438" w:rsidSect="00DA2E09">
      <w:footerReference w:type="default" r:id="rId15"/>
      <w:footerReference w:type="first" r:id="rId16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A8542" w14:textId="77777777" w:rsidR="00DA2E09" w:rsidRDefault="00DA2E09" w:rsidP="00F25CD7">
      <w:pPr>
        <w:spacing w:after="0" w:line="240" w:lineRule="auto"/>
      </w:pPr>
      <w:r>
        <w:separator/>
      </w:r>
    </w:p>
  </w:endnote>
  <w:endnote w:type="continuationSeparator" w:id="0">
    <w:p w14:paraId="49D292B0" w14:textId="77777777" w:rsidR="00DA2E09" w:rsidRDefault="00DA2E09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0132BE3C" w14:textId="77777777" w:rsidTr="003E1AE9">
      <w:tc>
        <w:tcPr>
          <w:tcW w:w="867" w:type="pct"/>
        </w:tcPr>
        <w:p w14:paraId="334DDFAA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8A3D20A" wp14:editId="3FBDCB69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4D8A3C99" w14:textId="42C66C8D" w:rsidR="00FD315C" w:rsidRDefault="00DA2E09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4B438A21" w14:textId="039476F1" w:rsidR="00FD315C" w:rsidRDefault="00DA2E09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shell_medium</w:t>
          </w:r>
        </w:p>
      </w:tc>
      <w:tc>
        <w:tcPr>
          <w:tcW w:w="0" w:type="auto"/>
          <w:vAlign w:val="bottom"/>
        </w:tcPr>
        <w:p w14:paraId="7916F7F1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12B8A3A5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01D4ACB9" w14:textId="77777777" w:rsidTr="00BF0BC4">
      <w:tc>
        <w:tcPr>
          <w:tcW w:w="1908" w:type="dxa"/>
        </w:tcPr>
        <w:p w14:paraId="5B31099F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F3145B2" wp14:editId="504BB39A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034B0928" w14:textId="6B555640" w:rsidR="00FD315C" w:rsidRDefault="00DA2E09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70AB08B0" w14:textId="3A338EBC" w:rsidR="00FD315C" w:rsidRDefault="00DA2E09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shell_medium</w:t>
          </w:r>
        </w:p>
      </w:tc>
      <w:tc>
        <w:tcPr>
          <w:tcW w:w="360" w:type="dxa"/>
          <w:vAlign w:val="bottom"/>
        </w:tcPr>
        <w:p w14:paraId="6C793AE1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6F2E6BC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79528" w14:textId="77777777" w:rsidR="00DA2E09" w:rsidRDefault="00DA2E09" w:rsidP="00F25CD7">
      <w:pPr>
        <w:spacing w:after="0" w:line="240" w:lineRule="auto"/>
      </w:pPr>
      <w:r>
        <w:separator/>
      </w:r>
    </w:p>
  </w:footnote>
  <w:footnote w:type="continuationSeparator" w:id="0">
    <w:p w14:paraId="4A56314E" w14:textId="77777777" w:rsidR="00DA2E09" w:rsidRDefault="00DA2E09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09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257C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2E09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9AE6"/>
  <w15:docId w15:val="{63C78C11-0488-4920-8240-D82D477E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7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2024-05-23T12:47:00Z</dcterms:created>
  <dcterms:modified xsi:type="dcterms:W3CDTF">2024-05-23T12:47:00Z</dcterms:modified>
</cp:coreProperties>
</file>