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74AC6F23" w14:textId="77777777" w:rsidTr="00A43A5B">
        <w:trPr>
          <w:cantSplit/>
          <w:trHeight w:val="4488"/>
        </w:trPr>
        <w:tc>
          <w:tcPr>
            <w:tcW w:w="6285" w:type="dxa"/>
          </w:tcPr>
          <w:p w14:paraId="6CC2E1EA" w14:textId="4C4ABBEA" w:rsidR="00F448BC" w:rsidRDefault="00144E4A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17D81F" wp14:editId="1FB52FD6">
                  <wp:extent cx="3853815" cy="2044065"/>
                  <wp:effectExtent l="0" t="0" r="0" b="0"/>
                  <wp:docPr id="1751994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99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04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634248F3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0B61B09E" w14:textId="593679F9" w:rsidR="00B77317" w:rsidRPr="00CD1539" w:rsidRDefault="00144E4A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shell_medium_ribstruc</w:t>
                  </w:r>
                </w:p>
                <w:p w14:paraId="3DC15260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3C81F076" w14:textId="25C85A05" w:rsidR="00B77317" w:rsidRPr="00CD1539" w:rsidRDefault="00144E4A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27 May 2024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5FF2B28F" w14:textId="5596005E" w:rsidR="00B77317" w:rsidRPr="00CD1539" w:rsidRDefault="00144E4A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14:paraId="7CB91407" w14:textId="5B182348" w:rsidR="00B77317" w:rsidRPr="006A441F" w:rsidRDefault="00144E4A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2E40DC23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00F58E96" w14:textId="6D4691F5" w:rsidR="00B77317" w:rsidRDefault="00144E4A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16B6309E" w14:textId="5CB9A54B" w:rsidR="00144E4A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67734797" w:history="1">
                        <w:r w:rsidR="00144E4A" w:rsidRPr="00140CA7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144E4A">
                          <w:rPr>
                            <w:noProof/>
                            <w:webHidden/>
                          </w:rPr>
                          <w:tab/>
                        </w:r>
                        <w:r w:rsidR="00144E4A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144E4A">
                          <w:rPr>
                            <w:noProof/>
                            <w:webHidden/>
                          </w:rPr>
                          <w:instrText xml:space="preserve"> PAGEREF _Toc167734797 \h </w:instrText>
                        </w:r>
                        <w:r w:rsidR="00144E4A">
                          <w:rPr>
                            <w:noProof/>
                            <w:webHidden/>
                          </w:rPr>
                        </w:r>
                        <w:r w:rsidR="00144E4A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144E4A">
                          <w:rPr>
                            <w:noProof/>
                            <w:webHidden/>
                          </w:rPr>
                          <w:t>1</w:t>
                        </w:r>
                        <w:r w:rsidR="00144E4A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673EA33" w14:textId="0CA5C259" w:rsidR="00144E4A" w:rsidRDefault="00144E4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4798" w:history="1">
                        <w:r w:rsidRPr="00140CA7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_Toc167734798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7EC8757" w14:textId="47C1837A" w:rsidR="00144E4A" w:rsidRDefault="00144E4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4799" w:history="1">
                        <w:r w:rsidRPr="00140CA7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_Toc167734799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810BBCC" w14:textId="04AA8DCB" w:rsidR="00144E4A" w:rsidRDefault="00144E4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4800" w:history="1">
                        <w:r w:rsidRPr="00140CA7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_Toc167734800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5013482" w14:textId="7195C72D" w:rsidR="00144E4A" w:rsidRDefault="00144E4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4801" w:history="1">
                        <w:r w:rsidRPr="00140CA7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_Toc167734801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A48504C" w14:textId="72508322" w:rsidR="00144E4A" w:rsidRDefault="00144E4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4802" w:history="1">
                        <w:r w:rsidRPr="00140CA7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_Toc167734802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33D2AC2" w14:textId="3D9778A5" w:rsidR="00144E4A" w:rsidRDefault="00144E4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4803" w:history="1">
                        <w:r w:rsidRPr="00140CA7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_Toc167734803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C9E2254" w14:textId="005D950F" w:rsidR="00144E4A" w:rsidRDefault="00144E4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4804" w:history="1">
                        <w:r w:rsidRPr="00140CA7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_Toc167734804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997BFCA" w14:textId="45800BF4" w:rsidR="00144E4A" w:rsidRDefault="00144E4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4805" w:history="1">
                        <w:r w:rsidRPr="00140CA7">
                          <w:rPr>
                            <w:rStyle w:val="Hyperlink"/>
                            <w:noProof/>
                          </w:rPr>
                          <w:t>Interaction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_Toc167734805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DA588F6" w14:textId="6780B472" w:rsidR="00144E4A" w:rsidRDefault="00144E4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4806" w:history="1">
                        <w:r w:rsidRPr="00140CA7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_Toc167734806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2844ABD" w14:textId="5EC835DD" w:rsidR="00144E4A" w:rsidRDefault="00144E4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4807" w:history="1">
                        <w:r w:rsidRPr="00140CA7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_Toc167734807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8341ACA" w14:textId="181A4381" w:rsidR="00144E4A" w:rsidRDefault="00144E4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4808" w:history="1">
                        <w:r w:rsidRPr="00140CA7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_Toc167734808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1F480F6" w14:textId="1147B4A4" w:rsidR="00144E4A" w:rsidRDefault="00144E4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4809" w:history="1">
                        <w:r w:rsidRPr="00140CA7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_Toc167734809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C044571" w14:textId="2C456B15" w:rsidR="00144E4A" w:rsidRDefault="00144E4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4810" w:history="1">
                        <w:r w:rsidRPr="00140CA7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_Toc167734810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AE8E55B" w14:textId="6AE39F33" w:rsidR="00144E4A" w:rsidRDefault="00144E4A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4811" w:history="1">
                        <w:r w:rsidRPr="00140CA7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_Toc167734811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11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76BD114" w14:textId="43B39DB7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0949F0ED" w14:textId="77777777" w:rsidR="00F448BC" w:rsidRDefault="00F448BC" w:rsidP="00A5373F"/>
        </w:tc>
      </w:tr>
      <w:tr w:rsidR="00F448BC" w14:paraId="4E5C64DE" w14:textId="77777777" w:rsidTr="00BE081A">
        <w:trPr>
          <w:cantSplit/>
          <w:trHeight w:val="3924"/>
        </w:trPr>
        <w:tc>
          <w:tcPr>
            <w:tcW w:w="6285" w:type="dxa"/>
          </w:tcPr>
          <w:p w14:paraId="16309704" w14:textId="6EBAF9EB" w:rsidR="00C27B5D" w:rsidRDefault="00144E4A" w:rsidP="00C27B5D">
            <w:pPr>
              <w:pStyle w:val="Heading1"/>
            </w:pPr>
            <w:bookmarkStart w:id="0" w:name="_Toc167734797"/>
            <w:r>
              <w:t>Description</w:t>
            </w:r>
            <w:bookmarkEnd w:id="0"/>
          </w:p>
          <w:p w14:paraId="611E2D52" w14:textId="60B36BC7" w:rsidR="00F448BC" w:rsidRPr="00E65D6E" w:rsidRDefault="00144E4A" w:rsidP="00FF408C">
            <w:r>
              <w:t>No Data</w:t>
            </w:r>
          </w:p>
        </w:tc>
        <w:tc>
          <w:tcPr>
            <w:tcW w:w="4713" w:type="dxa"/>
            <w:vMerge/>
          </w:tcPr>
          <w:p w14:paraId="5DBD9DD2" w14:textId="77777777" w:rsidR="00F448BC" w:rsidRPr="00A33AA4" w:rsidRDefault="00F448BC" w:rsidP="00840CC7">
            <w:pPr>
              <w:pStyle w:val="TOC3"/>
            </w:pPr>
          </w:p>
        </w:tc>
      </w:tr>
    </w:tbl>
    <w:p w14:paraId="499681D9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70A20AE7" w14:textId="77777777" w:rsidTr="00DD03CF">
        <w:tc>
          <w:tcPr>
            <w:tcW w:w="11016" w:type="dxa"/>
          </w:tcPr>
          <w:p w14:paraId="2E003C92" w14:textId="096DECB4" w:rsidR="00343025" w:rsidRDefault="00144E4A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67734798"/>
            <w:r>
              <w:lastRenderedPageBreak/>
              <w:t>Assumptions</w:t>
            </w:r>
            <w:bookmarkEnd w:id="4"/>
          </w:p>
          <w:p w14:paraId="5A20859A" w14:textId="77777777" w:rsidR="00E1211B" w:rsidRDefault="00E1211B" w:rsidP="0034302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221495" w14:paraId="2FA99DE6" w14:textId="77777777" w:rsidTr="00DD03CF">
              <w:tc>
                <w:tcPr>
                  <w:tcW w:w="5392" w:type="dxa"/>
                  <w:vAlign w:val="center"/>
                </w:tcPr>
                <w:p w14:paraId="2CB2599C" w14:textId="6CF2D143" w:rsidR="00221495" w:rsidRDefault="00144E4A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A52F7FE" wp14:editId="019A838C">
                        <wp:extent cx="3286760" cy="2175510"/>
                        <wp:effectExtent l="0" t="0" r="8890" b="0"/>
                        <wp:docPr id="521916812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1916812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6760" cy="2175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1248864" w14:textId="262133BA" w:rsidR="00221495" w:rsidRDefault="00144E4A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Original Model</w:t>
                  </w:r>
                </w:p>
              </w:tc>
              <w:tc>
                <w:tcPr>
                  <w:tcW w:w="5393" w:type="dxa"/>
                  <w:vAlign w:val="center"/>
                </w:tcPr>
                <w:p w14:paraId="0191528D" w14:textId="0D90C64B" w:rsidR="00221495" w:rsidRDefault="00144E4A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613D0B7" wp14:editId="011E471B">
                        <wp:extent cx="3287395" cy="1743710"/>
                        <wp:effectExtent l="0" t="0" r="8255" b="8890"/>
                        <wp:docPr id="512290060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2290060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7395" cy="1743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F18A61E" w14:textId="026F40D5" w:rsidR="00221495" w:rsidRDefault="00144E4A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Model Analyzed</w:t>
                  </w:r>
                </w:p>
              </w:tc>
            </w:tr>
          </w:tbl>
          <w:p w14:paraId="7C51FE9F" w14:textId="72A18F2C" w:rsidR="00A96F2C" w:rsidRDefault="00A96F2C" w:rsidP="00A96F2C"/>
        </w:tc>
      </w:tr>
    </w:tbl>
    <w:p w14:paraId="1389248D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1D34F915" w14:textId="77777777" w:rsidTr="00ED5A01">
        <w:tc>
          <w:tcPr>
            <w:tcW w:w="11016" w:type="dxa"/>
          </w:tcPr>
          <w:p w14:paraId="0F4BE69B" w14:textId="515F8B7F" w:rsidR="00FF408C" w:rsidRDefault="00144E4A" w:rsidP="00FF408C">
            <w:pPr>
              <w:pStyle w:val="Heading1"/>
            </w:pPr>
            <w:bookmarkStart w:id="5" w:name="_Toc167734799"/>
            <w:r>
              <w:lastRenderedPageBreak/>
              <w:t>Model Information</w:t>
            </w:r>
            <w:bookmarkEnd w:id="5"/>
          </w:p>
          <w:p w14:paraId="6DDA7051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5B9AE77E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43A4D97E" w14:textId="77777777" w:rsidTr="00077EA0">
                    <w:tc>
                      <w:tcPr>
                        <w:tcW w:w="8640" w:type="dxa"/>
                      </w:tcPr>
                      <w:p w14:paraId="7013D37A" w14:textId="5EB79B93" w:rsidR="00077EA0" w:rsidRDefault="00144E4A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44D844EC" wp14:editId="73D658EC">
                              <wp:extent cx="5349240" cy="3540760"/>
                              <wp:effectExtent l="0" t="0" r="3810" b="2540"/>
                              <wp:docPr id="194617607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46176074" name="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5407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6389F73" w14:textId="0AFADF46" w:rsidR="00C16188" w:rsidRDefault="00144E4A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shell_medium_ribstruc</w:t>
                  </w:r>
                </w:p>
                <w:p w14:paraId="6549CF19" w14:textId="59E115CE" w:rsidR="00C16188" w:rsidRDefault="00144E4A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51381CEF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0AFBED0" w14:textId="5FC41CD4" w:rsidR="00C16188" w:rsidRPr="0044448A" w:rsidRDefault="00144E4A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395FB982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0BAE1D3" w14:textId="7BA49560" w:rsidR="00C16188" w:rsidRDefault="00144E4A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C765629" w14:textId="47534084" w:rsidR="00C16188" w:rsidRDefault="00144E4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2D43C22" w14:textId="03864610" w:rsidR="00C16188" w:rsidRDefault="00144E4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313CB01" w14:textId="4B6B0A51" w:rsidR="00C16188" w:rsidRDefault="00144E4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144E4A" w14:paraId="621E18BE" w14:textId="77777777" w:rsidTr="007653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D5A1F73" w14:textId="6D37772B" w:rsidR="00144E4A" w:rsidRDefault="00144E4A" w:rsidP="00765342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shell_medium.step&lt;1&gt;[3]</w:t>
                  </w:r>
                </w:p>
                <w:p w14:paraId="75754BA7" w14:textId="64779B37" w:rsidR="00144E4A" w:rsidRPr="0044448A" w:rsidRDefault="00144E4A" w:rsidP="00765342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E42D72" w14:textId="4BA44370" w:rsidR="00144E4A" w:rsidRPr="0044448A" w:rsidRDefault="00144E4A" w:rsidP="0076534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930609E" w14:textId="77777777" w:rsidR="00144E4A" w:rsidRDefault="00144E4A" w:rsidP="0076534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Mass:0.0115249 kg</w:t>
                  </w:r>
                </w:p>
                <w:p w14:paraId="20B95260" w14:textId="77777777" w:rsidR="00144E4A" w:rsidRDefault="00144E4A" w:rsidP="0076534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Volume:8.53698e-06 m^3</w:t>
                  </w:r>
                </w:p>
                <w:p w14:paraId="2F037789" w14:textId="77777777" w:rsidR="00144E4A" w:rsidRDefault="00144E4A" w:rsidP="0076534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Density:1,350 kg/m^3</w:t>
                  </w:r>
                </w:p>
                <w:p w14:paraId="2907CED6" w14:textId="77777777" w:rsidR="00144E4A" w:rsidRDefault="00144E4A" w:rsidP="0076534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Weight:0.112944 N</w:t>
                  </w:r>
                </w:p>
                <w:p w14:paraId="5FB037EB" w14:textId="330D872E" w:rsidR="00144E4A" w:rsidRPr="0044448A" w:rsidRDefault="00144E4A" w:rsidP="0076534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C8569A7" w14:textId="77777777" w:rsidR="00144E4A" w:rsidRDefault="00144E4A" w:rsidP="0076534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C:\Users\cinta\Downloads\IER_Shell\Medium Shell\shell_medium_ribstruc.SLDPRT</w:t>
                  </w:r>
                </w:p>
                <w:p w14:paraId="065E137B" w14:textId="4532E55D" w:rsidR="00144E4A" w:rsidRPr="0044448A" w:rsidRDefault="00144E4A" w:rsidP="0076534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27 20:31:40 2024</w:t>
                  </w:r>
                </w:p>
              </w:tc>
            </w:tr>
            <w:tr w:rsidR="00C16188" w14:paraId="4F19B4CC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85C8965" w14:textId="27BD8027" w:rsidR="00C16188" w:rsidRDefault="00144E4A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shell_medium.step&lt;1&gt;[4]</w:t>
                  </w:r>
                </w:p>
                <w:p w14:paraId="010FA104" w14:textId="4C95F561" w:rsidR="004B3022" w:rsidRPr="0044448A" w:rsidRDefault="004B3022" w:rsidP="0044448A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FA0C834" w14:textId="52A1677E" w:rsidR="00C16188" w:rsidRPr="0044448A" w:rsidRDefault="00144E4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44BD3EA" w14:textId="77777777" w:rsidR="00144E4A" w:rsidRDefault="00144E4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Mass:0.0226463 kg</w:t>
                  </w:r>
                </w:p>
                <w:p w14:paraId="2EEECB86" w14:textId="77777777" w:rsidR="00144E4A" w:rsidRDefault="00144E4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Volume:1.67463e-05 m^3</w:t>
                  </w:r>
                </w:p>
                <w:p w14:paraId="71C23044" w14:textId="77777777" w:rsidR="00144E4A" w:rsidRDefault="00144E4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Density:1,352.32 kg/m^3</w:t>
                  </w:r>
                </w:p>
                <w:p w14:paraId="5EC122C6" w14:textId="77777777" w:rsidR="00144E4A" w:rsidRDefault="00144E4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Weight:0.221933 N</w:t>
                  </w:r>
                </w:p>
                <w:p w14:paraId="662D641B" w14:textId="41C286FB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DE03EA2" w14:textId="77777777" w:rsidR="00144E4A" w:rsidRDefault="00144E4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C:\Users\cinta\Downloads\IER_Shell\Medium Shell\shell_medium_ribstruc.SLDPRT</w:t>
                  </w:r>
                </w:p>
                <w:p w14:paraId="766656B7" w14:textId="1ECFB587" w:rsidR="00C16188" w:rsidRPr="0044448A" w:rsidRDefault="00144E4A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27 20:31:40 2024</w:t>
                  </w:r>
                </w:p>
              </w:tc>
            </w:tr>
          </w:tbl>
          <w:p w14:paraId="367AB9C1" w14:textId="55A53718" w:rsidR="00FF408C" w:rsidRDefault="00FF408C" w:rsidP="00A96F2C"/>
        </w:tc>
      </w:tr>
    </w:tbl>
    <w:p w14:paraId="1444578C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E294F" w14:paraId="051188B3" w14:textId="77777777" w:rsidTr="005E294F">
        <w:tc>
          <w:tcPr>
            <w:tcW w:w="11016" w:type="dxa"/>
          </w:tcPr>
          <w:p w14:paraId="1CDF6330" w14:textId="250CB996" w:rsidR="00B35001" w:rsidRPr="00B35001" w:rsidRDefault="00144E4A" w:rsidP="00B35001">
            <w:pPr>
              <w:pStyle w:val="Heading1"/>
            </w:pPr>
            <w:bookmarkStart w:id="6" w:name="_Toc167734800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4909"/>
              <w:gridCol w:w="5296"/>
            </w:tblGrid>
            <w:tr w:rsidR="00B35001" w14:paraId="438EF03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ECED4C" w14:textId="336A480F" w:rsidR="00B35001" w:rsidRDefault="00144E4A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C5853AD" w14:textId="389A1FF0" w:rsidR="00B35001" w:rsidRDefault="00144E4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144E4A" w14:paraId="1FB168F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2DC2D6" w14:textId="74149229" w:rsidR="00144E4A" w:rsidRDefault="00144E4A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986D9A" w14:textId="54382535" w:rsidR="00144E4A" w:rsidRDefault="00144E4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144E4A" w14:paraId="25DA42D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899BE37" w14:textId="41442035" w:rsidR="00144E4A" w:rsidRDefault="00144E4A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23149A" w14:textId="6D9457C2" w:rsidR="00144E4A" w:rsidRDefault="00144E4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144E4A" w14:paraId="27EFB66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9D3ED4" w14:textId="323565AF" w:rsidR="00144E4A" w:rsidRDefault="00144E4A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8037F6" w14:textId="458AC35D" w:rsidR="00144E4A" w:rsidRDefault="00144E4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144E4A" w14:paraId="09CF443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8877EE8" w14:textId="6F788E87" w:rsidR="00144E4A" w:rsidRDefault="00144E4A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1C6805" w14:textId="7F00B2BF" w:rsidR="00144E4A" w:rsidRDefault="00144E4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144E4A" w14:paraId="2B51E19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46E72D" w14:textId="7F48FFE6" w:rsidR="00144E4A" w:rsidRDefault="00144E4A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81F7ED7" w14:textId="2E8E1FC7" w:rsidR="00144E4A" w:rsidRDefault="00144E4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144E4A" w14:paraId="4472641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4722C2" w14:textId="7376156D" w:rsidR="00144E4A" w:rsidRDefault="00144E4A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B0D3335" w14:textId="1420DF5A" w:rsidR="00144E4A" w:rsidRDefault="00144E4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44E4A" w14:paraId="09AEDDD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6D7F9EB" w14:textId="148047BC" w:rsidR="00144E4A" w:rsidRDefault="00144E4A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69B94F9" w14:textId="184CC29A" w:rsidR="00144E4A" w:rsidRDefault="00144E4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144E4A" w14:paraId="715A928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14E1F2" w14:textId="3AB546B3" w:rsidR="00144E4A" w:rsidRDefault="00144E4A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2CEBB0" w14:textId="57661745" w:rsidR="00144E4A" w:rsidRDefault="00144E4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44E4A" w14:paraId="53C76D4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D42835" w14:textId="24B91BD5" w:rsidR="00144E4A" w:rsidRDefault="00144E4A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174538" w14:textId="6C6D93B1" w:rsidR="00144E4A" w:rsidRDefault="00144E4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44E4A" w14:paraId="3637C8B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318F25" w14:textId="151B9801" w:rsidR="00144E4A" w:rsidRDefault="00144E4A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F4D5EB9" w14:textId="5EA32671" w:rsidR="00144E4A" w:rsidRDefault="00144E4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44E4A" w14:paraId="386949F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7BB48F" w14:textId="3A470941" w:rsidR="00144E4A" w:rsidRDefault="00144E4A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CABAB3" w14:textId="523AE6DE" w:rsidR="00144E4A" w:rsidRDefault="00144E4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144E4A" w14:paraId="5220704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99B60D" w14:textId="417F8EEF" w:rsidR="00144E4A" w:rsidRDefault="00144E4A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E9E5C4" w14:textId="559B436F" w:rsidR="00144E4A" w:rsidRDefault="00144E4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144E4A" w14:paraId="35E755E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DFE66D" w14:textId="06D83E91" w:rsidR="00144E4A" w:rsidRDefault="00144E4A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A97A024" w14:textId="30E4EF82" w:rsidR="00144E4A" w:rsidRDefault="00144E4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144E4A" w14:paraId="15622CB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0E0BCA" w14:textId="725ABA21" w:rsidR="00144E4A" w:rsidRDefault="00144E4A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E72ACF" w14:textId="1DA366AC" w:rsidR="00144E4A" w:rsidRDefault="00144E4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44E4A" w14:paraId="465D309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DB128F" w14:textId="001E4716" w:rsidR="00144E4A" w:rsidRDefault="00144E4A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63CA86" w14:textId="2499C0E1" w:rsidR="00144E4A" w:rsidRDefault="00144E4A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44E4A" w14:paraId="0C17390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043BD2A" w14:textId="71F2C10A" w:rsidR="00144E4A" w:rsidRDefault="00144E4A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BC9E72" w14:textId="08E48922" w:rsidR="00144E4A" w:rsidRDefault="00144E4A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(C:\Users\cinta\Downloads\IER_Shell\Medium Shell)</w:t>
                  </w:r>
                </w:p>
              </w:tc>
            </w:tr>
          </w:tbl>
          <w:p w14:paraId="30A35570" w14:textId="4D4FFBCF" w:rsidR="005E294F" w:rsidRDefault="005E294F" w:rsidP="00A96F2C"/>
        </w:tc>
      </w:tr>
      <w:bookmarkEnd w:id="1"/>
      <w:bookmarkEnd w:id="2"/>
      <w:bookmarkEnd w:id="3"/>
    </w:tbl>
    <w:p w14:paraId="0CB5FACB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F33129" w14:paraId="042838D0" w14:textId="77777777" w:rsidTr="00E80CD9">
        <w:tc>
          <w:tcPr>
            <w:tcW w:w="11016" w:type="dxa"/>
          </w:tcPr>
          <w:p w14:paraId="3C630754" w14:textId="002B1EB8" w:rsidR="00F33129" w:rsidRPr="00B35001" w:rsidRDefault="00144E4A" w:rsidP="000A7C6B">
            <w:pPr>
              <w:pStyle w:val="Heading1"/>
            </w:pPr>
            <w:bookmarkStart w:id="7" w:name="_Toc167734801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56"/>
              <w:gridCol w:w="5049"/>
            </w:tblGrid>
            <w:tr w:rsidR="00F33129" w14:paraId="1B7BE58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1CE33A" w14:textId="48DA9D19" w:rsidR="00F33129" w:rsidRDefault="00144E4A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5460D5F" w14:textId="212A2D6B" w:rsidR="00F33129" w:rsidRDefault="00144E4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144E4A" w14:paraId="2861FB0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D7FF45D" w14:textId="51E89A4E" w:rsidR="00144E4A" w:rsidRDefault="00144E4A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CE60BD" w14:textId="63747CD9" w:rsidR="00144E4A" w:rsidRDefault="00144E4A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144E4A" w14:paraId="5A9250D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3CA24D" w14:textId="3A337A08" w:rsidR="00144E4A" w:rsidRDefault="00144E4A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2B5CC2" w14:textId="63DD5467" w:rsidR="00144E4A" w:rsidRDefault="00144E4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144E4A" w14:paraId="4092DED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CF1158" w14:textId="5D7AC374" w:rsidR="00144E4A" w:rsidRDefault="00144E4A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5D968B6" w14:textId="49A91693" w:rsidR="00144E4A" w:rsidRDefault="00144E4A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144E4A" w14:paraId="5BDFD0C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47EBC4F" w14:textId="34592A73" w:rsidR="00144E4A" w:rsidRDefault="00144E4A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0B0C32" w14:textId="5BBE548B" w:rsidR="00144E4A" w:rsidRDefault="00144E4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1DD80AEF" w14:textId="6D59895F" w:rsidR="00F33129" w:rsidRDefault="00F33129" w:rsidP="000A7C6B"/>
        </w:tc>
      </w:tr>
    </w:tbl>
    <w:p w14:paraId="161829B4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23ED51BF" w14:textId="77777777" w:rsidTr="005273D5">
        <w:trPr>
          <w:trHeight w:val="4158"/>
        </w:trPr>
        <w:tc>
          <w:tcPr>
            <w:tcW w:w="11136" w:type="dxa"/>
          </w:tcPr>
          <w:p w14:paraId="3804A353" w14:textId="27EE6344" w:rsidR="00E80CD9" w:rsidRPr="00AC3438" w:rsidRDefault="00144E4A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67734802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35E3BBEB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4FA8530" w14:textId="11A1414E" w:rsidR="00E80CD9" w:rsidRPr="003E6C57" w:rsidRDefault="00144E4A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9D45AB4" w14:textId="756FBBF0" w:rsidR="00E80CD9" w:rsidRPr="003E6C57" w:rsidRDefault="00144E4A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2A8842F" w14:textId="76D9E1C3" w:rsidR="00E80CD9" w:rsidRPr="003E6C57" w:rsidRDefault="00144E4A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1920741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7CACECBA" w14:textId="44C8AE0C" w:rsidR="00E80CD9" w:rsidRPr="00577134" w:rsidRDefault="00144E4A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61C9DAD9" wp14:editId="064DDAFA">
                        <wp:extent cx="1904365" cy="1260475"/>
                        <wp:effectExtent l="0" t="0" r="635" b="0"/>
                        <wp:docPr id="1080654988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0654988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260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48BEB7A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1028AEB" w14:textId="1E7C7673" w:rsidR="00E80CD9" w:rsidRPr="00BE6656" w:rsidRDefault="00144E4A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99809DA" w14:textId="43FC2023" w:rsidR="00E80CD9" w:rsidRPr="00BE6656" w:rsidRDefault="00144E4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Custom Plastic</w:t>
                        </w:r>
                      </w:p>
                    </w:tc>
                  </w:tr>
                  <w:tr w:rsidR="00144E4A" w:rsidRPr="00577134" w14:paraId="6FA42D52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51E0802" w14:textId="086BA0E6" w:rsidR="00144E4A" w:rsidRDefault="00144E4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C262D49" w14:textId="24083FA5" w:rsidR="00144E4A" w:rsidRDefault="00144E4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144E4A" w:rsidRPr="00577134" w14:paraId="4921FB8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73D5403" w14:textId="37BB14C1" w:rsidR="00144E4A" w:rsidRDefault="00144E4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6CCC804" w14:textId="1F17F81F" w:rsidR="00144E4A" w:rsidRDefault="00144E4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144E4A" w:rsidRPr="00577134" w14:paraId="24F8920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C957D2F" w14:textId="6F07EC83" w:rsidR="00144E4A" w:rsidRDefault="00144E4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DF040F4" w14:textId="1E095E18" w:rsidR="00144E4A" w:rsidRDefault="00144E4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5.3e+07 N/m^2</w:t>
                        </w:r>
                      </w:p>
                    </w:tc>
                  </w:tr>
                  <w:tr w:rsidR="00144E4A" w:rsidRPr="00577134" w14:paraId="001FA0CF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B6B5345" w14:textId="5868CE7C" w:rsidR="00144E4A" w:rsidRDefault="00144E4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F663C2F" w14:textId="47C6481C" w:rsidR="00144E4A" w:rsidRDefault="00144E4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5.8e+07 N/m^2</w:t>
                        </w:r>
                      </w:p>
                    </w:tc>
                  </w:tr>
                  <w:tr w:rsidR="00144E4A" w:rsidRPr="00577134" w14:paraId="019C12D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097CFC2" w14:textId="5B8C1122" w:rsidR="00144E4A" w:rsidRDefault="00144E4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B0A34E5" w14:textId="277A1A53" w:rsidR="00144E4A" w:rsidRDefault="00144E4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4.3e+09 N/m^2</w:t>
                        </w:r>
                      </w:p>
                    </w:tc>
                  </w:tr>
                  <w:tr w:rsidR="00144E4A" w:rsidRPr="00577134" w14:paraId="50CA8BE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7060BA7" w14:textId="056616AE" w:rsidR="00144E4A" w:rsidRDefault="00144E4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DF9BCBD" w14:textId="3880CB0E" w:rsidR="00144E4A" w:rsidRDefault="00144E4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0.394  </w:t>
                        </w:r>
                      </w:p>
                    </w:tc>
                  </w:tr>
                  <w:tr w:rsidR="00144E4A" w:rsidRPr="00577134" w14:paraId="269782F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FC13445" w14:textId="1D890A90" w:rsidR="00144E4A" w:rsidRDefault="00144E4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1FF34C0" w14:textId="2D670A4F" w:rsidR="00144E4A" w:rsidRDefault="00144E4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1,350 kg/m^3</w:t>
                        </w:r>
                      </w:p>
                    </w:tc>
                  </w:tr>
                  <w:tr w:rsidR="00144E4A" w:rsidRPr="00577134" w14:paraId="67FC2A6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0B3948B" w14:textId="4FF3C001" w:rsidR="00144E4A" w:rsidRDefault="00144E4A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45690C1" w14:textId="5519D99A" w:rsidR="00144E4A" w:rsidRDefault="00144E4A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3.189e+08 N/m^2</w:t>
                        </w:r>
                      </w:p>
                    </w:tc>
                  </w:tr>
                </w:tbl>
                <w:p w14:paraId="57994CA0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56C0D15A" w14:textId="77777777" w:rsidR="00144E4A" w:rsidRDefault="00144E4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2(shell_medium.step&lt;1&gt;[3])(shell_medium_ribstruc),</w:t>
                  </w:r>
                </w:p>
                <w:p w14:paraId="2F1D7BBB" w14:textId="3E2C573E" w:rsidR="00E80CD9" w:rsidRPr="00577134" w:rsidRDefault="00144E4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4(shell_medium.step&lt;1&gt;[4])(shell_medium_ribstruc)</w:t>
                  </w:r>
                </w:p>
              </w:tc>
            </w:tr>
            <w:tr w:rsidR="00E80CD9" w:rsidRPr="000841BF" w14:paraId="7B100C23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11581450" w14:textId="1B1EFA9B" w:rsidR="00E80CD9" w:rsidRPr="000841BF" w:rsidRDefault="00144E4A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5BA3547E" w14:textId="6983593F" w:rsidR="00E80CD9" w:rsidRDefault="00E80CD9" w:rsidP="000A7C6B"/>
        </w:tc>
      </w:tr>
      <w:bookmarkEnd w:id="8"/>
      <w:bookmarkEnd w:id="9"/>
      <w:bookmarkEnd w:id="10"/>
    </w:tbl>
    <w:p w14:paraId="6265DC69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59E2C7C1" w14:textId="77777777" w:rsidTr="00452CBC">
        <w:tc>
          <w:tcPr>
            <w:tcW w:w="11016" w:type="dxa"/>
          </w:tcPr>
          <w:p w14:paraId="78C581AE" w14:textId="79EDEA69" w:rsidR="005273D5" w:rsidRPr="00AF1A58" w:rsidRDefault="00144E4A" w:rsidP="000A7C6B">
            <w:pPr>
              <w:pStyle w:val="Heading1"/>
              <w:rPr>
                <w:b w:val="0"/>
                <w:bCs w:val="0"/>
              </w:rPr>
            </w:pPr>
            <w:bookmarkStart w:id="12" w:name="_Toc167734803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144E4A" w14:paraId="71F1F014" w14:textId="77777777" w:rsidTr="004D1A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4C0CF2BC" w14:textId="07A1CFE5" w:rsidR="00144E4A" w:rsidRPr="004E282D" w:rsidRDefault="00144E4A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27C90052" w14:textId="5BE7DED3" w:rsidR="00144E4A" w:rsidRPr="004E282D" w:rsidRDefault="00144E4A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06947BD" w14:textId="1043BFD8" w:rsidR="00144E4A" w:rsidRPr="004E282D" w:rsidRDefault="00144E4A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144E4A" w14:paraId="61447891" w14:textId="77777777" w:rsidTr="00F56E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699427F9" w14:textId="73AC4C35" w:rsidR="00144E4A" w:rsidRPr="00AD5FBA" w:rsidRDefault="00144E4A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73CE6D45" w14:textId="401DE101" w:rsidR="00144E4A" w:rsidRPr="006208CB" w:rsidRDefault="00144E4A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554DB868" wp14:editId="128EAB49">
                        <wp:extent cx="1772285" cy="1173480"/>
                        <wp:effectExtent l="0" t="0" r="0" b="7620"/>
                        <wp:docPr id="600559761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0559761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173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144E4A" w14:paraId="3C7AB15C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2F5DA158" w14:textId="20F8B871" w:rsidR="00144E4A" w:rsidRPr="00BE6656" w:rsidRDefault="00144E4A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36036D09" w14:textId="00C88399" w:rsidR="00144E4A" w:rsidRPr="00154A1A" w:rsidRDefault="00144E4A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144E4A" w14:paraId="3740A5D8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A280C46" w14:textId="4627294F" w:rsidR="00144E4A" w:rsidRDefault="00144E4A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D6BAFB6" w14:textId="67688D5E" w:rsidR="00144E4A" w:rsidRDefault="00144E4A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34A60CC4" w14:textId="77777777" w:rsidR="00144E4A" w:rsidRPr="004C6DEB" w:rsidRDefault="00144E4A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7590C498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1AD249D0" w14:textId="0D53C226" w:rsidR="003F154A" w:rsidRPr="003F154A" w:rsidRDefault="00144E4A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5BCFDD45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10668310" w14:textId="34A53724" w:rsidR="003F154A" w:rsidRDefault="00144E4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47BEAFC3" w14:textId="7F65F1E2" w:rsidR="003F154A" w:rsidRDefault="00144E4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7969B975" w14:textId="08696854" w:rsidR="003F154A" w:rsidRDefault="00144E4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67FCB3BD" w14:textId="39D422A9" w:rsidR="003F154A" w:rsidRDefault="00144E4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64884BC6" w14:textId="040BC8D4" w:rsidR="003F154A" w:rsidRDefault="00144E4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60D7C1FD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506880F3" w14:textId="2B7DF944" w:rsidR="003F154A" w:rsidRDefault="00144E4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427BECC" w14:textId="7E5FABF5" w:rsidR="003F154A" w:rsidRPr="00EF37BF" w:rsidRDefault="00144E4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-9.30266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3CF6DC1" w14:textId="0D2F3414" w:rsidR="003F154A" w:rsidRPr="00EF37BF" w:rsidRDefault="00144E4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-0.0408724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7B25032" w14:textId="40B66A9C" w:rsidR="003F154A" w:rsidRDefault="00144E4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1.46137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2EBB41CB" w14:textId="2A0EE87E" w:rsidR="003F154A" w:rsidRPr="00EF37BF" w:rsidRDefault="00144E4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9.41683</w:t>
                        </w:r>
                      </w:p>
                    </w:tc>
                  </w:tr>
                  <w:tr w:rsidR="00935682" w14:paraId="24AD85C8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5039FE6C" w14:textId="1AD078BA" w:rsidR="00935682" w:rsidRDefault="00144E4A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BE24435" w14:textId="3754CEDD" w:rsidR="00935682" w:rsidRDefault="00144E4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25F9054" w14:textId="66ED88A7" w:rsidR="00935682" w:rsidRDefault="00144E4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730AFA5" w14:textId="3124B731" w:rsidR="00935682" w:rsidRDefault="00144E4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21CF3193" w14:textId="18FA03C4" w:rsidR="00935682" w:rsidRDefault="00144E4A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2FF21808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4DD2E551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144E4A" w14:paraId="3BE2EE97" w14:textId="77777777" w:rsidTr="00FA31E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EB4360F" w14:textId="2F912E58" w:rsidR="00144E4A" w:rsidRPr="004E282D" w:rsidRDefault="00144E4A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528AAAED" w14:textId="284F57E0" w:rsidR="00144E4A" w:rsidRPr="004E282D" w:rsidRDefault="00144E4A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CE3D804" w14:textId="00DBC359" w:rsidR="00144E4A" w:rsidRPr="004E282D" w:rsidRDefault="00144E4A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144E4A" w14:paraId="39C98E3A" w14:textId="77777777" w:rsidTr="007077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0BE7E83B" w14:textId="37D689C1" w:rsidR="00144E4A" w:rsidRPr="00F42DD1" w:rsidRDefault="00144E4A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5AC4DCF3" w14:textId="540F3AF9" w:rsidR="00144E4A" w:rsidRPr="006208CB" w:rsidRDefault="00144E4A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67563C5E" wp14:editId="727BCDAF">
                        <wp:extent cx="1907540" cy="1263015"/>
                        <wp:effectExtent l="0" t="0" r="0" b="0"/>
                        <wp:docPr id="916766664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6766664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263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144E4A" w14:paraId="6BB3E6C2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1B529316" w14:textId="4914AE34" w:rsidR="00144E4A" w:rsidRPr="00BE6656" w:rsidRDefault="00144E4A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49E184E3" w14:textId="396BCBF8" w:rsidR="00144E4A" w:rsidRPr="00B77EA3" w:rsidRDefault="00144E4A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 face(s)</w:t>
                        </w:r>
                      </w:p>
                    </w:tc>
                  </w:tr>
                  <w:tr w:rsidR="00144E4A" w14:paraId="2A3F4B8F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3A91E14F" w14:textId="59427614" w:rsidR="00144E4A" w:rsidRDefault="00144E4A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97D62AD" w14:textId="65B8C1E4" w:rsidR="00144E4A" w:rsidRDefault="00144E4A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144E4A" w14:paraId="26FB596C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C040467" w14:textId="13A24054" w:rsidR="00144E4A" w:rsidRDefault="00144E4A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129ADC0" w14:textId="528AA3EA" w:rsidR="00144E4A" w:rsidRDefault="00144E4A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15 N</w:t>
                        </w:r>
                      </w:p>
                    </w:tc>
                  </w:tr>
                </w:tbl>
                <w:p w14:paraId="4243B027" w14:textId="77777777" w:rsidR="00144E4A" w:rsidRDefault="00144E4A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36CC6245" w14:textId="482EC3B8" w:rsidR="005273D5" w:rsidRDefault="005273D5" w:rsidP="000A7C6B">
            <w:pPr>
              <w:rPr>
                <w:rStyle w:val="Strong"/>
              </w:rPr>
            </w:pPr>
          </w:p>
        </w:tc>
      </w:tr>
    </w:tbl>
    <w:p w14:paraId="6C160F60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78C826D1" w14:textId="77777777" w:rsidTr="005B3D16">
        <w:tc>
          <w:tcPr>
            <w:tcW w:w="11016" w:type="dxa"/>
          </w:tcPr>
          <w:p w14:paraId="2558D508" w14:textId="64767337" w:rsidR="00132707" w:rsidRDefault="00132707" w:rsidP="000A7C6B">
            <w:pPr>
              <w:pStyle w:val="Heading1"/>
            </w:pPr>
            <w:r>
              <w:lastRenderedPageBreak/>
              <w:br w:type="page"/>
            </w:r>
            <w:bookmarkStart w:id="13" w:name="_Toc167734804"/>
            <w:r w:rsidR="00144E4A">
              <w:t>Connector Definitions</w:t>
            </w:r>
            <w:bookmarkEnd w:id="13"/>
          </w:p>
          <w:p w14:paraId="0C0E33C9" w14:textId="2F2EE232" w:rsidR="00132707" w:rsidRDefault="00144E4A" w:rsidP="000A7C6B">
            <w:r>
              <w:t>No Data</w:t>
            </w:r>
          </w:p>
          <w:p w14:paraId="17E55BBF" w14:textId="45173EBD" w:rsidR="00EF37BF" w:rsidRPr="009C0A33" w:rsidRDefault="00EF37BF" w:rsidP="000A7C6B"/>
          <w:p w14:paraId="722252D4" w14:textId="77777777" w:rsidR="000F2729" w:rsidRDefault="000F2729" w:rsidP="000A7C6B"/>
          <w:p w14:paraId="29D0822F" w14:textId="27CEAAC9" w:rsidR="00E12C21" w:rsidRDefault="00E12C21" w:rsidP="000A7C6B"/>
          <w:p w14:paraId="048AE65B" w14:textId="77777777" w:rsidR="00D72EE8" w:rsidRDefault="00D72EE8" w:rsidP="00D72EE8"/>
          <w:p w14:paraId="5FB3DC4A" w14:textId="3E7A977E" w:rsidR="00D72EE8" w:rsidRPr="009C0A33" w:rsidRDefault="00D72EE8" w:rsidP="00D72EE8"/>
          <w:p w14:paraId="4530B623" w14:textId="59BB06ED" w:rsidR="00132707" w:rsidRDefault="00132707" w:rsidP="000A7C6B"/>
        </w:tc>
      </w:tr>
    </w:tbl>
    <w:p w14:paraId="3186126B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2F1BF570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72571CC" w14:textId="348512EA" w:rsidR="00104BD8" w:rsidRDefault="00144E4A" w:rsidP="00144E4A">
            <w:pPr>
              <w:pStyle w:val="Heading1"/>
            </w:pPr>
            <w:bookmarkStart w:id="14" w:name="_Toc167734805"/>
            <w:r>
              <w:t>Interaction Information</w:t>
            </w:r>
            <w:bookmarkEnd w:id="14"/>
          </w:p>
          <w:p w14:paraId="428B4F4A" w14:textId="77777777" w:rsidR="00104BD8" w:rsidRPr="000B04D4" w:rsidRDefault="00104BD8" w:rsidP="000A7C6B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4067"/>
              <w:gridCol w:w="4067"/>
            </w:tblGrid>
            <w:tr w:rsidR="002B4DE8" w14:paraId="0C6AF0CC" w14:textId="77777777" w:rsidTr="00213D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56D9BDA" w14:textId="6D102427" w:rsidR="002B4DE8" w:rsidRDefault="00144E4A" w:rsidP="00C16188">
                  <w:pPr>
                    <w:jc w:val="center"/>
                  </w:pPr>
                  <w:r>
                    <w:t>Interaction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900EF76" w14:textId="21CE7218" w:rsidR="002B4DE8" w:rsidRDefault="00144E4A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Interaction Image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3EF3FB0" w14:textId="6001FCE5" w:rsidR="002B4DE8" w:rsidRDefault="00144E4A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Interaction Properties</w:t>
                  </w:r>
                </w:p>
              </w:tc>
            </w:tr>
            <w:tr w:rsidR="002B4DE8" w14:paraId="1F6B1F9C" w14:textId="77777777" w:rsidTr="003F22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DA47BE0" w14:textId="57B1E523" w:rsidR="002B4DE8" w:rsidRPr="00211C62" w:rsidRDefault="00144E4A" w:rsidP="00C16188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Global Interaction</w:t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14:paraId="2A31424D" w14:textId="7308C75C" w:rsidR="002B4DE8" w:rsidRPr="000B04D4" w:rsidRDefault="00144E4A" w:rsidP="00C1618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</w:rPr>
                    <w:drawing>
                      <wp:inline distT="0" distB="0" distL="0" distR="0" wp14:anchorId="32D50A6F" wp14:editId="5EE42C13">
                        <wp:extent cx="2445385" cy="1618615"/>
                        <wp:effectExtent l="0" t="0" r="0" b="635"/>
                        <wp:docPr id="708621587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8621587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5385" cy="1618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4F81BD" w:themeColor="accent1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93"/>
                    <w:gridCol w:w="1758"/>
                  </w:tblGrid>
                  <w:tr w:rsidR="0017091B" w14:paraId="75FB26EF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3EC95C9D" w14:textId="4E2D8388" w:rsidR="0017091B" w:rsidRPr="00BE6656" w:rsidRDefault="00144E4A" w:rsidP="004F6DE4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4DF2C84E" w14:textId="431BDB3D" w:rsidR="0017091B" w:rsidRPr="00BE6656" w:rsidRDefault="00144E4A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Bonded</w:t>
                        </w:r>
                      </w:p>
                    </w:tc>
                  </w:tr>
                  <w:tr w:rsidR="00144E4A" w14:paraId="42453A1A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BAC272A" w14:textId="74D2D2EE" w:rsidR="00144E4A" w:rsidRDefault="00144E4A" w:rsidP="004F6DE4">
                        <w:pPr>
                          <w:jc w:val="right"/>
                        </w:pPr>
                        <w:r>
                          <w:t>Components: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667416A" w14:textId="56F2EC58" w:rsidR="00144E4A" w:rsidRDefault="00144E4A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1 component(s)</w:t>
                        </w:r>
                      </w:p>
                    </w:tc>
                  </w:tr>
                  <w:tr w:rsidR="00144E4A" w14:paraId="592A4BC5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A180C6B" w14:textId="46A9BBB4" w:rsidR="00144E4A" w:rsidRDefault="00144E4A" w:rsidP="004F6DE4">
                        <w:pPr>
                          <w:jc w:val="right"/>
                        </w:pPr>
                        <w:r>
                          <w:t>Options: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7A11187" w14:textId="7892BAE2" w:rsidR="00144E4A" w:rsidRDefault="00144E4A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Independent mesh</w:t>
                        </w:r>
                      </w:p>
                    </w:tc>
                  </w:tr>
                </w:tbl>
                <w:p w14:paraId="3F118D6B" w14:textId="77777777" w:rsidR="00213D4E" w:rsidRPr="00211C62" w:rsidRDefault="00213D4E" w:rsidP="001709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B1A3867" w14:textId="7EB040D0" w:rsidR="00104BD8" w:rsidRDefault="00104BD8" w:rsidP="000A7C6B">
            <w:pPr>
              <w:rPr>
                <w:rStyle w:val="A3"/>
              </w:rPr>
            </w:pPr>
          </w:p>
          <w:p w14:paraId="77F28D19" w14:textId="77777777" w:rsidR="00104BD8" w:rsidRDefault="00104BD8" w:rsidP="000A7C6B"/>
        </w:tc>
      </w:tr>
    </w:tbl>
    <w:p w14:paraId="5EA39F2E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3314B6DB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61E8B37" w14:textId="5FBE756F" w:rsidR="00A61A59" w:rsidRDefault="00144E4A" w:rsidP="000A7C6B">
            <w:pPr>
              <w:pStyle w:val="Heading1"/>
            </w:pPr>
            <w:bookmarkStart w:id="15" w:name="_Toc167734806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16A75584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CCF9F37" w14:textId="6C99FDB5" w:rsidR="00A9531D" w:rsidRDefault="00144E4A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41BB979" w14:textId="22A56C7C" w:rsidR="00A9531D" w:rsidRDefault="00144E4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144E4A" w14:paraId="5245ADF7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585162" w14:textId="562FC255" w:rsidR="00144E4A" w:rsidRDefault="00144E4A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36FAF0" w14:textId="013F1C69" w:rsidR="00144E4A" w:rsidRDefault="00144E4A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144E4A" w14:paraId="4D0871CE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A13A71" w14:textId="5802D1BD" w:rsidR="00144E4A" w:rsidRDefault="00144E4A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4BC66F" w14:textId="7F351AB2" w:rsidR="00144E4A" w:rsidRDefault="00144E4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144E4A" w14:paraId="023B5F6B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76D7E17" w14:textId="3AC836F5" w:rsidR="00144E4A" w:rsidRDefault="00144E4A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E8AE9E3" w14:textId="2DF1197E" w:rsidR="00144E4A" w:rsidRDefault="00144E4A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9.37656 mm</w:t>
                  </w:r>
                </w:p>
              </w:tc>
            </w:tr>
            <w:tr w:rsidR="00144E4A" w14:paraId="0BE4BCFF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FF9876" w14:textId="61334B77" w:rsidR="00144E4A" w:rsidRDefault="00144E4A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88DF21" w14:textId="07E3035A" w:rsidR="00144E4A" w:rsidRDefault="00144E4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0.468828 mm</w:t>
                  </w:r>
                </w:p>
              </w:tc>
            </w:tr>
            <w:tr w:rsidR="00144E4A" w14:paraId="04F5CD1A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18EB8B" w14:textId="64CA1F5E" w:rsidR="00144E4A" w:rsidRDefault="00144E4A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410D630" w14:textId="39225531" w:rsidR="00144E4A" w:rsidRDefault="00144E4A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2C88546A" w14:textId="77777777" w:rsidR="00690657" w:rsidRDefault="00690657" w:rsidP="00690657"/>
          <w:p w14:paraId="051B2779" w14:textId="0C13DD4A" w:rsidR="00A9531D" w:rsidRPr="00690657" w:rsidRDefault="00144E4A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285E0219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C612F0" w14:textId="11A4C1AD" w:rsidR="007107BE" w:rsidRDefault="00144E4A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D1740E" w14:textId="2E107DF7" w:rsidR="007107BE" w:rsidRDefault="00144E4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44262</w:t>
                  </w:r>
                </w:p>
              </w:tc>
            </w:tr>
            <w:tr w:rsidR="00144E4A" w14:paraId="53536D19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A1195A1" w14:textId="428D494D" w:rsidR="00144E4A" w:rsidRDefault="00144E4A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A6212B" w14:textId="4141D40F" w:rsidR="00144E4A" w:rsidRDefault="00144E4A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23565</w:t>
                  </w:r>
                </w:p>
              </w:tc>
            </w:tr>
            <w:tr w:rsidR="00144E4A" w14:paraId="6512D87B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C367F7F" w14:textId="1F07D9C7" w:rsidR="00144E4A" w:rsidRDefault="00144E4A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1C6074C" w14:textId="0B3A5AC6" w:rsidR="00144E4A" w:rsidRDefault="00144E4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552.03</w:t>
                  </w:r>
                </w:p>
              </w:tc>
            </w:tr>
            <w:tr w:rsidR="00144E4A" w14:paraId="53F0A962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99E973" w14:textId="529EF5A2" w:rsidR="00144E4A" w:rsidRDefault="00144E4A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89DAC87" w14:textId="37422A4F" w:rsidR="00144E4A" w:rsidRDefault="00144E4A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38.2</w:t>
                  </w:r>
                </w:p>
              </w:tc>
            </w:tr>
            <w:tr w:rsidR="00144E4A" w14:paraId="75B91746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F53361" w14:textId="58BEDF60" w:rsidR="00144E4A" w:rsidRDefault="00144E4A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9C0D505" w14:textId="2D8C44F6" w:rsidR="00144E4A" w:rsidRDefault="00144E4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22</w:t>
                  </w:r>
                </w:p>
              </w:tc>
            </w:tr>
            <w:tr w:rsidR="00144E4A" w14:paraId="069C0AC5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A646071" w14:textId="2B55CC22" w:rsidR="00144E4A" w:rsidRDefault="00144E4A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7D4B7CE" w14:textId="15850068" w:rsidR="00144E4A" w:rsidRDefault="00144E4A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144E4A" w14:paraId="0CC3FD96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66253F" w14:textId="55E41EC2" w:rsidR="00144E4A" w:rsidRDefault="00144E4A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AFCFCE" w14:textId="2B7CEC51" w:rsidR="00144E4A" w:rsidRDefault="00144E4A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00:00:29</w:t>
                  </w:r>
                </w:p>
              </w:tc>
            </w:tr>
            <w:tr w:rsidR="00144E4A" w14:paraId="7108D686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20558B" w14:textId="7B1AD7C0" w:rsidR="00144E4A" w:rsidRDefault="00144E4A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7E86DE" w14:textId="77777777" w:rsidR="00144E4A" w:rsidRDefault="00144E4A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55BF9DC7" w14:textId="22DECCBF" w:rsidR="00A61A59" w:rsidRPr="00F077CB" w:rsidRDefault="00A61A59" w:rsidP="000A7C6B"/>
        </w:tc>
      </w:tr>
    </w:tbl>
    <w:p w14:paraId="3CB7C80D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19D75495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182620D" w14:textId="2F25CC18" w:rsidR="002C53F9" w:rsidRDefault="00144E4A" w:rsidP="000A7C6B">
            <w:pPr>
              <w:pStyle w:val="Heading1"/>
            </w:pPr>
            <w:bookmarkStart w:id="16" w:name="_Toc167734807"/>
            <w:r>
              <w:t>Sensor Details</w:t>
            </w:r>
            <w:bookmarkEnd w:id="16"/>
          </w:p>
          <w:p w14:paraId="09C3065A" w14:textId="4F91569D" w:rsidR="002C53F9" w:rsidRPr="00F077CB" w:rsidRDefault="00144E4A" w:rsidP="000A7C6B">
            <w:r>
              <w:t>No Data</w:t>
            </w:r>
          </w:p>
        </w:tc>
      </w:tr>
    </w:tbl>
    <w:p w14:paraId="74D4A035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7FE3D709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1C13076B" w14:textId="50FFDDDA" w:rsidR="005F5B79" w:rsidRDefault="00144E4A" w:rsidP="000A7C6B">
            <w:pPr>
              <w:pStyle w:val="Heading1"/>
            </w:pPr>
            <w:bookmarkStart w:id="17" w:name="_Toc167734808"/>
            <w:r>
              <w:lastRenderedPageBreak/>
              <w:t>Resultant Forces</w:t>
            </w:r>
            <w:bookmarkEnd w:id="17"/>
          </w:p>
          <w:p w14:paraId="21105895" w14:textId="1F03F9B4" w:rsidR="005F5B79" w:rsidRPr="000B04D4" w:rsidRDefault="00144E4A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73DFDB04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B231543" w14:textId="6BEAEC22" w:rsidR="005F5B79" w:rsidRDefault="00144E4A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BF3699B" w14:textId="0290F7CA" w:rsidR="005F5B79" w:rsidRDefault="00144E4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42736FA" w14:textId="0A2FA265" w:rsidR="005F5B79" w:rsidRDefault="00144E4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F74DC3B" w14:textId="5C0601BA" w:rsidR="005F5B79" w:rsidRDefault="00144E4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1317AE2" w14:textId="525A49D0" w:rsidR="005F5B79" w:rsidRDefault="00144E4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243F377" w14:textId="3F5E2486" w:rsidR="005F5B79" w:rsidRDefault="00144E4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592B2BEB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DE230E5" w14:textId="2E71B815" w:rsidR="005F5B79" w:rsidRPr="004D2956" w:rsidRDefault="00144E4A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97AB88E" w14:textId="0E7EAF37" w:rsidR="005F5B79" w:rsidRPr="004D2956" w:rsidRDefault="00144E4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406E0B4" w14:textId="6075AA9F" w:rsidR="005F5B79" w:rsidRPr="004D2956" w:rsidRDefault="00144E4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-9.30266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6E706F2" w14:textId="6D7D156F" w:rsidR="005F5B79" w:rsidRPr="004D2956" w:rsidRDefault="00144E4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-0.0408724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8025C89" w14:textId="6CCE80F5" w:rsidR="005F5B79" w:rsidRPr="004D2956" w:rsidRDefault="00144E4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1.46137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DA4DFD2" w14:textId="19ABEE11" w:rsidR="005F5B79" w:rsidRPr="004D2956" w:rsidRDefault="00144E4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9.41683</w:t>
                  </w:r>
                </w:p>
              </w:tc>
            </w:tr>
          </w:tbl>
          <w:p w14:paraId="6840ABCA" w14:textId="5CE2CC26" w:rsidR="005F5B79" w:rsidRPr="000B04D4" w:rsidRDefault="00144E4A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5205513E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40B40EC" w14:textId="4460348B" w:rsidR="005F5B79" w:rsidRDefault="00144E4A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EC65DBA" w14:textId="0D9C0550" w:rsidR="005F5B79" w:rsidRDefault="00144E4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B0660B0" w14:textId="5D11119A" w:rsidR="005F5B79" w:rsidRDefault="00144E4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EB84203" w14:textId="178B7F98" w:rsidR="005F5B79" w:rsidRDefault="00144E4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DC95385" w14:textId="6EA88790" w:rsidR="005F5B79" w:rsidRDefault="00144E4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F95D47C" w14:textId="06F769F0" w:rsidR="005F5B79" w:rsidRDefault="00144E4A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6C24ACC1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10A9A35" w14:textId="39CC9CAD" w:rsidR="005F5B79" w:rsidRPr="004D2956" w:rsidRDefault="00144E4A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ECA9F31" w14:textId="35848356" w:rsidR="005F5B79" w:rsidRPr="004D2956" w:rsidRDefault="00144E4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E4A26FE" w14:textId="72DD1829" w:rsidR="005F5B79" w:rsidRPr="004D2956" w:rsidRDefault="00144E4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DC6B26B" w14:textId="5DAAB24C" w:rsidR="005F5B79" w:rsidRPr="004D2956" w:rsidRDefault="00144E4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AB78C0A" w14:textId="526587D6" w:rsidR="005F5B79" w:rsidRPr="004D2956" w:rsidRDefault="00144E4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E8414F4" w14:textId="5CA7E2FE" w:rsidR="005F5B79" w:rsidRPr="004D2956" w:rsidRDefault="00144E4A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56045954" w14:textId="77777777" w:rsidR="005F5B79" w:rsidRDefault="005F5B79" w:rsidP="000A7C6B"/>
        </w:tc>
      </w:tr>
      <w:tr w:rsidR="005F5B79" w14:paraId="27FD7F0C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62BD6735" w14:textId="5EB3D324" w:rsidR="00C6072D" w:rsidRPr="000B04D4" w:rsidRDefault="00144E4A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183F0341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72D4EAC" w14:textId="323B4BB0" w:rsidR="00C6072D" w:rsidRDefault="00144E4A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02FDDF9" w14:textId="7195F282" w:rsidR="00C6072D" w:rsidRDefault="00144E4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76369DC" w14:textId="58D53CCC" w:rsidR="00C6072D" w:rsidRDefault="00144E4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BE0CC94" w14:textId="39879E16" w:rsidR="00C6072D" w:rsidRDefault="00144E4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A151152" w14:textId="742CD119" w:rsidR="00C6072D" w:rsidRDefault="00144E4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546628A" w14:textId="1F07CF03" w:rsidR="00C6072D" w:rsidRDefault="00144E4A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78FEDB5B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46C9427" w14:textId="27D37B40" w:rsidR="00C6072D" w:rsidRPr="004D2956" w:rsidRDefault="00144E4A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47C7735" w14:textId="20856655" w:rsidR="00C6072D" w:rsidRPr="004D2956" w:rsidRDefault="00144E4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5F5FA55" w14:textId="078A5314" w:rsidR="00C6072D" w:rsidRPr="004D2956" w:rsidRDefault="00144E4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8914CB2" w14:textId="22C894C0" w:rsidR="00C6072D" w:rsidRPr="004D2956" w:rsidRDefault="00144E4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9381CE3" w14:textId="765EA6E3" w:rsidR="00C6072D" w:rsidRPr="004D2956" w:rsidRDefault="00144E4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8B8EA3C" w14:textId="099D5C31" w:rsidR="00C6072D" w:rsidRPr="004D2956" w:rsidRDefault="00144E4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643230E9" w14:textId="494F66E5" w:rsidR="00C6072D" w:rsidRPr="000B04D4" w:rsidRDefault="00144E4A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200B9171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48B4869" w14:textId="437136FE" w:rsidR="00C6072D" w:rsidRDefault="00144E4A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E65E852" w14:textId="7720E99B" w:rsidR="00C6072D" w:rsidRDefault="00144E4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68E5526" w14:textId="5B549544" w:rsidR="00C6072D" w:rsidRDefault="00144E4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D6577F5" w14:textId="20F76247" w:rsidR="00C6072D" w:rsidRDefault="00144E4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8B7D416" w14:textId="3BECEAA8" w:rsidR="00C6072D" w:rsidRDefault="00144E4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F5020EA" w14:textId="2CC9A5E0" w:rsidR="00C6072D" w:rsidRDefault="00144E4A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0C3FD0D0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6D76D1F" w14:textId="695781F7" w:rsidR="00C6072D" w:rsidRPr="004D2956" w:rsidRDefault="00144E4A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1822CA2" w14:textId="44AEDB8A" w:rsidR="00C6072D" w:rsidRPr="004D2956" w:rsidRDefault="00144E4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9F70BC2" w14:textId="56EF2A32" w:rsidR="00C6072D" w:rsidRPr="004D2956" w:rsidRDefault="00144E4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58AE133" w14:textId="4D820619" w:rsidR="00C6072D" w:rsidRPr="004D2956" w:rsidRDefault="00144E4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BEE458E" w14:textId="0AF2F252" w:rsidR="00C6072D" w:rsidRPr="004D2956" w:rsidRDefault="00144E4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EEF453C" w14:textId="4EED52EC" w:rsidR="00C6072D" w:rsidRPr="004D2956" w:rsidRDefault="00144E4A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3620EBA9" w14:textId="4D392788" w:rsidR="005F5B79" w:rsidRDefault="005F5B79" w:rsidP="000A7C6B"/>
        </w:tc>
      </w:tr>
      <w:bookmarkEnd w:id="18"/>
      <w:bookmarkEnd w:id="19"/>
      <w:bookmarkEnd w:id="20"/>
    </w:tbl>
    <w:p w14:paraId="42FFC23B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376CACFD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0ABDEBE" w14:textId="2C17BC69" w:rsidR="0050542D" w:rsidRPr="00144E4A" w:rsidRDefault="00144E4A" w:rsidP="00144E4A">
            <w:pPr>
              <w:pStyle w:val="Heading1"/>
            </w:pPr>
            <w:bookmarkStart w:id="21" w:name="_Toc167734809"/>
            <w:r>
              <w:t>Beams</w:t>
            </w:r>
            <w:bookmarkEnd w:id="21"/>
          </w:p>
          <w:p w14:paraId="2B5D5AAF" w14:textId="64340866" w:rsidR="00EC2432" w:rsidRDefault="00144E4A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5F352F57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58D3EF9F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665F6BF" w14:textId="346314C1" w:rsidR="00EC2432" w:rsidRDefault="00144E4A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67734810"/>
            <w:r>
              <w:lastRenderedPageBreak/>
              <w:t>Study Results</w:t>
            </w:r>
            <w:bookmarkEnd w:id="25"/>
          </w:p>
          <w:p w14:paraId="0FCA422A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285"/>
              <w:gridCol w:w="2240"/>
              <w:gridCol w:w="2209"/>
            </w:tblGrid>
            <w:tr w:rsidR="00144E4A" w14:paraId="0B21068B" w14:textId="77777777" w:rsidTr="007653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C7A0F0F" w14:textId="002483FD" w:rsidR="00144E4A" w:rsidRDefault="00144E4A" w:rsidP="00144E4A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1A073B6" w14:textId="4D2BD747" w:rsidR="00144E4A" w:rsidRDefault="00144E4A" w:rsidP="00144E4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383EEF9" w14:textId="4D8F9681" w:rsidR="00144E4A" w:rsidRDefault="00144E4A" w:rsidP="00144E4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5773A8D6" w14:textId="101E506F" w:rsidR="00144E4A" w:rsidRDefault="00144E4A" w:rsidP="00144E4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144E4A" w14:paraId="4F150146" w14:textId="77777777" w:rsidTr="0076534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D04AC16" w14:textId="09650E9B" w:rsidR="00144E4A" w:rsidRPr="004D2956" w:rsidRDefault="00144E4A" w:rsidP="00144E4A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74A7434" w14:textId="379BA425" w:rsidR="00144E4A" w:rsidRPr="004D2956" w:rsidRDefault="00144E4A" w:rsidP="00144E4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D922F9D" w14:textId="77777777" w:rsidR="00144E4A" w:rsidRDefault="00144E4A" w:rsidP="00144E4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1.483e+02N/m^2</w:t>
                  </w:r>
                </w:p>
                <w:p w14:paraId="4E58A8CF" w14:textId="1C3992AC" w:rsidR="00144E4A" w:rsidRPr="004D2956" w:rsidRDefault="00144E4A" w:rsidP="00144E4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3747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F851617" w14:textId="77777777" w:rsidR="00144E4A" w:rsidRDefault="00144E4A" w:rsidP="00144E4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4.073e+07N/m^2</w:t>
                  </w:r>
                </w:p>
                <w:p w14:paraId="3A50F6B3" w14:textId="5FAD6DA2" w:rsidR="00144E4A" w:rsidRPr="004D2956" w:rsidRDefault="00144E4A" w:rsidP="00144E4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38351</w:t>
                  </w:r>
                </w:p>
              </w:tc>
            </w:tr>
            <w:tr w:rsidR="00144E4A" w14:paraId="08E5C810" w14:textId="77777777" w:rsidTr="0076534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3DEC8DF" w14:textId="2DBCEE7D" w:rsidR="00144E4A" w:rsidRDefault="00144E4A" w:rsidP="00144E4A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4415ED21" wp14:editId="3D50C6B7">
                        <wp:extent cx="6646545" cy="3525520"/>
                        <wp:effectExtent l="0" t="0" r="1905" b="0"/>
                        <wp:docPr id="193440052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4400529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525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4CD092C" w14:textId="4CCB4346" w:rsidR="00144E4A" w:rsidRPr="004D2956" w:rsidRDefault="00144E4A" w:rsidP="00144E4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shell_medium_ribstruc-Static 1-Stress-Stress1</w:t>
                  </w:r>
                </w:p>
              </w:tc>
            </w:tr>
          </w:tbl>
          <w:p w14:paraId="4662806F" w14:textId="77777777" w:rsidR="00144E4A" w:rsidRDefault="00144E4A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28"/>
              <w:gridCol w:w="2240"/>
              <w:gridCol w:w="2167"/>
            </w:tblGrid>
            <w:tr w:rsidR="00144E4A" w14:paraId="74DF34B6" w14:textId="77777777" w:rsidTr="007653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65D4694" w14:textId="44114D26" w:rsidR="00144E4A" w:rsidRDefault="00144E4A" w:rsidP="00144E4A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3697D66" w14:textId="5E202686" w:rsidR="00144E4A" w:rsidRDefault="00144E4A" w:rsidP="00144E4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0FC7F88" w14:textId="57918229" w:rsidR="00144E4A" w:rsidRDefault="00144E4A" w:rsidP="00144E4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11B55735" w14:textId="6DF9A19B" w:rsidR="00144E4A" w:rsidRDefault="00144E4A" w:rsidP="00144E4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144E4A" w14:paraId="3F852E28" w14:textId="77777777" w:rsidTr="0076534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1F62D9E" w14:textId="19C8051A" w:rsidR="00144E4A" w:rsidRPr="004D2956" w:rsidRDefault="00144E4A" w:rsidP="00144E4A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C40D7D8" w14:textId="0BF46F5E" w:rsidR="00144E4A" w:rsidRPr="004D2956" w:rsidRDefault="00144E4A" w:rsidP="00144E4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4418BC3" w14:textId="77777777" w:rsidR="00144E4A" w:rsidRDefault="00144E4A" w:rsidP="00144E4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6EA56450" w14:textId="219B85D8" w:rsidR="00144E4A" w:rsidRPr="004D2956" w:rsidRDefault="00144E4A" w:rsidP="00144E4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11255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95783F6" w14:textId="77777777" w:rsidR="00144E4A" w:rsidRDefault="00144E4A" w:rsidP="00144E4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1.893e+01mm</w:t>
                  </w:r>
                </w:p>
                <w:p w14:paraId="5A065203" w14:textId="6D6E5373" w:rsidR="00144E4A" w:rsidRPr="004D2956" w:rsidRDefault="00144E4A" w:rsidP="00144E4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11254</w:t>
                  </w:r>
                </w:p>
              </w:tc>
            </w:tr>
            <w:tr w:rsidR="00144E4A" w14:paraId="1A43BD2F" w14:textId="77777777" w:rsidTr="0076534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348920A" w14:textId="7EFB18D3" w:rsidR="00144E4A" w:rsidRDefault="00144E4A" w:rsidP="00144E4A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01F45ECD" wp14:editId="1C352172">
                        <wp:extent cx="6646545" cy="3525520"/>
                        <wp:effectExtent l="0" t="0" r="1905" b="0"/>
                        <wp:docPr id="288120473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8120473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525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2177DD9" w14:textId="3CB25C55" w:rsidR="00144E4A" w:rsidRPr="004D2956" w:rsidRDefault="00144E4A" w:rsidP="00144E4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shell_medium_ribstruc-Static 1-Displacement-Displacement1</w:t>
                  </w:r>
                </w:p>
              </w:tc>
            </w:tr>
          </w:tbl>
          <w:p w14:paraId="03DB0266" w14:textId="77777777" w:rsidR="00144E4A" w:rsidRDefault="00144E4A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144E4A" w14:paraId="0B03C787" w14:textId="77777777" w:rsidTr="007653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BB0326B" w14:textId="368942BA" w:rsidR="00144E4A" w:rsidRDefault="00144E4A" w:rsidP="00144E4A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18B1148" w14:textId="6A3E506B" w:rsidR="00144E4A" w:rsidRDefault="00144E4A" w:rsidP="00144E4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F22CBE7" w14:textId="5C1D6B8B" w:rsidR="00144E4A" w:rsidRDefault="00144E4A" w:rsidP="00144E4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4F5211A" w14:textId="5938CBC5" w:rsidR="00144E4A" w:rsidRDefault="00144E4A" w:rsidP="00144E4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144E4A" w14:paraId="3CA0148E" w14:textId="77777777" w:rsidTr="0076534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B0A3ACB" w14:textId="37B4A38D" w:rsidR="00144E4A" w:rsidRPr="004D2956" w:rsidRDefault="00144E4A" w:rsidP="00144E4A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27E52CA" w14:textId="38E85512" w:rsidR="00144E4A" w:rsidRPr="004D2956" w:rsidRDefault="00144E4A" w:rsidP="00144E4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D55612F" w14:textId="77777777" w:rsidR="00144E4A" w:rsidRDefault="00144E4A" w:rsidP="00144E4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4.392e-08</w:t>
                  </w:r>
                </w:p>
                <w:p w14:paraId="033AEF72" w14:textId="2F7E24D6" w:rsidR="00144E4A" w:rsidRPr="004D2956" w:rsidRDefault="00144E4A" w:rsidP="00144E4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784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AA0ED14" w14:textId="77777777" w:rsidR="00144E4A" w:rsidRDefault="00144E4A" w:rsidP="00144E4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6.760e-03</w:t>
                  </w:r>
                </w:p>
                <w:p w14:paraId="070096A6" w14:textId="4AB3F434" w:rsidR="00144E4A" w:rsidRPr="004D2956" w:rsidRDefault="00144E4A" w:rsidP="00144E4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17355</w:t>
                  </w:r>
                </w:p>
              </w:tc>
            </w:tr>
            <w:tr w:rsidR="00144E4A" w14:paraId="45B88741" w14:textId="77777777" w:rsidTr="0076534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4416989" w14:textId="0D6FD3E2" w:rsidR="00144E4A" w:rsidRDefault="00144E4A" w:rsidP="00144E4A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162041F2" wp14:editId="395F6868">
                        <wp:extent cx="6646545" cy="3525520"/>
                        <wp:effectExtent l="0" t="0" r="1905" b="0"/>
                        <wp:docPr id="127529038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75290381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525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C7A9525" w14:textId="65D5AC4D" w:rsidR="00144E4A" w:rsidRPr="004D2956" w:rsidRDefault="00144E4A" w:rsidP="00144E4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shell_medium_ribstruc-Static 1-Strain-Strain1</w:t>
                  </w:r>
                </w:p>
              </w:tc>
            </w:tr>
          </w:tbl>
          <w:p w14:paraId="0648663B" w14:textId="77777777" w:rsidR="00144E4A" w:rsidRPr="000B04D4" w:rsidRDefault="00144E4A" w:rsidP="000A7C6B"/>
          <w:bookmarkEnd w:id="22"/>
          <w:bookmarkEnd w:id="23"/>
          <w:bookmarkEnd w:id="24"/>
          <w:p w14:paraId="094C8D43" w14:textId="1EB58B4F" w:rsidR="00EC2432" w:rsidRDefault="00EC2432" w:rsidP="000A7C6B"/>
        </w:tc>
      </w:tr>
    </w:tbl>
    <w:p w14:paraId="559C8E03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0B1701" w14:paraId="481D1302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FDCE3D4" w14:textId="00F28B70" w:rsidR="000B1701" w:rsidRDefault="00144E4A" w:rsidP="00144E4A">
            <w:pPr>
              <w:pStyle w:val="Heading1"/>
            </w:pPr>
            <w:bookmarkStart w:id="26" w:name="_Toc167734811"/>
            <w:r>
              <w:lastRenderedPageBreak/>
              <w:t>Conclusion</w:t>
            </w:r>
            <w:bookmarkEnd w:id="26"/>
          </w:p>
        </w:tc>
      </w:tr>
    </w:tbl>
    <w:p w14:paraId="71CB5EDF" w14:textId="59E6046E" w:rsidR="00AC3438" w:rsidRPr="00AC3438" w:rsidRDefault="00AC3438" w:rsidP="00FE0924"/>
    <w:sectPr w:rsidR="00AC3438" w:rsidRPr="00AC3438" w:rsidSect="00144E4A">
      <w:footerReference w:type="default" r:id="rId18"/>
      <w:footerReference w:type="first" r:id="rId19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27167" w14:textId="77777777" w:rsidR="00144E4A" w:rsidRDefault="00144E4A" w:rsidP="00F25CD7">
      <w:pPr>
        <w:spacing w:after="0" w:line="240" w:lineRule="auto"/>
      </w:pPr>
      <w:r>
        <w:separator/>
      </w:r>
    </w:p>
  </w:endnote>
  <w:endnote w:type="continuationSeparator" w:id="0">
    <w:p w14:paraId="21B7720B" w14:textId="77777777" w:rsidR="00144E4A" w:rsidRDefault="00144E4A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FD315C" w14:paraId="490C48EE" w14:textId="77777777" w:rsidTr="003E1AE9">
      <w:tc>
        <w:tcPr>
          <w:tcW w:w="867" w:type="pct"/>
        </w:tcPr>
        <w:p w14:paraId="76321EDF" w14:textId="77777777"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1C682BBA" wp14:editId="63624587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7BD75927" w14:textId="574F0010" w:rsidR="00FD315C" w:rsidRDefault="00144E4A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0F842F06" w14:textId="1244A486" w:rsidR="00FD315C" w:rsidRDefault="00144E4A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shell_medium_ribstruc</w:t>
          </w:r>
        </w:p>
      </w:tc>
      <w:tc>
        <w:tcPr>
          <w:tcW w:w="0" w:type="auto"/>
          <w:vAlign w:val="bottom"/>
        </w:tcPr>
        <w:p w14:paraId="5D0CA469" w14:textId="77777777"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7756A4CE" w14:textId="77777777" w:rsidR="00FD315C" w:rsidRPr="00BF0BC4" w:rsidRDefault="00FD315C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14:paraId="58D2D2C9" w14:textId="77777777" w:rsidTr="00BF0BC4">
      <w:tc>
        <w:tcPr>
          <w:tcW w:w="1908" w:type="dxa"/>
        </w:tcPr>
        <w:p w14:paraId="3A1E0766" w14:textId="77777777"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4C122668" wp14:editId="6F583FDE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2D0EAB93" w14:textId="77412BF1" w:rsidR="00FD315C" w:rsidRDefault="00144E4A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26D8DFE0" w14:textId="189B1C7C" w:rsidR="00FD315C" w:rsidRDefault="00144E4A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shell_medium_ribstruc</w:t>
          </w:r>
        </w:p>
      </w:tc>
      <w:tc>
        <w:tcPr>
          <w:tcW w:w="360" w:type="dxa"/>
          <w:vAlign w:val="bottom"/>
        </w:tcPr>
        <w:p w14:paraId="69115410" w14:textId="77777777"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2AED5538" w14:textId="77777777"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E63A7" w14:textId="77777777" w:rsidR="00144E4A" w:rsidRDefault="00144E4A" w:rsidP="00F25CD7">
      <w:pPr>
        <w:spacing w:after="0" w:line="240" w:lineRule="auto"/>
      </w:pPr>
      <w:r>
        <w:separator/>
      </w:r>
    </w:p>
  </w:footnote>
  <w:footnote w:type="continuationSeparator" w:id="0">
    <w:p w14:paraId="3BC742DC" w14:textId="77777777" w:rsidR="00144E4A" w:rsidRDefault="00144E4A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4A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4E4A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16744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BA6E"/>
  <w15:docId w15:val="{C312AABE-705C-4455-96C7-7B7E689B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0</TotalTime>
  <Pages>11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cinta</dc:creator>
  <cp:lastModifiedBy>Cinta Parengkuan</cp:lastModifiedBy>
  <cp:revision>1</cp:revision>
  <dcterms:created xsi:type="dcterms:W3CDTF">2024-05-27T18:39:00Z</dcterms:created>
  <dcterms:modified xsi:type="dcterms:W3CDTF">2024-05-27T18:39:00Z</dcterms:modified>
</cp:coreProperties>
</file>