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14:paraId="2ADA92B7" w14:textId="77777777" w:rsidTr="00A43A5B">
        <w:trPr>
          <w:cantSplit/>
          <w:trHeight w:val="4488"/>
        </w:trPr>
        <w:tc>
          <w:tcPr>
            <w:tcW w:w="6285" w:type="dxa"/>
          </w:tcPr>
          <w:p w14:paraId="0A3C7668" w14:textId="6C0347E6" w:rsidR="00F448BC" w:rsidRDefault="001052D0" w:rsidP="00A43A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4EA435B" wp14:editId="4F949E3E">
                  <wp:extent cx="3853815" cy="2113280"/>
                  <wp:effectExtent l="0" t="0" r="0" b="1270"/>
                  <wp:docPr id="1043162257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3162257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2113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leGrid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14:paraId="609D2258" w14:textId="7777777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14:paraId="4C972310" w14:textId="1DFAB0CA" w:rsidR="00B77317" w:rsidRPr="00CD1539" w:rsidRDefault="001052D0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shell_small</w:t>
                  </w:r>
                </w:p>
                <w:p w14:paraId="5D28E7E4" w14:textId="77777777" w:rsidR="00B77317" w:rsidRPr="00CD1539" w:rsidRDefault="00B77317" w:rsidP="00E217C8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  <w:p w14:paraId="0554EFD2" w14:textId="42CA02D9" w:rsidR="00B77317" w:rsidRPr="00CD1539" w:rsidRDefault="001052D0" w:rsidP="009C008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23 May 2024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br/>
                  </w:r>
                  <w:r>
                    <w:rPr>
                      <w:rStyle w:val="Strong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Solidworks</w:t>
                  </w:r>
                </w:p>
                <w:p w14:paraId="26810489" w14:textId="3E12FB6C" w:rsidR="00B77317" w:rsidRPr="00CD1539" w:rsidRDefault="001052D0" w:rsidP="009C008A">
                  <w:pPr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 1</w:t>
                  </w:r>
                </w:p>
                <w:p w14:paraId="3E97CCEB" w14:textId="0EF423D4" w:rsidR="00B77317" w:rsidRPr="006A441F" w:rsidRDefault="001052D0" w:rsidP="00B77317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</w:t>
                  </w:r>
                </w:p>
              </w:tc>
            </w:tr>
            <w:tr w:rsidR="00B77317" w14:paraId="71D9E040" w14:textId="7777777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14:paraId="073B750C" w14:textId="2B84131F" w:rsidR="00B77317" w:rsidRDefault="001052D0" w:rsidP="00E3408D">
                      <w:pPr>
                        <w:pStyle w:val="TOCHeading"/>
                      </w:pPr>
                      <w:r>
                        <w:t>Table of Contents</w:t>
                      </w:r>
                    </w:p>
                    <w:p w14:paraId="6C3F56E5" w14:textId="707C2921" w:rsidR="001052D0" w:rsidRDefault="001041F1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167364271" w:history="1">
                        <w:r w:rsidR="001052D0" w:rsidRPr="003D0EB7">
                          <w:rPr>
                            <w:rStyle w:val="Hyperlink"/>
                            <w:noProof/>
                          </w:rPr>
                          <w:t>Description</w:t>
                        </w:r>
                        <w:r w:rsidR="001052D0">
                          <w:rPr>
                            <w:noProof/>
                            <w:webHidden/>
                          </w:rPr>
                          <w:tab/>
                        </w:r>
                        <w:r w:rsidR="001052D0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1052D0">
                          <w:rPr>
                            <w:noProof/>
                            <w:webHidden/>
                          </w:rPr>
                          <w:instrText xml:space="preserve"> PAGEREF _Toc167364271 \h </w:instrText>
                        </w:r>
                        <w:r w:rsidR="001052D0">
                          <w:rPr>
                            <w:noProof/>
                            <w:webHidden/>
                          </w:rPr>
                        </w:r>
                        <w:r w:rsidR="001052D0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1052D0">
                          <w:rPr>
                            <w:noProof/>
                            <w:webHidden/>
                          </w:rPr>
                          <w:t>1</w:t>
                        </w:r>
                        <w:r w:rsidR="001052D0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4F56FD9" w14:textId="5B10F2AE" w:rsidR="001052D0" w:rsidRDefault="001052D0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364272" w:history="1">
                        <w:r w:rsidRPr="003D0EB7">
                          <w:rPr>
                            <w:rStyle w:val="Hyperlink"/>
                            <w:noProof/>
                          </w:rPr>
                          <w:t>Assumptions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_Toc167364272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6D0BDF5" w14:textId="7241DC1E" w:rsidR="001052D0" w:rsidRDefault="001052D0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364273" w:history="1">
                        <w:r w:rsidRPr="003D0EB7">
                          <w:rPr>
                            <w:rStyle w:val="Hyperlink"/>
                            <w:noProof/>
                          </w:rPr>
                          <w:t>Model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_Toc167364273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1144FF2" w14:textId="49813A22" w:rsidR="001052D0" w:rsidRDefault="001052D0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364274" w:history="1">
                        <w:r w:rsidRPr="003D0EB7">
                          <w:rPr>
                            <w:rStyle w:val="Hyperlink"/>
                            <w:noProof/>
                          </w:rPr>
                          <w:t>Study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_Toc167364274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34BDEFE" w14:textId="4E31F82B" w:rsidR="001052D0" w:rsidRDefault="001052D0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364275" w:history="1">
                        <w:r w:rsidRPr="003D0EB7">
                          <w:rPr>
                            <w:rStyle w:val="Hyperlink"/>
                            <w:noProof/>
                          </w:rPr>
                          <w:t>Units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_Toc167364275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0B6754B" w14:textId="30E3CDE6" w:rsidR="001052D0" w:rsidRDefault="001052D0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364276" w:history="1">
                        <w:r w:rsidRPr="003D0EB7">
                          <w:rPr>
                            <w:rStyle w:val="Hyperlink"/>
                            <w:noProof/>
                          </w:rPr>
                          <w:t>Material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_Toc167364276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2BE6881" w14:textId="41B69AF1" w:rsidR="001052D0" w:rsidRDefault="001052D0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364277" w:history="1">
                        <w:r w:rsidRPr="003D0EB7">
                          <w:rPr>
                            <w:rStyle w:val="Hyperlink"/>
                            <w:noProof/>
                          </w:rPr>
                          <w:t>Loads and Fixtures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_Toc167364277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DBC07CA" w14:textId="3C2A662D" w:rsidR="001052D0" w:rsidRDefault="001052D0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364278" w:history="1">
                        <w:r w:rsidRPr="003D0EB7">
                          <w:rPr>
                            <w:rStyle w:val="Hyperlink"/>
                            <w:noProof/>
                          </w:rPr>
                          <w:t>Connector Definitions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_Toc167364278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1839732" w14:textId="1739706C" w:rsidR="001052D0" w:rsidRDefault="001052D0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364279" w:history="1">
                        <w:r w:rsidRPr="003D0EB7">
                          <w:rPr>
                            <w:rStyle w:val="Hyperlink"/>
                            <w:noProof/>
                          </w:rPr>
                          <w:t>Interaction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_Toc167364279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04BFF3B" w14:textId="751C9E08" w:rsidR="001052D0" w:rsidRDefault="001052D0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364280" w:history="1">
                        <w:r w:rsidRPr="003D0EB7">
                          <w:rPr>
                            <w:rStyle w:val="Hyperlink"/>
                            <w:noProof/>
                          </w:rPr>
                          <w:t>Mesh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_Toc167364280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E8B3866" w14:textId="75D7CFCF" w:rsidR="001052D0" w:rsidRDefault="001052D0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364281" w:history="1">
                        <w:r w:rsidRPr="003D0EB7">
                          <w:rPr>
                            <w:rStyle w:val="Hyperlink"/>
                            <w:noProof/>
                          </w:rPr>
                          <w:t>Sensor Details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_Toc167364281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DFF8EB6" w14:textId="290EBC1E" w:rsidR="001052D0" w:rsidRDefault="001052D0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364282" w:history="1">
                        <w:r w:rsidRPr="003D0EB7">
                          <w:rPr>
                            <w:rStyle w:val="Hyperlink"/>
                            <w:noProof/>
                          </w:rPr>
                          <w:t>Resultant Forces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_Toc167364282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8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012C2B3" w14:textId="79DA4A3E" w:rsidR="001052D0" w:rsidRDefault="001052D0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364283" w:history="1">
                        <w:r w:rsidRPr="003D0EB7">
                          <w:rPr>
                            <w:rStyle w:val="Hyperlink"/>
                            <w:noProof/>
                          </w:rPr>
                          <w:t>Beams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_Toc167364283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8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AC3F3C3" w14:textId="45F49BA7" w:rsidR="001052D0" w:rsidRDefault="001052D0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364284" w:history="1">
                        <w:r w:rsidRPr="003D0EB7">
                          <w:rPr>
                            <w:rStyle w:val="Hyperlink"/>
                            <w:noProof/>
                          </w:rPr>
                          <w:t>Study Results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_Toc167364284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9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A6B7C85" w14:textId="190A414C" w:rsidR="001052D0" w:rsidRDefault="001052D0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364285" w:history="1">
                        <w:r w:rsidRPr="003D0EB7">
                          <w:rPr>
                            <w:rStyle w:val="Hyperlink"/>
                            <w:noProof/>
                          </w:rPr>
                          <w:t>Conclusion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_Toc167364285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11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F05F021" w14:textId="0894EB63" w:rsidR="00B77317" w:rsidRPr="00EF5B54" w:rsidRDefault="001041F1" w:rsidP="00E3408D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14:paraId="4E7CF547" w14:textId="77777777" w:rsidR="00F448BC" w:rsidRDefault="00F448BC" w:rsidP="00A5373F"/>
        </w:tc>
      </w:tr>
      <w:tr w:rsidR="00F448BC" w14:paraId="4B4A55D9" w14:textId="77777777" w:rsidTr="00BE081A">
        <w:trPr>
          <w:cantSplit/>
          <w:trHeight w:val="3924"/>
        </w:trPr>
        <w:tc>
          <w:tcPr>
            <w:tcW w:w="6285" w:type="dxa"/>
          </w:tcPr>
          <w:p w14:paraId="1E3B3BDE" w14:textId="6036E530" w:rsidR="00C27B5D" w:rsidRDefault="001052D0" w:rsidP="00C27B5D">
            <w:pPr>
              <w:pStyle w:val="Heading1"/>
            </w:pPr>
            <w:bookmarkStart w:id="0" w:name="_Toc167364271"/>
            <w:r>
              <w:t>Description</w:t>
            </w:r>
            <w:bookmarkEnd w:id="0"/>
          </w:p>
          <w:p w14:paraId="61746EC4" w14:textId="5BC9D7D2" w:rsidR="00F448BC" w:rsidRPr="00E65D6E" w:rsidRDefault="001052D0" w:rsidP="00FF408C">
            <w:r>
              <w:t>No Data</w:t>
            </w:r>
          </w:p>
        </w:tc>
        <w:tc>
          <w:tcPr>
            <w:tcW w:w="4713" w:type="dxa"/>
            <w:vMerge/>
          </w:tcPr>
          <w:p w14:paraId="4ACA3B1B" w14:textId="77777777" w:rsidR="00F448BC" w:rsidRPr="00A33AA4" w:rsidRDefault="00F448BC" w:rsidP="00840CC7">
            <w:pPr>
              <w:pStyle w:val="TOC3"/>
            </w:pPr>
          </w:p>
        </w:tc>
      </w:tr>
    </w:tbl>
    <w:p w14:paraId="7DCC33E7" w14:textId="77777777" w:rsidR="00F25CD7" w:rsidRDefault="00F25CD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14:paraId="7B55DBEC" w14:textId="77777777" w:rsidTr="00DD03CF">
        <w:tc>
          <w:tcPr>
            <w:tcW w:w="11016" w:type="dxa"/>
          </w:tcPr>
          <w:p w14:paraId="1DF02F76" w14:textId="0ED6C248" w:rsidR="00343025" w:rsidRDefault="001052D0" w:rsidP="00343025">
            <w:pPr>
              <w:pStyle w:val="Heading1"/>
            </w:pPr>
            <w:bookmarkStart w:id="1" w:name="_Toc243733140"/>
            <w:bookmarkStart w:id="2" w:name="_Toc245020107"/>
            <w:bookmarkStart w:id="3" w:name="_Toc245020139"/>
            <w:bookmarkStart w:id="4" w:name="_Toc167364272"/>
            <w:r>
              <w:lastRenderedPageBreak/>
              <w:t>Assumptions</w:t>
            </w:r>
            <w:bookmarkEnd w:id="4"/>
          </w:p>
          <w:p w14:paraId="2259962A" w14:textId="77777777" w:rsidR="00E1211B" w:rsidRDefault="00E1211B" w:rsidP="00343025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92"/>
              <w:gridCol w:w="5393"/>
            </w:tblGrid>
            <w:tr w:rsidR="00221495" w14:paraId="5520B07E" w14:textId="77777777" w:rsidTr="00DD03CF">
              <w:tc>
                <w:tcPr>
                  <w:tcW w:w="5392" w:type="dxa"/>
                  <w:vAlign w:val="center"/>
                </w:tcPr>
                <w:p w14:paraId="61E289FE" w14:textId="2F1A4CEA" w:rsidR="00221495" w:rsidRDefault="001052D0" w:rsidP="00221495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1F058979" wp14:editId="34B626C6">
                        <wp:extent cx="3286760" cy="2669540"/>
                        <wp:effectExtent l="0" t="0" r="8890" b="0"/>
                        <wp:docPr id="945126802" name="Picture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5126802" name="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86760" cy="26695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AD4D314" w14:textId="34FD54E9" w:rsidR="00221495" w:rsidRDefault="001052D0" w:rsidP="00221495">
                  <w:pPr>
                    <w:jc w:val="center"/>
                  </w:pPr>
                  <w:r>
                    <w:rPr>
                      <w:sz w:val="20"/>
                      <w:szCs w:val="20"/>
                    </w:rPr>
                    <w:t>Original Model</w:t>
                  </w:r>
                </w:p>
              </w:tc>
              <w:tc>
                <w:tcPr>
                  <w:tcW w:w="5393" w:type="dxa"/>
                  <w:vAlign w:val="center"/>
                </w:tcPr>
                <w:p w14:paraId="61B27F21" w14:textId="0AA5D885" w:rsidR="00221495" w:rsidRDefault="001052D0" w:rsidP="00221495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177015E6" wp14:editId="6625B4C4">
                        <wp:extent cx="3287395" cy="1802765"/>
                        <wp:effectExtent l="0" t="0" r="8255" b="6985"/>
                        <wp:docPr id="1529264993" name="Picture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29264993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87395" cy="18027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7C3FF2A" w14:textId="5E4EE7CE" w:rsidR="00221495" w:rsidRDefault="001052D0" w:rsidP="00221495">
                  <w:pPr>
                    <w:jc w:val="center"/>
                  </w:pPr>
                  <w:r>
                    <w:rPr>
                      <w:sz w:val="20"/>
                      <w:szCs w:val="20"/>
                    </w:rPr>
                    <w:t>Model Analyzed</w:t>
                  </w:r>
                </w:p>
              </w:tc>
            </w:tr>
          </w:tbl>
          <w:p w14:paraId="03D41C7F" w14:textId="22352A59" w:rsidR="00A96F2C" w:rsidRDefault="00A96F2C" w:rsidP="00A96F2C"/>
        </w:tc>
      </w:tr>
    </w:tbl>
    <w:p w14:paraId="27E2D7E2" w14:textId="77777777" w:rsidR="00343025" w:rsidRDefault="00343025" w:rsidP="00B77317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14:paraId="673067F9" w14:textId="77777777" w:rsidTr="00ED5A01">
        <w:tc>
          <w:tcPr>
            <w:tcW w:w="11016" w:type="dxa"/>
          </w:tcPr>
          <w:p w14:paraId="4480C95A" w14:textId="47883E64" w:rsidR="00FF408C" w:rsidRDefault="001052D0" w:rsidP="00FF408C">
            <w:pPr>
              <w:pStyle w:val="Heading1"/>
            </w:pPr>
            <w:bookmarkStart w:id="5" w:name="_Toc167364273"/>
            <w:r>
              <w:lastRenderedPageBreak/>
              <w:t>Model Information</w:t>
            </w:r>
            <w:bookmarkEnd w:id="5"/>
          </w:p>
          <w:p w14:paraId="1BB949C7" w14:textId="77777777"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14:paraId="20A05E03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TableGrid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14:paraId="53F8885A" w14:textId="77777777" w:rsidTr="00077EA0">
                    <w:tc>
                      <w:tcPr>
                        <w:tcW w:w="8640" w:type="dxa"/>
                      </w:tcPr>
                      <w:p w14:paraId="2E502718" w14:textId="3632721C" w:rsidR="00077EA0" w:rsidRDefault="001052D0" w:rsidP="00077EA0">
                        <w:pPr>
                          <w:jc w:val="center"/>
                          <w:rPr>
                            <w:rStyle w:val="Strong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 wp14:anchorId="485060BB" wp14:editId="38F0EF5A">
                              <wp:extent cx="5349240" cy="4344035"/>
                              <wp:effectExtent l="0" t="0" r="3810" b="0"/>
                              <wp:docPr id="26702226" name="Picture 4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6702226" name=""/>
                                      <pic:cNvPicPr/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434403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0093CD39" w14:textId="293395BB" w:rsidR="00C16188" w:rsidRDefault="001052D0" w:rsidP="00C1618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Model name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shell_small</w:t>
                  </w:r>
                </w:p>
                <w:p w14:paraId="4134C618" w14:textId="480E54A5" w:rsidR="00C16188" w:rsidRDefault="001052D0" w:rsidP="00C16188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Current Configuration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Default</w:t>
                  </w:r>
                </w:p>
              </w:tc>
            </w:tr>
            <w:tr w:rsidR="00C16188" w14:paraId="0D18AC16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3436F7B" w14:textId="61CFA3D5" w:rsidR="00C16188" w:rsidRPr="0044448A" w:rsidRDefault="001052D0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  <w:b/>
                      <w:noProof/>
                      <w:sz w:val="24"/>
                      <w:szCs w:val="24"/>
                    </w:rPr>
                    <w:t>Solid Bodies</w:t>
                  </w:r>
                </w:p>
              </w:tc>
            </w:tr>
            <w:tr w:rsidR="00C16188" w14:paraId="4AB61A62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68E78C6" w14:textId="54E91706" w:rsidR="00C16188" w:rsidRDefault="001052D0" w:rsidP="0044448A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Name and Reference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2BC00EC" w14:textId="62BB69CC" w:rsidR="00C16188" w:rsidRDefault="001052D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Treated As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17C3208" w14:textId="28AB1C1A" w:rsidR="00C16188" w:rsidRDefault="001052D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Volumetric Properties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4981DA5" w14:textId="0E30D360" w:rsidR="00C16188" w:rsidRDefault="001052D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Path/Date Modified</w:t>
                  </w:r>
                </w:p>
              </w:tc>
            </w:tr>
            <w:tr w:rsidR="001052D0" w14:paraId="379DD934" w14:textId="77777777" w:rsidTr="00CD172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F6B3D61" w14:textId="26C95921" w:rsidR="001052D0" w:rsidRDefault="001052D0" w:rsidP="00CD172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shell_small.step&lt;1&gt;[4]</w:t>
                  </w:r>
                </w:p>
                <w:p w14:paraId="201E5E39" w14:textId="0229B09E" w:rsidR="001052D0" w:rsidRPr="0044448A" w:rsidRDefault="001052D0" w:rsidP="00CD1728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8117C16" w14:textId="147A8EBF" w:rsidR="001052D0" w:rsidRPr="0044448A" w:rsidRDefault="001052D0" w:rsidP="00CD172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A44ED25" w14:textId="77777777" w:rsidR="001052D0" w:rsidRDefault="001052D0" w:rsidP="00CD172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Mass:0.0138369 kg</w:t>
                  </w:r>
                </w:p>
                <w:p w14:paraId="7F37E037" w14:textId="77777777" w:rsidR="001052D0" w:rsidRDefault="001052D0" w:rsidP="00CD172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Volume:1.02598e-05 m^3</w:t>
                  </w:r>
                </w:p>
                <w:p w14:paraId="5D945381" w14:textId="77777777" w:rsidR="001052D0" w:rsidRDefault="001052D0" w:rsidP="00CD172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Density:1,348.65 kg/m^3</w:t>
                  </w:r>
                </w:p>
                <w:p w14:paraId="27AD266E" w14:textId="77777777" w:rsidR="001052D0" w:rsidRDefault="001052D0" w:rsidP="00CD172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Weight:0.135601 N</w:t>
                  </w:r>
                </w:p>
                <w:p w14:paraId="61D2277D" w14:textId="1E546B82" w:rsidR="001052D0" w:rsidRPr="0044448A" w:rsidRDefault="001052D0" w:rsidP="00CD172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AFE8307" w14:textId="77777777" w:rsidR="001052D0" w:rsidRDefault="001052D0" w:rsidP="00CD172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C:\Users\cinta\Downloads\shell_small.SLDPRT</w:t>
                  </w:r>
                </w:p>
                <w:p w14:paraId="5641DBE6" w14:textId="20F58A6C" w:rsidR="001052D0" w:rsidRPr="0044448A" w:rsidRDefault="001052D0" w:rsidP="00CD172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May 23 13:38:40 2024</w:t>
                  </w:r>
                </w:p>
              </w:tc>
            </w:tr>
            <w:tr w:rsidR="00C16188" w14:paraId="604E52D5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71EFA77" w14:textId="7291C1CB" w:rsidR="00C16188" w:rsidRDefault="001052D0" w:rsidP="0044448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shell_small.step&lt;1&gt;[3]</w:t>
                  </w:r>
                </w:p>
                <w:p w14:paraId="0A7B9168" w14:textId="06CC13C6" w:rsidR="004B3022" w:rsidRPr="0044448A" w:rsidRDefault="004B3022" w:rsidP="0044448A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1860505" w14:textId="78D27A86" w:rsidR="00C16188" w:rsidRPr="0044448A" w:rsidRDefault="001052D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1BBD015" w14:textId="77777777" w:rsidR="001052D0" w:rsidRDefault="001052D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Mass:0.0115786 kg</w:t>
                  </w:r>
                </w:p>
                <w:p w14:paraId="54D48002" w14:textId="77777777" w:rsidR="001052D0" w:rsidRDefault="001052D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Volume:8.5767e-06 m^3</w:t>
                  </w:r>
                </w:p>
                <w:p w14:paraId="5E986959" w14:textId="77777777" w:rsidR="001052D0" w:rsidRDefault="001052D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Density:1,350 kg/m^3</w:t>
                  </w:r>
                </w:p>
                <w:p w14:paraId="7B812CA6" w14:textId="77777777" w:rsidR="001052D0" w:rsidRDefault="001052D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Weight:0.11347 N</w:t>
                  </w:r>
                </w:p>
                <w:p w14:paraId="4D7B5A2C" w14:textId="180E668F"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5929918" w14:textId="77777777" w:rsidR="001052D0" w:rsidRDefault="001052D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C:\Users\cinta\Downloads\shell_small.SLDPRT</w:t>
                  </w:r>
                </w:p>
                <w:p w14:paraId="103F1D28" w14:textId="44082AED" w:rsidR="00C16188" w:rsidRPr="0044448A" w:rsidRDefault="001052D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May 23 13:38:40 2024</w:t>
                  </w:r>
                </w:p>
              </w:tc>
            </w:tr>
          </w:tbl>
          <w:p w14:paraId="0F87C8D6" w14:textId="73CDF919" w:rsidR="00FF408C" w:rsidRDefault="00FF408C" w:rsidP="00A96F2C"/>
        </w:tc>
      </w:tr>
    </w:tbl>
    <w:p w14:paraId="47119811" w14:textId="77777777" w:rsidR="00FF408C" w:rsidRDefault="00FF408C" w:rsidP="00FF408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5E294F" w14:paraId="3554B03D" w14:textId="77777777" w:rsidTr="005E294F">
        <w:tc>
          <w:tcPr>
            <w:tcW w:w="11016" w:type="dxa"/>
          </w:tcPr>
          <w:p w14:paraId="0903B180" w14:textId="2D15544F" w:rsidR="00B35001" w:rsidRPr="00B35001" w:rsidRDefault="001052D0" w:rsidP="00B35001">
            <w:pPr>
              <w:pStyle w:val="Heading1"/>
            </w:pPr>
            <w:bookmarkStart w:id="6" w:name="_Toc167364274"/>
            <w:r>
              <w:lastRenderedPageBreak/>
              <w:t>Study Properties</w:t>
            </w:r>
            <w:bookmarkEnd w:id="6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042"/>
              <w:gridCol w:w="5163"/>
            </w:tblGrid>
            <w:tr w:rsidR="00B35001" w14:paraId="1D7FE67A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DBD2F7F" w14:textId="6A9B2ABB" w:rsidR="00B35001" w:rsidRDefault="001052D0" w:rsidP="005E294F">
                  <w:r>
                    <w:t>Study name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DD41D97" w14:textId="23CDC544" w:rsidR="00B35001" w:rsidRDefault="001052D0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Static 1</w:t>
                  </w:r>
                </w:p>
              </w:tc>
            </w:tr>
            <w:tr w:rsidR="001052D0" w14:paraId="07900E12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0A45B3C" w14:textId="3C7880F6" w:rsidR="001052D0" w:rsidRDefault="001052D0" w:rsidP="005E294F">
                  <w:r>
                    <w:t>Analysis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C4CC0DF" w14:textId="75F82E96" w:rsidR="001052D0" w:rsidRDefault="001052D0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Static</w:t>
                  </w:r>
                </w:p>
              </w:tc>
            </w:tr>
            <w:tr w:rsidR="001052D0" w14:paraId="55143F08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0919031" w14:textId="04C30208" w:rsidR="001052D0" w:rsidRDefault="001052D0" w:rsidP="005E294F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B555E6D" w14:textId="4831A481" w:rsidR="001052D0" w:rsidRDefault="001052D0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1052D0" w14:paraId="17ACA776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29D28AC" w14:textId="55A11B34" w:rsidR="001052D0" w:rsidRDefault="001052D0" w:rsidP="005E294F">
                  <w:r>
                    <w:t xml:space="preserve">Thermal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22DF213" w14:textId="209D82B8" w:rsidR="001052D0" w:rsidRDefault="001052D0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1052D0" w14:paraId="641BB269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66A3ECF" w14:textId="15986467" w:rsidR="001052D0" w:rsidRDefault="001052D0" w:rsidP="005E294F">
                  <w:r>
                    <w:t>Thermal option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4F8492B" w14:textId="1250795F" w:rsidR="001052D0" w:rsidRDefault="001052D0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Include temperature loads</w:t>
                  </w:r>
                </w:p>
              </w:tc>
            </w:tr>
            <w:tr w:rsidR="001052D0" w14:paraId="32FED2EC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637CCC4" w14:textId="74EE79B4" w:rsidR="001052D0" w:rsidRDefault="001052D0" w:rsidP="005E294F">
                  <w:r>
                    <w:t>Zero strain 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5B745D6" w14:textId="7BBFE3A6" w:rsidR="001052D0" w:rsidRDefault="001052D0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298 Kelvin</w:t>
                  </w:r>
                </w:p>
              </w:tc>
            </w:tr>
            <w:tr w:rsidR="001052D0" w14:paraId="642E76F4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75F30BB" w14:textId="659658D0" w:rsidR="001052D0" w:rsidRDefault="001052D0" w:rsidP="005E294F">
                  <w:r>
                    <w:t>Include fluid pressure effects from SOLIDWORKS Flow Simulation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9DD2702" w14:textId="53DA0C29" w:rsidR="001052D0" w:rsidRDefault="001052D0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1052D0" w14:paraId="0A8381B7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1065EB6" w14:textId="721401C0" w:rsidR="001052D0" w:rsidRDefault="001052D0" w:rsidP="005E294F">
                  <w:r>
                    <w:t>Solver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C6C1C38" w14:textId="04940C67" w:rsidR="001052D0" w:rsidRDefault="001052D0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1052D0" w14:paraId="070B64AB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34F111D" w14:textId="5B21B349" w:rsidR="001052D0" w:rsidRDefault="001052D0" w:rsidP="005E294F">
                  <w:r>
                    <w:t xml:space="preserve">Inplane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B506A50" w14:textId="36E7D614" w:rsidR="001052D0" w:rsidRDefault="001052D0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1052D0" w14:paraId="696ACE48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2DFEF2C" w14:textId="417883F6" w:rsidR="001052D0" w:rsidRDefault="001052D0" w:rsidP="005E294F">
                  <w:r>
                    <w:t xml:space="preserve">Soft Spring: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3E73F0E" w14:textId="476B4C1C" w:rsidR="001052D0" w:rsidRDefault="001052D0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1052D0" w14:paraId="69424073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5B56509" w14:textId="2DAF7131" w:rsidR="001052D0" w:rsidRDefault="001052D0" w:rsidP="005E294F">
                  <w:r>
                    <w:t xml:space="preserve">Inertial Relief: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AF1CC95" w14:textId="3E96307B" w:rsidR="001052D0" w:rsidRDefault="001052D0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1052D0" w14:paraId="686FDD62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1E15E7B" w14:textId="268CF2F6" w:rsidR="001052D0" w:rsidRDefault="001052D0" w:rsidP="005E294F">
                  <w:r>
                    <w:t>Incompatible bonding options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DF26DEC" w14:textId="08519299" w:rsidR="001052D0" w:rsidRDefault="001052D0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1052D0" w14:paraId="6475082F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D44B219" w14:textId="78C7E231" w:rsidR="001052D0" w:rsidRDefault="001052D0" w:rsidP="005E294F">
                  <w:r>
                    <w:t>Large 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F713116" w14:textId="273D59F4" w:rsidR="001052D0" w:rsidRDefault="001052D0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1052D0" w14:paraId="3039D97C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8208076" w14:textId="36592F0F" w:rsidR="001052D0" w:rsidRDefault="001052D0" w:rsidP="005E294F">
                  <w:r>
                    <w:t>Compute free body forces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1ED1B36" w14:textId="166F1118" w:rsidR="001052D0" w:rsidRDefault="001052D0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1052D0" w14:paraId="02196E7B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CBB2F70" w14:textId="24B00368" w:rsidR="001052D0" w:rsidRDefault="001052D0" w:rsidP="005E294F">
                  <w:r>
                    <w:t>Friction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417DA2A" w14:textId="0F7F7265" w:rsidR="001052D0" w:rsidRDefault="001052D0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1052D0" w14:paraId="53620FBF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1D87A64" w14:textId="7402F058" w:rsidR="001052D0" w:rsidRDefault="001052D0" w:rsidP="005E294F">
                  <w:r>
                    <w:t xml:space="preserve">Use Adaptive Method: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8DC3821" w14:textId="2FCB57A1" w:rsidR="001052D0" w:rsidRDefault="001052D0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1052D0" w14:paraId="4A4359EC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2D72F3B" w14:textId="14DD9D96" w:rsidR="001052D0" w:rsidRDefault="001052D0" w:rsidP="005E294F">
                  <w:r>
                    <w:t>Result folder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43BEEC2" w14:textId="14F337B8" w:rsidR="001052D0" w:rsidRDefault="001052D0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SOLIDWORKS document (C:\Users\cinta\Downloads)</w:t>
                  </w:r>
                </w:p>
              </w:tc>
            </w:tr>
          </w:tbl>
          <w:p w14:paraId="3E8FFFCA" w14:textId="00EAD54A" w:rsidR="005E294F" w:rsidRDefault="005E294F" w:rsidP="00A96F2C"/>
        </w:tc>
      </w:tr>
      <w:bookmarkEnd w:id="1"/>
      <w:bookmarkEnd w:id="2"/>
      <w:bookmarkEnd w:id="3"/>
    </w:tbl>
    <w:p w14:paraId="0CF9F56C" w14:textId="77777777" w:rsidR="00F33129" w:rsidRDefault="00F3312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F33129" w14:paraId="64EB5471" w14:textId="77777777" w:rsidTr="00E80CD9">
        <w:tc>
          <w:tcPr>
            <w:tcW w:w="11016" w:type="dxa"/>
          </w:tcPr>
          <w:p w14:paraId="6C48DADE" w14:textId="7CEFFF02" w:rsidR="00F33129" w:rsidRPr="00B35001" w:rsidRDefault="001052D0" w:rsidP="000A7C6B">
            <w:pPr>
              <w:pStyle w:val="Heading1"/>
            </w:pPr>
            <w:bookmarkStart w:id="7" w:name="_Toc167364275"/>
            <w:r>
              <w:t>Units</w:t>
            </w:r>
            <w:bookmarkEnd w:id="7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156"/>
              <w:gridCol w:w="5049"/>
            </w:tblGrid>
            <w:tr w:rsidR="00F33129" w14:paraId="1754E63B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2015E0D" w14:textId="6D5ED8E7" w:rsidR="00F33129" w:rsidRDefault="001052D0" w:rsidP="000A7C6B">
                  <w:r>
                    <w:t>Unit system: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981E5AC" w14:textId="17F2A9E8" w:rsidR="00F33129" w:rsidRDefault="001052D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 (MKS)</w:t>
                  </w:r>
                </w:p>
              </w:tc>
            </w:tr>
            <w:tr w:rsidR="001052D0" w14:paraId="443D0E38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9120501" w14:textId="75574EA3" w:rsidR="001052D0" w:rsidRDefault="001052D0" w:rsidP="000A7C6B">
                  <w:r>
                    <w:t>Length/Displacement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356CE81" w14:textId="3170AA51" w:rsidR="001052D0" w:rsidRDefault="001052D0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1052D0" w14:paraId="322EC547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A60B0C4" w14:textId="475303D8" w:rsidR="001052D0" w:rsidRDefault="001052D0" w:rsidP="000A7C6B">
                  <w:r>
                    <w:t>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A6A1183" w14:textId="56C74125" w:rsidR="001052D0" w:rsidRDefault="001052D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1052D0" w14:paraId="1553DFB3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0CD49D2" w14:textId="4DB983A8" w:rsidR="001052D0" w:rsidRDefault="001052D0" w:rsidP="000A7C6B">
                  <w:r>
                    <w:t>Angular velocity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E95D687" w14:textId="60FCB59F" w:rsidR="001052D0" w:rsidRDefault="001052D0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Rad/sec</w:t>
                  </w:r>
                </w:p>
              </w:tc>
            </w:tr>
            <w:tr w:rsidR="001052D0" w14:paraId="3E5CB9CC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EBED93C" w14:textId="065093FD" w:rsidR="001052D0" w:rsidRDefault="001052D0" w:rsidP="000A7C6B">
                  <w:r>
                    <w:t>Pressure/Stress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AA09ABB" w14:textId="5C4A1252" w:rsidR="001052D0" w:rsidRDefault="001052D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14:paraId="01779DBF" w14:textId="1E17EF40" w:rsidR="00F33129" w:rsidRDefault="00F33129" w:rsidP="000A7C6B"/>
        </w:tc>
      </w:tr>
    </w:tbl>
    <w:p w14:paraId="33136BC3" w14:textId="77777777" w:rsidR="00E80CD9" w:rsidRDefault="00E80CD9" w:rsidP="00076F1F"/>
    <w:tbl>
      <w:tblPr>
        <w:tblStyle w:val="TableGrid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14:paraId="0FED9BAE" w14:textId="77777777" w:rsidTr="005273D5">
        <w:trPr>
          <w:trHeight w:val="4158"/>
        </w:trPr>
        <w:tc>
          <w:tcPr>
            <w:tcW w:w="11136" w:type="dxa"/>
          </w:tcPr>
          <w:p w14:paraId="0B19EEAF" w14:textId="61B15541" w:rsidR="00E80CD9" w:rsidRPr="00AC3438" w:rsidRDefault="001052D0" w:rsidP="000A7C6B">
            <w:pPr>
              <w:pStyle w:val="Heading1"/>
            </w:pPr>
            <w:bookmarkStart w:id="8" w:name="_Toc243733144"/>
            <w:bookmarkStart w:id="9" w:name="_Toc245020112"/>
            <w:bookmarkStart w:id="10" w:name="_Toc245020144"/>
            <w:bookmarkStart w:id="11" w:name="_Toc167364276"/>
            <w:r>
              <w:lastRenderedPageBreak/>
              <w:t>Material Properties</w:t>
            </w:r>
            <w:bookmarkEnd w:id="11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14:paraId="7460D8DC" w14:textId="77777777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CE6770D" w14:textId="5940BA39" w:rsidR="00E80CD9" w:rsidRPr="003E6C57" w:rsidRDefault="001052D0" w:rsidP="000A7C6B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Model Reference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07238DE" w14:textId="4416912F" w:rsidR="00E80CD9" w:rsidRPr="003E6C57" w:rsidRDefault="001052D0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8FC5BF7" w14:textId="32A4D414" w:rsidR="00E80CD9" w:rsidRPr="003E6C57" w:rsidRDefault="001052D0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Components</w:t>
                  </w:r>
                </w:p>
              </w:tc>
            </w:tr>
            <w:tr w:rsidR="00E80CD9" w:rsidRPr="000841BF" w14:paraId="25303F84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14:paraId="426C70B9" w14:textId="06EFFA58" w:rsidR="00E80CD9" w:rsidRPr="00577134" w:rsidRDefault="001052D0" w:rsidP="000A7C6B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noProof/>
                      <w:sz w:val="20"/>
                      <w:szCs w:val="20"/>
                    </w:rPr>
                    <w:drawing>
                      <wp:inline distT="0" distB="0" distL="0" distR="0" wp14:anchorId="3F63BF8F" wp14:editId="7A3BE0A3">
                        <wp:extent cx="1904365" cy="1546860"/>
                        <wp:effectExtent l="0" t="0" r="635" b="0"/>
                        <wp:docPr id="126149918" name="Picture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6149918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15468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MediumGrid1-Accent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14:paraId="4CED57BD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52D4C56" w14:textId="526E1F1F" w:rsidR="00E80CD9" w:rsidRPr="00BE6656" w:rsidRDefault="001052D0" w:rsidP="000A7C6B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Name</w:t>
                        </w:r>
                        <w:r w:rsidR="00E80CD9"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5D664FF" w14:textId="2F181732" w:rsidR="00E80CD9" w:rsidRPr="00BE6656" w:rsidRDefault="001052D0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Custom Plastic</w:t>
                        </w:r>
                      </w:p>
                    </w:tc>
                  </w:tr>
                  <w:tr w:rsidR="001052D0" w:rsidRPr="00577134" w14:paraId="6E19D586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D2FB195" w14:textId="70216026" w:rsidR="001052D0" w:rsidRDefault="001052D0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9BC767A" w14:textId="4B72965A" w:rsidR="001052D0" w:rsidRDefault="001052D0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1052D0" w:rsidRPr="00577134" w14:paraId="06CE98F4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EB23B4A" w14:textId="3ECE760C" w:rsidR="001052D0" w:rsidRDefault="001052D0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6996BEF" w14:textId="1193870D" w:rsidR="001052D0" w:rsidRDefault="001052D0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Unknown</w:t>
                        </w:r>
                      </w:p>
                    </w:tc>
                  </w:tr>
                  <w:tr w:rsidR="001052D0" w:rsidRPr="00577134" w14:paraId="04DABAAB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4B3904D" w14:textId="5637E718" w:rsidR="001052D0" w:rsidRDefault="001052D0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Yield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7B3B95B" w14:textId="39A96DAB" w:rsidR="001052D0" w:rsidRDefault="001052D0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5.3e+07 N/m^2</w:t>
                        </w:r>
                      </w:p>
                    </w:tc>
                  </w:tr>
                  <w:tr w:rsidR="001052D0" w:rsidRPr="00577134" w14:paraId="53F0C746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D8822FD" w14:textId="5719BC6B" w:rsidR="001052D0" w:rsidRDefault="001052D0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Tensile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AB319C7" w14:textId="115E359B" w:rsidR="001052D0" w:rsidRDefault="001052D0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5.8e+07 N/m^2</w:t>
                        </w:r>
                      </w:p>
                    </w:tc>
                  </w:tr>
                  <w:tr w:rsidR="001052D0" w:rsidRPr="00577134" w14:paraId="164EE6F8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8F127CE" w14:textId="6BFF6619" w:rsidR="001052D0" w:rsidRDefault="001052D0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Elastic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691113B" w14:textId="3FFCBB27" w:rsidR="001052D0" w:rsidRDefault="001052D0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4.3e+09 N/m^2</w:t>
                        </w:r>
                      </w:p>
                    </w:tc>
                  </w:tr>
                  <w:tr w:rsidR="001052D0" w:rsidRPr="00577134" w14:paraId="67BB3598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5CBDEDA" w14:textId="140401FB" w:rsidR="001052D0" w:rsidRDefault="001052D0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Poisson's ratio: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930FF33" w14:textId="78CCB406" w:rsidR="001052D0" w:rsidRDefault="001052D0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 xml:space="preserve">0.394  </w:t>
                        </w:r>
                      </w:p>
                    </w:tc>
                  </w:tr>
                  <w:tr w:rsidR="001052D0" w:rsidRPr="00577134" w14:paraId="017F5DB7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07D2902" w14:textId="0E3AF240" w:rsidR="001052D0" w:rsidRDefault="001052D0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Mass density: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C9B00EE" w14:textId="066C40A5" w:rsidR="001052D0" w:rsidRDefault="001052D0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1,350 kg/m^3</w:t>
                        </w:r>
                      </w:p>
                    </w:tc>
                  </w:tr>
                  <w:tr w:rsidR="001052D0" w:rsidRPr="00577134" w14:paraId="4B1316D3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867E1B1" w14:textId="365F8C99" w:rsidR="001052D0" w:rsidRDefault="001052D0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Shear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44A2250" w14:textId="0AA18B4C" w:rsidR="001052D0" w:rsidRDefault="001052D0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3.189e+08 N/m^2</w:t>
                        </w:r>
                      </w:p>
                    </w:tc>
                  </w:tr>
                </w:tbl>
                <w:p w14:paraId="484BC3FA" w14:textId="77777777"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14:paraId="6F08EB7E" w14:textId="77777777" w:rsidR="001052D0" w:rsidRDefault="001052D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1(shell_small.step&lt;1&gt;[4])(shell_small),</w:t>
                  </w:r>
                </w:p>
                <w:p w14:paraId="1DAA3141" w14:textId="443F28ED" w:rsidR="00E80CD9" w:rsidRPr="00577134" w:rsidRDefault="001052D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2(shell_small.step&lt;1&gt;[3])(shell_small)</w:t>
                  </w:r>
                </w:p>
              </w:tc>
            </w:tr>
            <w:tr w:rsidR="00E80CD9" w:rsidRPr="000841BF" w14:paraId="17344490" w14:textId="77777777" w:rsidTr="000A7C6B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14:paraId="7996547D" w14:textId="1617132E" w:rsidR="00E80CD9" w:rsidRPr="000841BF" w:rsidRDefault="001052D0" w:rsidP="000A7C6B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Curve Data:N/A</w:t>
                  </w:r>
                </w:p>
              </w:tc>
            </w:tr>
          </w:tbl>
          <w:p w14:paraId="02263C8D" w14:textId="707514E4" w:rsidR="00E80CD9" w:rsidRDefault="00E80CD9" w:rsidP="000A7C6B"/>
        </w:tc>
      </w:tr>
      <w:bookmarkEnd w:id="8"/>
      <w:bookmarkEnd w:id="9"/>
      <w:bookmarkEnd w:id="10"/>
    </w:tbl>
    <w:p w14:paraId="297A2D5E" w14:textId="77777777" w:rsidR="005273D5" w:rsidRDefault="005273D5" w:rsidP="006518B5"/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14:paraId="10E192BD" w14:textId="77777777" w:rsidTr="00452CBC">
        <w:tc>
          <w:tcPr>
            <w:tcW w:w="11016" w:type="dxa"/>
          </w:tcPr>
          <w:p w14:paraId="4F2B40BF" w14:textId="1F32C679" w:rsidR="005273D5" w:rsidRPr="00AF1A58" w:rsidRDefault="001052D0" w:rsidP="000A7C6B">
            <w:pPr>
              <w:pStyle w:val="Heading1"/>
              <w:rPr>
                <w:b w:val="0"/>
                <w:bCs w:val="0"/>
              </w:rPr>
            </w:pPr>
            <w:bookmarkStart w:id="12" w:name="_Toc167364277"/>
            <w:r>
              <w:rPr>
                <w:rStyle w:val="Strong"/>
              </w:rPr>
              <w:t>Loads and Fixtures</w:t>
            </w:r>
            <w:bookmarkEnd w:id="12"/>
          </w:p>
          <w:tbl>
            <w:tblPr>
              <w:tblStyle w:val="LightList-Accent3"/>
              <w:tblW w:w="10909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3021"/>
              <w:gridCol w:w="6071"/>
            </w:tblGrid>
            <w:tr w:rsidR="001052D0" w14:paraId="2F135343" w14:textId="77777777" w:rsidTr="00A73FC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495FB1CF" w14:textId="61B84E24" w:rsidR="001052D0" w:rsidRPr="004E282D" w:rsidRDefault="001052D0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name</w:t>
                  </w:r>
                </w:p>
              </w:tc>
              <w:tc>
                <w:tcPr>
                  <w:tcW w:w="302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7735248B" w14:textId="252457F7" w:rsidR="001052D0" w:rsidRPr="004E282D" w:rsidRDefault="001052D0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Image</w:t>
                  </w:r>
                </w:p>
              </w:tc>
              <w:tc>
                <w:tcPr>
                  <w:tcW w:w="607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2A0C25D0" w14:textId="46D4AD1D" w:rsidR="001052D0" w:rsidRPr="004E282D" w:rsidRDefault="001052D0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Details</w:t>
                  </w:r>
                </w:p>
              </w:tc>
            </w:tr>
            <w:tr w:rsidR="001052D0" w14:paraId="6D1EC538" w14:textId="77777777" w:rsidTr="007D58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14:paraId="136DFBBF" w14:textId="2EF75084" w:rsidR="001052D0" w:rsidRPr="00AD5FBA" w:rsidRDefault="001052D0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Fixed-1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6923C" w:themeColor="accent3" w:themeShade="BF"/>
                  </w:tcBorders>
                </w:tcPr>
                <w:p w14:paraId="7D5F9005" w14:textId="2BD6C56B" w:rsidR="001052D0" w:rsidRPr="006208CB" w:rsidRDefault="001052D0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696071E9" wp14:editId="6A026DD1">
                        <wp:extent cx="1772285" cy="1439545"/>
                        <wp:effectExtent l="0" t="0" r="0" b="8255"/>
                        <wp:docPr id="499254479" name="Picture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99254479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14395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1052D0" w14:paraId="5D62C203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15F9E6D1" w14:textId="6FDE314F" w:rsidR="001052D0" w:rsidRPr="00BE6656" w:rsidRDefault="001052D0" w:rsidP="003F2268">
                        <w:pPr>
                          <w:jc w:val="right"/>
                          <w:rPr>
                            <w:rStyle w:val="Strong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2F1896ED" w14:textId="3A169F2F" w:rsidR="001052D0" w:rsidRPr="00154A1A" w:rsidRDefault="001052D0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1052D0" w14:paraId="0186DEC2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44482A56" w14:textId="2E1C7013" w:rsidR="001052D0" w:rsidRDefault="001052D0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1F8D0F0B" w14:textId="14045A34" w:rsidR="001052D0" w:rsidRDefault="001052D0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Fixed Geometry</w:t>
                        </w:r>
                      </w:p>
                    </w:tc>
                  </w:tr>
                </w:tbl>
                <w:p w14:paraId="0E76581B" w14:textId="77777777" w:rsidR="001052D0" w:rsidRPr="004C6DEB" w:rsidRDefault="001052D0" w:rsidP="00840CC7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F154A" w14:paraId="2AF0326A" w14:textId="77777777" w:rsidTr="00452CB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09" w:type="dxa"/>
                  <w:gridSpan w:val="3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6E3BC" w:themeFill="accent3" w:themeFillTint="66"/>
                  <w:vAlign w:val="center"/>
                </w:tcPr>
                <w:p w14:paraId="5080E523" w14:textId="124C6EAB" w:rsidR="003F154A" w:rsidRPr="003F154A" w:rsidRDefault="001052D0" w:rsidP="003F154A">
                  <w:pPr>
                    <w:rPr>
                      <w:rStyle w:val="Strong"/>
                      <w:bCs/>
                    </w:rPr>
                  </w:pPr>
                  <w:r>
                    <w:rPr>
                      <w:rStyle w:val="Strong"/>
                      <w:b/>
                    </w:rPr>
                    <w:t>Resultant Forces</w:t>
                  </w:r>
                </w:p>
                <w:tbl>
                  <w:tblPr>
                    <w:tblStyle w:val="TableGrid"/>
                    <w:tblW w:w="1066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659"/>
                    <w:gridCol w:w="1980"/>
                    <w:gridCol w:w="1980"/>
                    <w:gridCol w:w="1980"/>
                    <w:gridCol w:w="2070"/>
                  </w:tblGrid>
                  <w:tr w:rsidR="003F154A" w14:paraId="2D810180" w14:textId="77777777" w:rsidTr="00452CBC">
                    <w:trPr>
                      <w:trHeight w:val="250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7BE349DA" w14:textId="09058CE1" w:rsidR="003F154A" w:rsidRDefault="001052D0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Components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59951DBD" w14:textId="7F449954" w:rsidR="003F154A" w:rsidRDefault="001052D0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X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48A2CB14" w14:textId="76B308B2" w:rsidR="003F154A" w:rsidRDefault="001052D0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Y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28559BEE" w14:textId="318AD1FD" w:rsidR="003F154A" w:rsidRDefault="001052D0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Z</w:t>
                        </w:r>
                      </w:p>
                    </w:tc>
                    <w:tc>
                      <w:tcPr>
                        <w:tcW w:w="2070" w:type="dxa"/>
                        <w:shd w:val="clear" w:color="auto" w:fill="D9D9D9" w:themeFill="background1" w:themeFillShade="D9"/>
                        <w:vAlign w:val="center"/>
                      </w:tcPr>
                      <w:p w14:paraId="774BAEE2" w14:textId="54CF3ED4" w:rsidR="003F154A" w:rsidRDefault="001052D0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Resultant</w:t>
                        </w:r>
                      </w:p>
                    </w:tc>
                  </w:tr>
                  <w:tr w:rsidR="003F154A" w14:paraId="051AFD19" w14:textId="77777777" w:rsidTr="00452CBC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49234678" w14:textId="75CFFAA5" w:rsidR="003F154A" w:rsidRDefault="001052D0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force(N)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6953418F" w14:textId="26D02EC8" w:rsidR="003F154A" w:rsidRPr="00EF37BF" w:rsidRDefault="001052D0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-8.94892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3A06EE3B" w14:textId="748EBF1D" w:rsidR="003F154A" w:rsidRPr="00EF37BF" w:rsidRDefault="001052D0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-0.00148447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36EE1AC3" w14:textId="74E9399A" w:rsidR="003F154A" w:rsidRDefault="001052D0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0.616156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67856FB2" w14:textId="476EDB9D" w:rsidR="003F154A" w:rsidRPr="00EF37BF" w:rsidRDefault="001052D0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8.9701</w:t>
                        </w:r>
                      </w:p>
                    </w:tc>
                  </w:tr>
                  <w:tr w:rsidR="00935682" w14:paraId="27B09F49" w14:textId="77777777" w:rsidTr="00452CBC">
                    <w:trPr>
                      <w:cantSplit/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776C5E1A" w14:textId="46CF95A9" w:rsidR="00935682" w:rsidRDefault="001052D0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Moment(N.m)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13630A3A" w14:textId="1B9F7DDC" w:rsidR="00935682" w:rsidRDefault="001052D0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598C136F" w14:textId="2346A14A" w:rsidR="00935682" w:rsidRDefault="001052D0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6DD26449" w14:textId="3253CA7F" w:rsidR="00935682" w:rsidRDefault="001052D0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3B5E31FE" w14:textId="02EBE6E3" w:rsidR="00935682" w:rsidRDefault="001052D0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14:paraId="3DDB8E55" w14:textId="77777777" w:rsidR="003F154A" w:rsidRDefault="003F154A" w:rsidP="003F154A">
                  <w:pPr>
                    <w:jc w:val="center"/>
                    <w:rPr>
                      <w:rStyle w:val="Strong"/>
                      <w:b/>
                      <w:sz w:val="18"/>
                      <w:szCs w:val="18"/>
                    </w:rPr>
                  </w:pPr>
                  <w:r>
                    <w:rPr>
                      <w:rStyle w:val="Strong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5BCAD6AF" w14:textId="77777777" w:rsidR="005273D5" w:rsidRDefault="005273D5" w:rsidP="00840CC7">
            <w:pPr>
              <w:pStyle w:val="TOC3"/>
            </w:pPr>
          </w:p>
          <w:tbl>
            <w:tblPr>
              <w:tblStyle w:val="LightList-Accent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5928"/>
            </w:tblGrid>
            <w:tr w:rsidR="001052D0" w14:paraId="675DF21A" w14:textId="77777777" w:rsidTr="00B5783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0F9AF109" w14:textId="7CA089EA" w:rsidR="001052D0" w:rsidRPr="004E282D" w:rsidRDefault="001052D0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name</w:t>
                  </w:r>
                </w:p>
              </w:tc>
              <w:tc>
                <w:tcPr>
                  <w:tcW w:w="3234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461DAA9B" w14:textId="30A13110" w:rsidR="001052D0" w:rsidRPr="004E282D" w:rsidRDefault="001052D0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Image</w:t>
                  </w:r>
                </w:p>
              </w:tc>
              <w:tc>
                <w:tcPr>
                  <w:tcW w:w="5928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19F8583E" w14:textId="6FF76929" w:rsidR="001052D0" w:rsidRPr="004E282D" w:rsidRDefault="001052D0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Details</w:t>
                  </w:r>
                </w:p>
              </w:tc>
            </w:tr>
            <w:tr w:rsidR="001052D0" w14:paraId="4B43FD3B" w14:textId="77777777" w:rsidTr="00054E8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14:paraId="1A1DB666" w14:textId="2D2A8238" w:rsidR="001052D0" w:rsidRPr="00F42DD1" w:rsidRDefault="001052D0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Force-1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14:paraId="00EB3090" w14:textId="2ECF57E0" w:rsidR="001052D0" w:rsidRPr="006208CB" w:rsidRDefault="001052D0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636AEDA3" wp14:editId="404D2147">
                        <wp:extent cx="1907540" cy="1549400"/>
                        <wp:effectExtent l="0" t="0" r="0" b="0"/>
                        <wp:docPr id="1487529621" name="Pictur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87529621" name="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1549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1052D0" w14:paraId="7F4FF7AB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1F647A7E" w14:textId="6D5D609C" w:rsidR="001052D0" w:rsidRPr="00BE6656" w:rsidRDefault="001052D0" w:rsidP="003F2268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6CBBE513" w14:textId="325020F5" w:rsidR="001052D0" w:rsidRPr="00B77EA3" w:rsidRDefault="001052D0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2 face(s)</w:t>
                        </w:r>
                      </w:p>
                    </w:tc>
                  </w:tr>
                  <w:tr w:rsidR="001052D0" w14:paraId="660205C1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6E56737C" w14:textId="76A39EF7" w:rsidR="001052D0" w:rsidRDefault="001052D0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05995296" w14:textId="7E167279" w:rsidR="001052D0" w:rsidRDefault="001052D0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Apply normal force</w:t>
                        </w:r>
                      </w:p>
                    </w:tc>
                  </w:tr>
                  <w:tr w:rsidR="001052D0" w14:paraId="04D07E2D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39A20625" w14:textId="4D853C78" w:rsidR="001052D0" w:rsidRDefault="001052D0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17D295FB" w14:textId="0B6DA34F" w:rsidR="001052D0" w:rsidRDefault="001052D0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15 N</w:t>
                        </w:r>
                      </w:p>
                    </w:tc>
                  </w:tr>
                </w:tbl>
                <w:p w14:paraId="39E96E94" w14:textId="77777777" w:rsidR="001052D0" w:rsidRDefault="001052D0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</w:tbl>
          <w:p w14:paraId="788E9470" w14:textId="4A60EFD6" w:rsidR="005273D5" w:rsidRDefault="005273D5" w:rsidP="000A7C6B">
            <w:pPr>
              <w:rPr>
                <w:rStyle w:val="Strong"/>
              </w:rPr>
            </w:pPr>
          </w:p>
        </w:tc>
      </w:tr>
    </w:tbl>
    <w:p w14:paraId="38C70E7D" w14:textId="77777777" w:rsidR="00132707" w:rsidRDefault="00132707" w:rsidP="0013270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132707" w14:paraId="789F4858" w14:textId="77777777" w:rsidTr="005B3D16">
        <w:tc>
          <w:tcPr>
            <w:tcW w:w="11016" w:type="dxa"/>
          </w:tcPr>
          <w:p w14:paraId="4783A33B" w14:textId="0FE223EC" w:rsidR="00132707" w:rsidRDefault="00132707" w:rsidP="000A7C6B">
            <w:pPr>
              <w:pStyle w:val="Heading1"/>
            </w:pPr>
            <w:r>
              <w:lastRenderedPageBreak/>
              <w:br w:type="page"/>
            </w:r>
            <w:bookmarkStart w:id="13" w:name="_Toc167364278"/>
            <w:r w:rsidR="001052D0">
              <w:t>Connector Definitions</w:t>
            </w:r>
            <w:bookmarkEnd w:id="13"/>
          </w:p>
          <w:p w14:paraId="171A16C8" w14:textId="7188DBB0" w:rsidR="00132707" w:rsidRDefault="001052D0" w:rsidP="000A7C6B">
            <w:r>
              <w:t>No Data</w:t>
            </w:r>
          </w:p>
          <w:p w14:paraId="5EE8AF73" w14:textId="03DDCB8C" w:rsidR="00EF37BF" w:rsidRPr="009C0A33" w:rsidRDefault="00EF37BF" w:rsidP="000A7C6B"/>
          <w:p w14:paraId="664DB3AB" w14:textId="77777777" w:rsidR="000F2729" w:rsidRDefault="000F2729" w:rsidP="000A7C6B"/>
          <w:p w14:paraId="4DF29D0F" w14:textId="6ED6756D" w:rsidR="00E12C21" w:rsidRDefault="00E12C21" w:rsidP="000A7C6B"/>
          <w:p w14:paraId="35F4355F" w14:textId="77777777" w:rsidR="00D72EE8" w:rsidRDefault="00D72EE8" w:rsidP="00D72EE8"/>
          <w:p w14:paraId="74B04152" w14:textId="3463BFF3" w:rsidR="00D72EE8" w:rsidRPr="009C0A33" w:rsidRDefault="00D72EE8" w:rsidP="00D72EE8"/>
          <w:p w14:paraId="578DDE8A" w14:textId="504C891D" w:rsidR="00132707" w:rsidRDefault="00132707" w:rsidP="000A7C6B"/>
        </w:tc>
      </w:tr>
    </w:tbl>
    <w:p w14:paraId="11A74D9C" w14:textId="77777777" w:rsidR="00104BD8" w:rsidRDefault="00104BD8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104BD8" w14:paraId="32355A47" w14:textId="77777777" w:rsidTr="00213D4E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2662B095" w14:textId="6331803A" w:rsidR="00104BD8" w:rsidRDefault="001052D0" w:rsidP="001052D0">
            <w:pPr>
              <w:pStyle w:val="Heading1"/>
            </w:pPr>
            <w:bookmarkStart w:id="14" w:name="_Toc167364279"/>
            <w:r>
              <w:t>Interaction Information</w:t>
            </w:r>
            <w:bookmarkEnd w:id="14"/>
          </w:p>
          <w:p w14:paraId="331CFBA7" w14:textId="77777777" w:rsidR="00104BD8" w:rsidRPr="000B04D4" w:rsidRDefault="00104BD8" w:rsidP="000A7C6B"/>
          <w:tbl>
            <w:tblPr>
              <w:tblStyle w:val="LightGrid-Accent11"/>
              <w:tblW w:w="0" w:type="auto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20"/>
              <w:gridCol w:w="4067"/>
              <w:gridCol w:w="4067"/>
            </w:tblGrid>
            <w:tr w:rsidR="002B4DE8" w14:paraId="316A1F0A" w14:textId="77777777" w:rsidTr="00213D4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0" w:type="dxa"/>
                  <w:tcBorders>
                    <w:top w:val="none" w:sz="0" w:space="0" w:color="auto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9EEFFFE" w14:textId="6DA969A7" w:rsidR="002B4DE8" w:rsidRDefault="001052D0" w:rsidP="00C16188">
                  <w:pPr>
                    <w:jc w:val="center"/>
                  </w:pPr>
                  <w:r>
                    <w:t>Interaction</w:t>
                  </w:r>
                </w:p>
              </w:tc>
              <w:tc>
                <w:tcPr>
                  <w:tcW w:w="4067" w:type="dxa"/>
                  <w:tcBorders>
                    <w:top w:val="none" w:sz="0" w:space="0" w:color="auto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0DFBAAB" w14:textId="1EFAEC51" w:rsidR="002B4DE8" w:rsidRDefault="001052D0" w:rsidP="00C1618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Interaction Image</w:t>
                  </w:r>
                </w:p>
              </w:tc>
              <w:tc>
                <w:tcPr>
                  <w:tcW w:w="4067" w:type="dxa"/>
                  <w:tcBorders>
                    <w:top w:val="none" w:sz="0" w:space="0" w:color="auto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20914A8" w14:textId="49C29EE4" w:rsidR="002B4DE8" w:rsidRDefault="001052D0" w:rsidP="00C1618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Interaction Properties</w:t>
                  </w:r>
                </w:p>
              </w:tc>
            </w:tr>
            <w:tr w:rsidR="002B4DE8" w14:paraId="1559A0DB" w14:textId="77777777" w:rsidTr="003F22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F358A57" w14:textId="7288B9CC" w:rsidR="002B4DE8" w:rsidRPr="00211C62" w:rsidRDefault="001052D0" w:rsidP="00C16188">
                  <w:pPr>
                    <w:jc w:val="center"/>
                    <w:rPr>
                      <w:rFonts w:asciiTheme="minorHAnsi" w:hAnsiTheme="minorHAnsi"/>
                      <w:b w:val="0"/>
                    </w:rPr>
                  </w:pPr>
                  <w:r>
                    <w:rPr>
                      <w:rFonts w:asciiTheme="minorHAnsi" w:hAnsiTheme="minorHAnsi"/>
                      <w:b w:val="0"/>
                    </w:rPr>
                    <w:t>Global Interaction</w:t>
                  </w:r>
                </w:p>
              </w:tc>
              <w:tc>
                <w:tcPr>
                  <w:tcW w:w="406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4F81BD" w:themeColor="accent1"/>
                  </w:tcBorders>
                  <w:shd w:val="clear" w:color="auto" w:fill="auto"/>
                  <w:vAlign w:val="center"/>
                </w:tcPr>
                <w:p w14:paraId="540915EE" w14:textId="7CFB0A36" w:rsidR="002B4DE8" w:rsidRPr="000B04D4" w:rsidRDefault="001052D0" w:rsidP="00C1618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noProof/>
                    </w:rPr>
                    <w:drawing>
                      <wp:inline distT="0" distB="0" distL="0" distR="0" wp14:anchorId="45C3BC4B" wp14:editId="3977B450">
                        <wp:extent cx="2445385" cy="1986280"/>
                        <wp:effectExtent l="0" t="0" r="0" b="0"/>
                        <wp:docPr id="2114955630" name="Picture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14955630" name="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45385" cy="19862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67" w:type="dxa"/>
                  <w:tcBorders>
                    <w:top w:val="single" w:sz="18" w:space="0" w:color="548DD4" w:themeColor="text2" w:themeTint="99"/>
                    <w:left w:val="single" w:sz="18" w:space="0" w:color="4F81BD" w:themeColor="accent1"/>
                    <w:bottom w:val="single" w:sz="18" w:space="0" w:color="548DD4" w:themeColor="text2" w:themeTint="99"/>
                    <w:right w:val="single" w:sz="18" w:space="0" w:color="4F81BD" w:themeColor="accent1"/>
                  </w:tcBorders>
                  <w:shd w:val="clear" w:color="auto" w:fill="auto"/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093"/>
                    <w:gridCol w:w="1758"/>
                  </w:tblGrid>
                  <w:tr w:rsidR="0017091B" w14:paraId="31265383" w14:textId="77777777" w:rsidTr="004F6DE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7B9B1BA2" w14:textId="25A9107B" w:rsidR="0017091B" w:rsidRPr="00BE6656" w:rsidRDefault="001052D0" w:rsidP="004F6DE4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087FFD55" w14:textId="61EA1111" w:rsidR="0017091B" w:rsidRPr="00BE6656" w:rsidRDefault="001052D0" w:rsidP="004F6DE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</w:rPr>
                          <w:t>Bonded</w:t>
                        </w:r>
                      </w:p>
                    </w:tc>
                  </w:tr>
                  <w:tr w:rsidR="001052D0" w14:paraId="2BA82E0D" w14:textId="77777777" w:rsidTr="004F6DE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57A0C68A" w14:textId="6DFB6E8E" w:rsidR="001052D0" w:rsidRDefault="001052D0" w:rsidP="004F6DE4">
                        <w:pPr>
                          <w:jc w:val="right"/>
                        </w:pPr>
                        <w:r>
                          <w:t>Components: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4DED822F" w14:textId="61CD2283" w:rsidR="001052D0" w:rsidRDefault="001052D0" w:rsidP="004F6DE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</w:rPr>
                          <w:t>1 component(s)</w:t>
                        </w:r>
                      </w:p>
                    </w:tc>
                  </w:tr>
                  <w:tr w:rsidR="001052D0" w14:paraId="00443671" w14:textId="77777777" w:rsidTr="004F6DE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3AB7A0A1" w14:textId="53E93BA8" w:rsidR="001052D0" w:rsidRDefault="001052D0" w:rsidP="004F6DE4">
                        <w:pPr>
                          <w:jc w:val="right"/>
                        </w:pPr>
                        <w:r>
                          <w:t>Options: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319A1C80" w14:textId="35A27520" w:rsidR="001052D0" w:rsidRDefault="001052D0" w:rsidP="004F6DE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</w:rPr>
                          <w:t>Independent mesh</w:t>
                        </w:r>
                      </w:p>
                    </w:tc>
                  </w:tr>
                </w:tbl>
                <w:p w14:paraId="265E93D2" w14:textId="77777777" w:rsidR="00213D4E" w:rsidRPr="00211C62" w:rsidRDefault="00213D4E" w:rsidP="001709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66E75A74" w14:textId="57364762" w:rsidR="00104BD8" w:rsidRDefault="00104BD8" w:rsidP="000A7C6B">
            <w:pPr>
              <w:rPr>
                <w:rStyle w:val="A3"/>
              </w:rPr>
            </w:pPr>
          </w:p>
          <w:p w14:paraId="5485F5D9" w14:textId="77777777" w:rsidR="00104BD8" w:rsidRDefault="00104BD8" w:rsidP="000A7C6B"/>
        </w:tc>
      </w:tr>
    </w:tbl>
    <w:p w14:paraId="43D52478" w14:textId="77777777" w:rsidR="00A61A59" w:rsidRDefault="00A61A5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14:paraId="764ED69B" w14:textId="77777777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62E4DECB" w14:textId="139F1522" w:rsidR="00A61A59" w:rsidRDefault="001052D0" w:rsidP="000A7C6B">
            <w:pPr>
              <w:pStyle w:val="Heading1"/>
            </w:pPr>
            <w:bookmarkStart w:id="15" w:name="_Toc167364280"/>
            <w:r>
              <w:lastRenderedPageBreak/>
              <w:t>Mesh information</w:t>
            </w:r>
            <w:bookmarkEnd w:id="15"/>
          </w:p>
          <w:tbl>
            <w:tblPr>
              <w:tblStyle w:val="MediumList1-Accent11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A9531D" w14:paraId="612D05FA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143EB5D" w14:textId="1CCE746D" w:rsidR="00A9531D" w:rsidRDefault="001052D0" w:rsidP="00C16188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5A90B8E" w14:textId="5E944B30" w:rsidR="00A9531D" w:rsidRDefault="001052D0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1052D0" w14:paraId="75FA2271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FCF8D17" w14:textId="18083F71" w:rsidR="001052D0" w:rsidRDefault="001052D0" w:rsidP="00C16188">
                  <w:r>
                    <w:t xml:space="preserve">Mesher Used: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86496CD" w14:textId="0F76853B" w:rsidR="001052D0" w:rsidRDefault="001052D0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Blended curvature-based mesh</w:t>
                  </w:r>
                </w:p>
              </w:tc>
            </w:tr>
            <w:tr w:rsidR="001052D0" w14:paraId="1F4DAB5D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0E30E6E" w14:textId="01B3C1F7" w:rsidR="001052D0" w:rsidRDefault="001052D0" w:rsidP="00C16188">
                  <w:r>
                    <w:t>Jacobian points for High quality mesh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1AD456F" w14:textId="6824D687" w:rsidR="001052D0" w:rsidRDefault="001052D0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16 Points</w:t>
                  </w:r>
                </w:p>
              </w:tc>
            </w:tr>
            <w:tr w:rsidR="001052D0" w14:paraId="3D37B56C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20DF737" w14:textId="1D37D4CA" w:rsidR="001052D0" w:rsidRDefault="001052D0" w:rsidP="00C16188">
                  <w:r>
                    <w:t>Maximum 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CD1F1D8" w14:textId="01EB1A16" w:rsidR="001052D0" w:rsidRDefault="001052D0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8.14427 mm</w:t>
                  </w:r>
                </w:p>
              </w:tc>
            </w:tr>
            <w:tr w:rsidR="001052D0" w14:paraId="795C869E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4E651FB" w14:textId="6DA56438" w:rsidR="001052D0" w:rsidRDefault="001052D0" w:rsidP="00C16188">
                  <w:r>
                    <w:t>Minimum 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2E3D484" w14:textId="7D029CD2" w:rsidR="001052D0" w:rsidRDefault="001052D0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0.407214 mm</w:t>
                  </w:r>
                </w:p>
              </w:tc>
            </w:tr>
            <w:tr w:rsidR="001052D0" w14:paraId="79B012CD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CC99513" w14:textId="72CE2F0A" w:rsidR="001052D0" w:rsidRDefault="001052D0" w:rsidP="00C16188">
                  <w:r>
                    <w:t>Mesh Quality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C68C090" w14:textId="6AEF9A7A" w:rsidR="001052D0" w:rsidRDefault="001052D0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High</w:t>
                  </w:r>
                </w:p>
              </w:tc>
            </w:tr>
          </w:tbl>
          <w:p w14:paraId="174B206D" w14:textId="77777777" w:rsidR="00690657" w:rsidRDefault="00690657" w:rsidP="00690657"/>
          <w:p w14:paraId="3827B43D" w14:textId="6FD4FDC5" w:rsidR="00A9531D" w:rsidRPr="00690657" w:rsidRDefault="001052D0" w:rsidP="00690657">
            <w:pPr>
              <w:pStyle w:val="Heading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Mesh information - Details</w:t>
            </w:r>
          </w:p>
          <w:tbl>
            <w:tblPr>
              <w:tblStyle w:val="MediumList1-Accent11"/>
              <w:tblW w:w="10785" w:type="dxa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107BE" w14:paraId="151E0F30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63A5C4D" w14:textId="5711E5B0" w:rsidR="007107BE" w:rsidRDefault="001052D0" w:rsidP="00C16188">
                  <w:r>
                    <w:t>Total Nodes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7F3F580" w14:textId="3D67D324" w:rsidR="007107BE" w:rsidRDefault="001052D0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16402</w:t>
                  </w:r>
                </w:p>
              </w:tc>
            </w:tr>
            <w:tr w:rsidR="001052D0" w14:paraId="66FA2261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AA12C2D" w14:textId="2505CF83" w:rsidR="001052D0" w:rsidRDefault="001052D0" w:rsidP="00C16188">
                  <w:r>
                    <w:t>Total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428A977" w14:textId="6AF69A1F" w:rsidR="001052D0" w:rsidRDefault="001052D0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8522</w:t>
                  </w:r>
                </w:p>
              </w:tc>
            </w:tr>
            <w:tr w:rsidR="001052D0" w14:paraId="67A97523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4288CAC" w14:textId="6AFFB26E" w:rsidR="001052D0" w:rsidRDefault="001052D0" w:rsidP="00C16188">
                  <w:r>
                    <w:t>Maximum Aspect Ratio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2A9658B" w14:textId="6E6D0352" w:rsidR="001052D0" w:rsidRDefault="001052D0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50.2</w:t>
                  </w:r>
                </w:p>
              </w:tc>
            </w:tr>
            <w:tr w:rsidR="001052D0" w14:paraId="69C99955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FAFCFCA" w14:textId="760C37B4" w:rsidR="001052D0" w:rsidRDefault="001052D0" w:rsidP="00C16188">
                  <w:r>
                    <w:t>% of elements with Aspect Ratio &lt; 3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6C334B3" w14:textId="4DC1EED3" w:rsidR="001052D0" w:rsidRDefault="001052D0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61.2</w:t>
                  </w:r>
                </w:p>
              </w:tc>
            </w:tr>
            <w:tr w:rsidR="001052D0" w14:paraId="675A94AA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9EE76BC" w14:textId="19062503" w:rsidR="001052D0" w:rsidRDefault="001052D0" w:rsidP="00C16188">
                  <w:r>
                    <w:t>Percentage of elements with Aspect Ratio &gt; 10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C4DFFC9" w14:textId="1BC6A31B" w:rsidR="001052D0" w:rsidRDefault="001052D0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17.5</w:t>
                  </w:r>
                </w:p>
              </w:tc>
            </w:tr>
            <w:tr w:rsidR="001052D0" w14:paraId="4E9718D6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BE2B8A9" w14:textId="15A0B57E" w:rsidR="001052D0" w:rsidRDefault="001052D0" w:rsidP="00C16188">
                  <w:r>
                    <w:t>Percentage of distorted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3D2F1E9" w14:textId="515F5DE4" w:rsidR="001052D0" w:rsidRDefault="001052D0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1052D0" w14:paraId="6E3476B6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F93DF88" w14:textId="6DBB043F" w:rsidR="001052D0" w:rsidRDefault="001052D0" w:rsidP="00C16188">
                  <w:r>
                    <w:t xml:space="preserve">Time to complete mesh(hh;mm;ss):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6F34895" w14:textId="3A9EE6E3" w:rsidR="001052D0" w:rsidRDefault="001052D0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00:00:04</w:t>
                  </w:r>
                </w:p>
              </w:tc>
            </w:tr>
            <w:tr w:rsidR="001052D0" w14:paraId="0C18E035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1A49BF5" w14:textId="315DFE83" w:rsidR="001052D0" w:rsidRDefault="001052D0" w:rsidP="00C16188">
                  <w:r>
                    <w:t xml:space="preserve">Computer name: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2FFD846" w14:textId="77777777" w:rsidR="001052D0" w:rsidRDefault="001052D0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776845E8" w14:textId="75153411" w:rsidR="00A61A59" w:rsidRPr="00F077CB" w:rsidRDefault="00A61A59" w:rsidP="000A7C6B"/>
        </w:tc>
      </w:tr>
    </w:tbl>
    <w:p w14:paraId="498BE5EE" w14:textId="77777777" w:rsidR="002C53F9" w:rsidRDefault="002C53F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2C53F9" w14:paraId="279BE005" w14:textId="77777777" w:rsidTr="00D60DF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1700AB6A" w14:textId="1D6B23D1" w:rsidR="002C53F9" w:rsidRDefault="001052D0" w:rsidP="000A7C6B">
            <w:pPr>
              <w:pStyle w:val="Heading1"/>
            </w:pPr>
            <w:bookmarkStart w:id="16" w:name="_Toc167364281"/>
            <w:r>
              <w:t>Sensor Details</w:t>
            </w:r>
            <w:bookmarkEnd w:id="16"/>
          </w:p>
          <w:p w14:paraId="05A50ACC" w14:textId="79E180EA" w:rsidR="002C53F9" w:rsidRPr="00F077CB" w:rsidRDefault="001052D0" w:rsidP="000A7C6B">
            <w:r>
              <w:t>No Data</w:t>
            </w:r>
          </w:p>
        </w:tc>
      </w:tr>
    </w:tbl>
    <w:p w14:paraId="21EDE43A" w14:textId="77777777" w:rsidR="005F5B79" w:rsidRDefault="005F5B79" w:rsidP="00F12133"/>
    <w:tbl>
      <w:tblPr>
        <w:tblStyle w:val="TableGrid"/>
        <w:tblW w:w="11304" w:type="dxa"/>
        <w:tblLook w:val="04A0" w:firstRow="1" w:lastRow="0" w:firstColumn="1" w:lastColumn="0" w:noHBand="0" w:noVBand="1"/>
      </w:tblPr>
      <w:tblGrid>
        <w:gridCol w:w="11304"/>
      </w:tblGrid>
      <w:tr w:rsidR="005F5B79" w14:paraId="687E3CAD" w14:textId="77777777" w:rsidTr="00EA47EE">
        <w:trPr>
          <w:trHeight w:val="1900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3E5958B1" w14:textId="4B81D7A8" w:rsidR="005F5B79" w:rsidRDefault="001052D0" w:rsidP="000A7C6B">
            <w:pPr>
              <w:pStyle w:val="Heading1"/>
            </w:pPr>
            <w:bookmarkStart w:id="17" w:name="_Toc167364282"/>
            <w:r>
              <w:lastRenderedPageBreak/>
              <w:t>Resultant Forces</w:t>
            </w:r>
            <w:bookmarkEnd w:id="17"/>
          </w:p>
          <w:p w14:paraId="04AC4D0E" w14:textId="2BF68985" w:rsidR="005F5B79" w:rsidRPr="000B04D4" w:rsidRDefault="001052D0" w:rsidP="000A7C6B">
            <w:pPr>
              <w:pStyle w:val="Heading2"/>
            </w:pPr>
            <w:r>
              <w:t>Reaction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12453F" w14:paraId="4A7CF5C8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6114C1E3" w14:textId="0FDB464E" w:rsidR="005F5B79" w:rsidRDefault="001052D0" w:rsidP="000A7C6B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745F1D52" w14:textId="5A1B5A54" w:rsidR="005F5B79" w:rsidRDefault="001052D0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7FF4B64A" w14:textId="7F421DFC" w:rsidR="005F5B79" w:rsidRDefault="001052D0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A023D7A" w14:textId="16F4AD9B" w:rsidR="005F5B79" w:rsidRDefault="001052D0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72FD5040" w14:textId="773F3FD9" w:rsidR="005F5B79" w:rsidRDefault="001052D0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7AFCACC5" w14:textId="674ADE68" w:rsidR="005F5B79" w:rsidRDefault="001052D0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0A85CA07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6EDC902" w14:textId="6A24D7E1" w:rsidR="005F5B79" w:rsidRPr="004D2956" w:rsidRDefault="001052D0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B4512EA" w14:textId="66653516" w:rsidR="005F5B79" w:rsidRPr="004D2956" w:rsidRDefault="001052D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3F375E6" w14:textId="26855212" w:rsidR="005F5B79" w:rsidRPr="004D2956" w:rsidRDefault="001052D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-8.94892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DFEB8B2" w14:textId="43B4CD87" w:rsidR="005F5B79" w:rsidRPr="004D2956" w:rsidRDefault="001052D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-0.00148447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0004AB9" w14:textId="508157C6" w:rsidR="005F5B79" w:rsidRPr="004D2956" w:rsidRDefault="001052D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0.616156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63F6EAD" w14:textId="3E43238F" w:rsidR="005F5B79" w:rsidRPr="004D2956" w:rsidRDefault="001052D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8.9701</w:t>
                  </w:r>
                </w:p>
              </w:tc>
            </w:tr>
          </w:tbl>
          <w:p w14:paraId="49A42697" w14:textId="1B40D961" w:rsidR="005F5B79" w:rsidRPr="000B04D4" w:rsidRDefault="001052D0" w:rsidP="000A7C6B">
            <w:pPr>
              <w:pStyle w:val="Heading2"/>
            </w:pPr>
            <w:r>
              <w:t>Reaction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12453F" w14:paraId="3D22B720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3969439A" w14:textId="2F086924" w:rsidR="005F5B79" w:rsidRDefault="001052D0" w:rsidP="000A7C6B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16532F22" w14:textId="7900A838" w:rsidR="005F5B79" w:rsidRDefault="001052D0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1043EA12" w14:textId="11B5D124" w:rsidR="005F5B79" w:rsidRDefault="001052D0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1877694B" w14:textId="72A6F72E" w:rsidR="005F5B79" w:rsidRDefault="001052D0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380F10ED" w14:textId="5A590F9E" w:rsidR="005F5B79" w:rsidRDefault="001052D0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35093428" w14:textId="3BA2C097" w:rsidR="005F5B79" w:rsidRDefault="001052D0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594F54BB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7D8233C" w14:textId="70B659CD" w:rsidR="005F5B79" w:rsidRPr="004D2956" w:rsidRDefault="001052D0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9CCA21E" w14:textId="29425BB0" w:rsidR="005F5B79" w:rsidRPr="004D2956" w:rsidRDefault="001052D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A743355" w14:textId="072510A6" w:rsidR="005F5B79" w:rsidRPr="004D2956" w:rsidRDefault="001052D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6E24D4C" w14:textId="0A65A563" w:rsidR="005F5B79" w:rsidRPr="004D2956" w:rsidRDefault="001052D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2BC3B8B" w14:textId="25B90A20" w:rsidR="005F5B79" w:rsidRPr="004D2956" w:rsidRDefault="001052D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A4522A8" w14:textId="6DC331C7" w:rsidR="005F5B79" w:rsidRPr="004D2956" w:rsidRDefault="001052D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537271A2" w14:textId="77777777" w:rsidR="005F5B79" w:rsidRDefault="005F5B79" w:rsidP="000A7C6B"/>
        </w:tc>
      </w:tr>
      <w:tr w:rsidR="005F5B79" w14:paraId="445DA824" w14:textId="77777777" w:rsidTr="00EA47EE">
        <w:trPr>
          <w:trHeight w:val="41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4DEA971B" w14:textId="2885D3B8" w:rsidR="00C6072D" w:rsidRPr="000B04D4" w:rsidRDefault="001052D0" w:rsidP="00C6072D">
            <w:pPr>
              <w:pStyle w:val="Heading2"/>
            </w:pPr>
            <w:bookmarkStart w:id="18" w:name="_Toc243733151"/>
            <w:bookmarkStart w:id="19" w:name="_Toc245020119"/>
            <w:bookmarkStart w:id="20" w:name="_Toc245020151"/>
            <w:r>
              <w:t>Free body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C6072D" w14:paraId="795BB082" w14:textId="77777777" w:rsidTr="00671D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3BB3D3FB" w14:textId="021A04E0" w:rsidR="00C6072D" w:rsidRDefault="001052D0" w:rsidP="00C6072D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7CD8109B" w14:textId="5FCEBB6F" w:rsidR="00C6072D" w:rsidRDefault="001052D0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08021501" w14:textId="692FB515" w:rsidR="00C6072D" w:rsidRDefault="001052D0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52EC833B" w14:textId="301AD926" w:rsidR="00C6072D" w:rsidRDefault="001052D0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56734D4B" w14:textId="478B809C" w:rsidR="00C6072D" w:rsidRDefault="001052D0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20690E70" w14:textId="599BA59E" w:rsidR="00C6072D" w:rsidRDefault="001052D0" w:rsidP="00C6072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67C0F59D" w14:textId="77777777" w:rsidTr="00671D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D8F528D" w14:textId="3B39A405" w:rsidR="00C6072D" w:rsidRPr="004D2956" w:rsidRDefault="001052D0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E5ED7A6" w14:textId="18F987CA" w:rsidR="00C6072D" w:rsidRPr="004D2956" w:rsidRDefault="001052D0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783A869" w14:textId="6642D0E0" w:rsidR="00C6072D" w:rsidRPr="004D2956" w:rsidRDefault="001052D0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0E0AB52" w14:textId="11095A5A" w:rsidR="00C6072D" w:rsidRPr="004D2956" w:rsidRDefault="001052D0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6194734" w14:textId="4DD1B5CA" w:rsidR="00C6072D" w:rsidRPr="004D2956" w:rsidRDefault="001052D0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2CD4446" w14:textId="432D7B63" w:rsidR="00C6072D" w:rsidRPr="004D2956" w:rsidRDefault="001052D0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709B6D1C" w14:textId="26152964" w:rsidR="00C6072D" w:rsidRPr="000B04D4" w:rsidRDefault="001052D0" w:rsidP="00C6072D">
            <w:pPr>
              <w:pStyle w:val="Heading2"/>
            </w:pPr>
            <w:r>
              <w:t>Free body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C6072D" w14:paraId="5BAB47A7" w14:textId="77777777" w:rsidTr="00671D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15B5CCA7" w14:textId="30F34805" w:rsidR="00C6072D" w:rsidRDefault="001052D0" w:rsidP="005C6EA8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7A78D158" w14:textId="283F13D1" w:rsidR="00C6072D" w:rsidRDefault="001052D0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08042365" w14:textId="243CBCDC" w:rsidR="00C6072D" w:rsidRDefault="001052D0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21CE8813" w14:textId="236AA57B" w:rsidR="00C6072D" w:rsidRDefault="001052D0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0B470517" w14:textId="44425987" w:rsidR="00C6072D" w:rsidRDefault="001052D0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3E9B0212" w14:textId="024E4A89" w:rsidR="00C6072D" w:rsidRDefault="001052D0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728BAE41" w14:textId="77777777" w:rsidTr="00671D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4E8A6B6" w14:textId="001EC302" w:rsidR="00C6072D" w:rsidRPr="004D2956" w:rsidRDefault="001052D0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C50742C" w14:textId="16E7F5EC" w:rsidR="00C6072D" w:rsidRPr="004D2956" w:rsidRDefault="001052D0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585B6F1" w14:textId="49261B5D" w:rsidR="00C6072D" w:rsidRPr="004D2956" w:rsidRDefault="001052D0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5C8183C" w14:textId="4D5B21EB" w:rsidR="00C6072D" w:rsidRPr="004D2956" w:rsidRDefault="001052D0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856AA16" w14:textId="40715B59" w:rsidR="00C6072D" w:rsidRPr="004D2956" w:rsidRDefault="001052D0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FC7E43C" w14:textId="108E15AE" w:rsidR="00C6072D" w:rsidRPr="004D2956" w:rsidRDefault="001052D0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5E0D6EB9" w14:textId="7510D9A5" w:rsidR="005F5B79" w:rsidRDefault="005F5B79" w:rsidP="000A7C6B"/>
        </w:tc>
      </w:tr>
      <w:bookmarkEnd w:id="18"/>
      <w:bookmarkEnd w:id="19"/>
      <w:bookmarkEnd w:id="20"/>
    </w:tbl>
    <w:p w14:paraId="58084D5C" w14:textId="77777777" w:rsidR="00EC2432" w:rsidRDefault="00EC2432" w:rsidP="00EC24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EC2432" w14:paraId="5143C3CA" w14:textId="77777777" w:rsidTr="00973246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191227A1" w14:textId="7BA98FA2" w:rsidR="0050542D" w:rsidRPr="001052D0" w:rsidRDefault="001052D0" w:rsidP="001052D0">
            <w:pPr>
              <w:pStyle w:val="Heading1"/>
            </w:pPr>
            <w:bookmarkStart w:id="21" w:name="_Toc167364283"/>
            <w:r>
              <w:t>Beams</w:t>
            </w:r>
            <w:bookmarkEnd w:id="21"/>
          </w:p>
          <w:p w14:paraId="29698C9A" w14:textId="1694E156" w:rsidR="00EC2432" w:rsidRDefault="001052D0" w:rsidP="000A7C6B">
            <w:r>
              <w:rPr>
                <w:sz w:val="24"/>
                <w:szCs w:val="24"/>
              </w:rPr>
              <w:t>No Data</w:t>
            </w:r>
          </w:p>
        </w:tc>
      </w:tr>
    </w:tbl>
    <w:p w14:paraId="2FBB000A" w14:textId="77777777" w:rsidR="00EC2432" w:rsidRDefault="00EC2432" w:rsidP="009400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EC2432" w14:paraId="6E32F8D7" w14:textId="77777777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33FD4970" w14:textId="42779A00" w:rsidR="00EC2432" w:rsidRDefault="001052D0" w:rsidP="000A7C6B">
            <w:pPr>
              <w:pStyle w:val="Heading1"/>
            </w:pPr>
            <w:bookmarkStart w:id="22" w:name="_Toc243733152"/>
            <w:bookmarkStart w:id="23" w:name="_Toc245020120"/>
            <w:bookmarkStart w:id="24" w:name="_Toc245020152"/>
            <w:bookmarkStart w:id="25" w:name="_Toc167364284"/>
            <w:r>
              <w:lastRenderedPageBreak/>
              <w:t>Study Results</w:t>
            </w:r>
            <w:bookmarkEnd w:id="25"/>
          </w:p>
          <w:p w14:paraId="3654F3EE" w14:textId="77777777"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1"/>
              <w:gridCol w:w="3285"/>
              <w:gridCol w:w="2240"/>
              <w:gridCol w:w="2209"/>
            </w:tblGrid>
            <w:tr w:rsidR="001052D0" w14:paraId="401E0AF0" w14:textId="77777777" w:rsidTr="00CD172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21BA581" w14:textId="5AA00CAB" w:rsidR="001052D0" w:rsidRDefault="001052D0" w:rsidP="001052D0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9A92E17" w14:textId="756A3039" w:rsidR="001052D0" w:rsidRDefault="001052D0" w:rsidP="001052D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A59F54E" w14:textId="07CAAB5D" w:rsidR="001052D0" w:rsidRDefault="001052D0" w:rsidP="001052D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4824A014" w14:textId="3CAB669F" w:rsidR="001052D0" w:rsidRDefault="001052D0" w:rsidP="001052D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1052D0" w14:paraId="36779ABC" w14:textId="77777777" w:rsidTr="00CD172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B9673B3" w14:textId="3133A70A" w:rsidR="001052D0" w:rsidRPr="004D2956" w:rsidRDefault="001052D0" w:rsidP="001052D0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Stress1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5E1840D" w14:textId="6BB81AE5" w:rsidR="001052D0" w:rsidRPr="004D2956" w:rsidRDefault="001052D0" w:rsidP="001052D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VON: von Mises Stress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2834A80" w14:textId="77777777" w:rsidR="001052D0" w:rsidRDefault="001052D0" w:rsidP="001052D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6.835e+01N/m^2</w:t>
                  </w:r>
                </w:p>
                <w:p w14:paraId="2793C163" w14:textId="61CE03F6" w:rsidR="001052D0" w:rsidRPr="004D2956" w:rsidRDefault="001052D0" w:rsidP="001052D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13395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FEEECA5" w14:textId="77777777" w:rsidR="001052D0" w:rsidRDefault="001052D0" w:rsidP="001052D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4.320e+07N/m^2</w:t>
                  </w:r>
                </w:p>
                <w:p w14:paraId="6A6EC48F" w14:textId="4BF958EC" w:rsidR="001052D0" w:rsidRPr="004D2956" w:rsidRDefault="001052D0" w:rsidP="001052D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14791</w:t>
                  </w:r>
                </w:p>
              </w:tc>
            </w:tr>
            <w:tr w:rsidR="001052D0" w14:paraId="10D3DA4B" w14:textId="77777777" w:rsidTr="00CD172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577F0A5" w14:textId="0B073FAE" w:rsidR="001052D0" w:rsidRDefault="001052D0" w:rsidP="001052D0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3022BA3F" wp14:editId="25C09403">
                        <wp:extent cx="6646545" cy="3644265"/>
                        <wp:effectExtent l="0" t="0" r="1905" b="0"/>
                        <wp:docPr id="1021724094" name="Picture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21724094" name="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6442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557B553" w14:textId="20B4E676" w:rsidR="001052D0" w:rsidRPr="004D2956" w:rsidRDefault="001052D0" w:rsidP="001052D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shell_small-Static 1-Stress-Stress1</w:t>
                  </w:r>
                </w:p>
              </w:tc>
            </w:tr>
          </w:tbl>
          <w:p w14:paraId="5547BCB6" w14:textId="77777777" w:rsidR="001052D0" w:rsidRDefault="001052D0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0"/>
              <w:gridCol w:w="3328"/>
              <w:gridCol w:w="2240"/>
              <w:gridCol w:w="2167"/>
            </w:tblGrid>
            <w:tr w:rsidR="001052D0" w14:paraId="1A7AE907" w14:textId="77777777" w:rsidTr="00CD172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4BC96A7" w14:textId="500734CD" w:rsidR="001052D0" w:rsidRDefault="001052D0" w:rsidP="001052D0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1EC663A" w14:textId="64D58A89" w:rsidR="001052D0" w:rsidRDefault="001052D0" w:rsidP="001052D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51A8594" w14:textId="34245E9C" w:rsidR="001052D0" w:rsidRDefault="001052D0" w:rsidP="001052D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058355B0" w14:textId="44468E59" w:rsidR="001052D0" w:rsidRDefault="001052D0" w:rsidP="001052D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1052D0" w14:paraId="2848C340" w14:textId="77777777" w:rsidTr="00CD172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84A6BD6" w14:textId="7A685DDC" w:rsidR="001052D0" w:rsidRPr="004D2956" w:rsidRDefault="001052D0" w:rsidP="001052D0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A17D6B8" w14:textId="5A0370CD" w:rsidR="001052D0" w:rsidRPr="004D2956" w:rsidRDefault="001052D0" w:rsidP="001052D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URES:   Resultant Displacement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E656B54" w14:textId="77777777" w:rsidR="001052D0" w:rsidRDefault="001052D0" w:rsidP="001052D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0.000e+00mm</w:t>
                  </w:r>
                </w:p>
                <w:p w14:paraId="5F9532EC" w14:textId="13D36E14" w:rsidR="001052D0" w:rsidRPr="004D2956" w:rsidRDefault="001052D0" w:rsidP="001052D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5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1CCBD67" w14:textId="77777777" w:rsidR="001052D0" w:rsidRDefault="001052D0" w:rsidP="001052D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4.026e+01mm</w:t>
                  </w:r>
                </w:p>
                <w:p w14:paraId="79CF7F04" w14:textId="168AF27C" w:rsidR="001052D0" w:rsidRPr="004D2956" w:rsidRDefault="001052D0" w:rsidP="001052D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4</w:t>
                  </w:r>
                </w:p>
              </w:tc>
            </w:tr>
            <w:tr w:rsidR="001052D0" w14:paraId="61F6269D" w14:textId="77777777" w:rsidTr="00CD172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A773F67" w14:textId="41AAF5C1" w:rsidR="001052D0" w:rsidRDefault="001052D0" w:rsidP="001052D0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lastRenderedPageBreak/>
                    <w:drawing>
                      <wp:inline distT="0" distB="0" distL="0" distR="0" wp14:anchorId="56A2B1D2" wp14:editId="4497A9D8">
                        <wp:extent cx="6646545" cy="3644265"/>
                        <wp:effectExtent l="0" t="0" r="1905" b="0"/>
                        <wp:docPr id="2038593078" name="Picture 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38593078" name="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6442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BC7FB08" w14:textId="1B49EA64" w:rsidR="001052D0" w:rsidRPr="004D2956" w:rsidRDefault="001052D0" w:rsidP="001052D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shell_small-Static 1-Displacement-Displacement1</w:t>
                  </w:r>
                </w:p>
              </w:tc>
            </w:tr>
          </w:tbl>
          <w:p w14:paraId="4327D75F" w14:textId="77777777" w:rsidR="001052D0" w:rsidRDefault="001052D0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0"/>
              <w:gridCol w:w="3350"/>
              <w:gridCol w:w="2240"/>
              <w:gridCol w:w="2145"/>
            </w:tblGrid>
            <w:tr w:rsidR="001052D0" w14:paraId="75BCE139" w14:textId="77777777" w:rsidTr="00CD172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6C96257" w14:textId="2612F118" w:rsidR="001052D0" w:rsidRDefault="001052D0" w:rsidP="001052D0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6CE88C3" w14:textId="0EFC77D5" w:rsidR="001052D0" w:rsidRDefault="001052D0" w:rsidP="001052D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C615CB5" w14:textId="0E669025" w:rsidR="001052D0" w:rsidRDefault="001052D0" w:rsidP="001052D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1E2E6A9E" w14:textId="1B0FB3BD" w:rsidR="001052D0" w:rsidRDefault="001052D0" w:rsidP="001052D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1052D0" w14:paraId="6F4CBE6F" w14:textId="77777777" w:rsidTr="00CD172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A193FE4" w14:textId="745A7DBF" w:rsidR="001052D0" w:rsidRPr="004D2956" w:rsidRDefault="001052D0" w:rsidP="001052D0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Strain1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5B4F527" w14:textId="0F49079C" w:rsidR="001052D0" w:rsidRPr="004D2956" w:rsidRDefault="001052D0" w:rsidP="001052D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ESTRN: Equivalent Strain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51E9ED8" w14:textId="77777777" w:rsidR="001052D0" w:rsidRDefault="001052D0" w:rsidP="001052D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2.511e-08</w:t>
                  </w:r>
                </w:p>
                <w:p w14:paraId="6A2DC583" w14:textId="52C090AC" w:rsidR="001052D0" w:rsidRPr="004D2956" w:rsidRDefault="001052D0" w:rsidP="001052D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4602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67A063D" w14:textId="77777777" w:rsidR="001052D0" w:rsidRDefault="001052D0" w:rsidP="001052D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4.867e-03</w:t>
                  </w:r>
                </w:p>
                <w:p w14:paraId="78FF2574" w14:textId="524E3909" w:rsidR="001052D0" w:rsidRPr="004D2956" w:rsidRDefault="001052D0" w:rsidP="001052D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595</w:t>
                  </w:r>
                </w:p>
              </w:tc>
            </w:tr>
            <w:tr w:rsidR="001052D0" w14:paraId="412993B1" w14:textId="77777777" w:rsidTr="00CD172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E32ACB8" w14:textId="05F29AE3" w:rsidR="001052D0" w:rsidRDefault="001052D0" w:rsidP="001052D0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472C9D0E" wp14:editId="0EBA4FFD">
                        <wp:extent cx="6646545" cy="3644265"/>
                        <wp:effectExtent l="0" t="0" r="1905" b="0"/>
                        <wp:docPr id="1798435964" name="Picture 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98435964" name="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6442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9190D8D" w14:textId="0D875638" w:rsidR="001052D0" w:rsidRPr="004D2956" w:rsidRDefault="001052D0" w:rsidP="001052D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shell_small-Static 1-Strain-Strain1</w:t>
                  </w:r>
                </w:p>
              </w:tc>
            </w:tr>
          </w:tbl>
          <w:p w14:paraId="5F35D3AC" w14:textId="77777777" w:rsidR="001052D0" w:rsidRPr="000B04D4" w:rsidRDefault="001052D0" w:rsidP="000A7C6B"/>
          <w:bookmarkEnd w:id="22"/>
          <w:bookmarkEnd w:id="23"/>
          <w:bookmarkEnd w:id="24"/>
          <w:p w14:paraId="2E397B11" w14:textId="4ADCF4A1" w:rsidR="00EC2432" w:rsidRDefault="00EC2432" w:rsidP="000A7C6B"/>
        </w:tc>
      </w:tr>
    </w:tbl>
    <w:p w14:paraId="34813CC1" w14:textId="77777777" w:rsidR="000B1701" w:rsidRDefault="000B1701" w:rsidP="000B17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0B1701" w14:paraId="1F63AD76" w14:textId="77777777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51BECA4C" w14:textId="5C92D240" w:rsidR="000B1701" w:rsidRDefault="001052D0" w:rsidP="001052D0">
            <w:pPr>
              <w:pStyle w:val="Heading1"/>
            </w:pPr>
            <w:bookmarkStart w:id="26" w:name="_Toc167364285"/>
            <w:r>
              <w:lastRenderedPageBreak/>
              <w:t>Conclusion</w:t>
            </w:r>
            <w:bookmarkEnd w:id="26"/>
          </w:p>
        </w:tc>
      </w:tr>
    </w:tbl>
    <w:p w14:paraId="3599A992" w14:textId="0C36B189" w:rsidR="00AC3438" w:rsidRPr="00AC3438" w:rsidRDefault="00AC3438" w:rsidP="00FE0924"/>
    <w:sectPr w:rsidR="00AC3438" w:rsidRPr="00AC3438" w:rsidSect="001052D0">
      <w:footerReference w:type="default" r:id="rId18"/>
      <w:footerReference w:type="first" r:id="rId19"/>
      <w:pgSz w:w="11907" w:h="1683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C1A688" w14:textId="77777777" w:rsidR="001052D0" w:rsidRDefault="001052D0" w:rsidP="00F25CD7">
      <w:pPr>
        <w:spacing w:after="0" w:line="240" w:lineRule="auto"/>
      </w:pPr>
      <w:r>
        <w:separator/>
      </w:r>
    </w:p>
  </w:endnote>
  <w:endnote w:type="continuationSeparator" w:id="0">
    <w:p w14:paraId="0F61891D" w14:textId="77777777" w:rsidR="001052D0" w:rsidRDefault="001052D0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21"/>
      <w:gridCol w:w="3768"/>
      <w:gridCol w:w="4350"/>
      <w:gridCol w:w="528"/>
    </w:tblGrid>
    <w:tr w:rsidR="00FD315C" w14:paraId="72633FD3" w14:textId="77777777" w:rsidTr="003E1AE9">
      <w:tc>
        <w:tcPr>
          <w:tcW w:w="867" w:type="pct"/>
        </w:tcPr>
        <w:p w14:paraId="11682789" w14:textId="77777777" w:rsidR="00FD315C" w:rsidRDefault="00FD315C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256731CF" wp14:editId="02EEAB4B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14:paraId="63C170F5" w14:textId="71FE7266" w:rsidR="00FD315C" w:rsidRDefault="001052D0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14:paraId="0F175E11" w14:textId="10895846" w:rsidR="00FD315C" w:rsidRDefault="001052D0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shell_small</w:t>
          </w:r>
        </w:p>
      </w:tc>
      <w:tc>
        <w:tcPr>
          <w:tcW w:w="0" w:type="auto"/>
          <w:vAlign w:val="bottom"/>
        </w:tcPr>
        <w:p w14:paraId="0E807DB5" w14:textId="77777777" w:rsidR="00FD315C" w:rsidRDefault="00FD315C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E62B6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</w:tbl>
  <w:p w14:paraId="64946EE5" w14:textId="77777777" w:rsidR="00FD315C" w:rsidRPr="00BF0BC4" w:rsidRDefault="00FD315C" w:rsidP="00BF0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FD315C" w14:paraId="63A5F69C" w14:textId="77777777" w:rsidTr="00BF0BC4">
      <w:tc>
        <w:tcPr>
          <w:tcW w:w="1908" w:type="dxa"/>
        </w:tcPr>
        <w:p w14:paraId="1ED23DC9" w14:textId="77777777" w:rsidR="00FD315C" w:rsidRDefault="00FD315C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192E0E9A" wp14:editId="16F2DFD3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14:paraId="029919FF" w14:textId="54683657" w:rsidR="00FD315C" w:rsidRDefault="001052D0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FD315C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14:paraId="4686F42C" w14:textId="49FEEE90" w:rsidR="00FD315C" w:rsidRDefault="001052D0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shell_small</w:t>
          </w:r>
        </w:p>
      </w:tc>
      <w:tc>
        <w:tcPr>
          <w:tcW w:w="360" w:type="dxa"/>
          <w:vAlign w:val="bottom"/>
        </w:tcPr>
        <w:p w14:paraId="42522017" w14:textId="77777777" w:rsidR="00FD315C" w:rsidRDefault="00FD315C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E62B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70F299DB" w14:textId="77777777" w:rsidR="00FD315C" w:rsidRPr="00F25CD7" w:rsidRDefault="00FD315C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8E520B" w14:textId="77777777" w:rsidR="001052D0" w:rsidRDefault="001052D0" w:rsidP="00F25CD7">
      <w:pPr>
        <w:spacing w:after="0" w:line="240" w:lineRule="auto"/>
      </w:pPr>
      <w:r>
        <w:separator/>
      </w:r>
    </w:p>
  </w:footnote>
  <w:footnote w:type="continuationSeparator" w:id="0">
    <w:p w14:paraId="090077FE" w14:textId="77777777" w:rsidR="001052D0" w:rsidRDefault="001052D0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2D0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052D0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C6D8B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C6EA8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1DA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B59BF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97E8E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0818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62B6"/>
    <w:rsid w:val="009E7C50"/>
    <w:rsid w:val="009E7F81"/>
    <w:rsid w:val="009F13F1"/>
    <w:rsid w:val="009F39F8"/>
    <w:rsid w:val="009F4372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1AE2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D87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C7F1D"/>
    <w:rsid w:val="00BD0F6C"/>
    <w:rsid w:val="00BD2958"/>
    <w:rsid w:val="00BD3852"/>
    <w:rsid w:val="00BD540D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072D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379D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2EE8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805AD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6665"/>
    <w:rsid w:val="00FC7CB3"/>
    <w:rsid w:val="00FD315C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0D778"/>
  <w15:docId w15:val="{F3D886B2-C9D6-4E3A-A1B0-B1539F14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9536B-F49F-44C4-B3F5-69652360B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</Template>
  <TotalTime>1</TotalTime>
  <Pages>11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cinta</dc:creator>
  <cp:lastModifiedBy>Cinta Parengkuan</cp:lastModifiedBy>
  <cp:revision>1</cp:revision>
  <dcterms:created xsi:type="dcterms:W3CDTF">2024-05-23T11:43:00Z</dcterms:created>
  <dcterms:modified xsi:type="dcterms:W3CDTF">2024-05-23T11:44:00Z</dcterms:modified>
</cp:coreProperties>
</file>