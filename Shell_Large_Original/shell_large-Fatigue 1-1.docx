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AE39F25" w14:textId="77777777" w:rsidTr="00A43A5B">
        <w:trPr>
          <w:cantSplit/>
          <w:trHeight w:val="4488"/>
        </w:trPr>
        <w:tc>
          <w:tcPr>
            <w:tcW w:w="6285" w:type="dxa"/>
          </w:tcPr>
          <w:p w14:paraId="635C9D65" w14:textId="3DFE4C6F" w:rsidR="00F448BC" w:rsidRDefault="009C666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C703B5" wp14:editId="78DEA0A0">
                  <wp:extent cx="3853815" cy="2121535"/>
                  <wp:effectExtent l="0" t="0" r="0" b="0"/>
                  <wp:docPr id="213164528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64528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04F2DA13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30F0753" w14:textId="6902B6D7" w:rsidR="00B77317" w:rsidRPr="00CD1539" w:rsidRDefault="009C666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shell_large</w:t>
                  </w:r>
                </w:p>
                <w:p w14:paraId="229900FA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62C73A2E" w14:textId="30332C1E" w:rsidR="00B77317" w:rsidRPr="00CD1539" w:rsidRDefault="009C666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23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100FDBDE" w14:textId="2AE14811" w:rsidR="00B77317" w:rsidRPr="00CD1539" w:rsidRDefault="009C666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4B728F5E" w14:textId="52690210" w:rsidR="00B77317" w:rsidRPr="006A441F" w:rsidRDefault="009C666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1A4F0A91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3A4C4F8" w14:textId="6FFE3EE9" w:rsidR="00B77317" w:rsidRDefault="009C666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3293B9F" w14:textId="4845837F" w:rsidR="009C6662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368207" w:history="1">
                        <w:r w:rsidR="009C6662" w:rsidRPr="00C22C9D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9C6662">
                          <w:rPr>
                            <w:noProof/>
                            <w:webHidden/>
                          </w:rPr>
                          <w:tab/>
                        </w:r>
                        <w:r w:rsidR="009C666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9C6662">
                          <w:rPr>
                            <w:noProof/>
                            <w:webHidden/>
                          </w:rPr>
                          <w:instrText xml:space="preserve"> PAGEREF _Toc167368207 \h </w:instrText>
                        </w:r>
                        <w:r w:rsidR="009C6662">
                          <w:rPr>
                            <w:noProof/>
                            <w:webHidden/>
                          </w:rPr>
                        </w:r>
                        <w:r w:rsidR="009C666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9C6662">
                          <w:rPr>
                            <w:noProof/>
                            <w:webHidden/>
                          </w:rPr>
                          <w:t>1</w:t>
                        </w:r>
                        <w:r w:rsidR="009C666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FE10A17" w14:textId="43CF2C90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08" w:history="1">
                        <w:r w:rsidRPr="00C22C9D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4D118F" w14:textId="319226B0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09" w:history="1">
                        <w:r w:rsidRPr="00C22C9D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A788DE" w14:textId="0D78C9D3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10" w:history="1">
                        <w:r w:rsidRPr="00C22C9D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3A9878" w14:textId="22E1E331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11" w:history="1">
                        <w:r w:rsidRPr="00C22C9D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F81C0A" w14:textId="665C1D7D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12" w:history="1">
                        <w:r w:rsidRPr="00C22C9D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58B3C7" w14:textId="4F6C2B86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13" w:history="1">
                        <w:r w:rsidRPr="00C22C9D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F5B4C7" w14:textId="513FC52A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14" w:history="1">
                        <w:r w:rsidRPr="00C22C9D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252E2E" w14:textId="6D3FA7BF" w:rsidR="009C6662" w:rsidRDefault="009C666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8215" w:history="1">
                        <w:r w:rsidRPr="00C22C9D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_Toc167368215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255588" w14:textId="1269662B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5550D14" w14:textId="77777777" w:rsidR="00F448BC" w:rsidRDefault="00F448BC" w:rsidP="00A5373F"/>
        </w:tc>
      </w:tr>
      <w:tr w:rsidR="00F448BC" w14:paraId="6E19D5F2" w14:textId="77777777" w:rsidTr="00BE081A">
        <w:trPr>
          <w:cantSplit/>
          <w:trHeight w:val="3924"/>
        </w:trPr>
        <w:tc>
          <w:tcPr>
            <w:tcW w:w="6285" w:type="dxa"/>
          </w:tcPr>
          <w:p w14:paraId="595D10FA" w14:textId="79660CA7" w:rsidR="00C27B5D" w:rsidRDefault="009C6662" w:rsidP="00C27B5D">
            <w:pPr>
              <w:pStyle w:val="Heading1"/>
            </w:pPr>
            <w:bookmarkStart w:id="0" w:name="_Toc167368207"/>
            <w:r>
              <w:t>Description</w:t>
            </w:r>
            <w:bookmarkEnd w:id="0"/>
          </w:p>
          <w:p w14:paraId="62612C0C" w14:textId="37038C2C" w:rsidR="00F448BC" w:rsidRPr="00E65D6E" w:rsidRDefault="009C6662" w:rsidP="00FF408C">
            <w:r>
              <w:t>No Data</w:t>
            </w:r>
          </w:p>
        </w:tc>
        <w:tc>
          <w:tcPr>
            <w:tcW w:w="4713" w:type="dxa"/>
            <w:vMerge/>
          </w:tcPr>
          <w:p w14:paraId="44E3B169" w14:textId="77777777" w:rsidR="00F448BC" w:rsidRPr="00A33AA4" w:rsidRDefault="00F448BC" w:rsidP="00840CC7">
            <w:pPr>
              <w:pStyle w:val="TOC3"/>
            </w:pPr>
          </w:p>
        </w:tc>
      </w:tr>
    </w:tbl>
    <w:p w14:paraId="703185B8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74694CC" w14:textId="77777777" w:rsidTr="00DD03CF">
        <w:tc>
          <w:tcPr>
            <w:tcW w:w="11016" w:type="dxa"/>
          </w:tcPr>
          <w:p w14:paraId="36E3D7C2" w14:textId="18978449" w:rsidR="00343025" w:rsidRDefault="009C6662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368208"/>
            <w:r>
              <w:lastRenderedPageBreak/>
              <w:t>Assumptions</w:t>
            </w:r>
            <w:bookmarkEnd w:id="4"/>
          </w:p>
          <w:p w14:paraId="5DD90750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2AB536FF" w14:textId="77777777" w:rsidTr="00DD03CF">
              <w:tc>
                <w:tcPr>
                  <w:tcW w:w="5392" w:type="dxa"/>
                  <w:vAlign w:val="center"/>
                </w:tcPr>
                <w:p w14:paraId="69FA8018" w14:textId="2D798C5A" w:rsidR="00221495" w:rsidRDefault="009C6662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B0A26B3" wp14:editId="3457C365">
                        <wp:extent cx="3286760" cy="2684780"/>
                        <wp:effectExtent l="0" t="0" r="8890" b="1270"/>
                        <wp:docPr id="230371616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371616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8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111879" w14:textId="3CD18430" w:rsidR="00221495" w:rsidRDefault="009C6662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0CE4A830" w14:textId="6FCA8032" w:rsidR="00221495" w:rsidRDefault="009C6662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6A4FF44" wp14:editId="02D9CEC9">
                        <wp:extent cx="3287395" cy="1809750"/>
                        <wp:effectExtent l="0" t="0" r="8255" b="0"/>
                        <wp:docPr id="45602955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02955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14DED4" w14:textId="5286800A" w:rsidR="00221495" w:rsidRDefault="009C6662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1BB12E36" w14:textId="7740D9BF" w:rsidR="00A96F2C" w:rsidRDefault="00A96F2C" w:rsidP="00A96F2C"/>
        </w:tc>
      </w:tr>
    </w:tbl>
    <w:p w14:paraId="69C74560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727A4709" w14:textId="77777777" w:rsidTr="00ED5A01">
        <w:tc>
          <w:tcPr>
            <w:tcW w:w="11016" w:type="dxa"/>
          </w:tcPr>
          <w:p w14:paraId="1CBD6A0A" w14:textId="0FF2F6EB" w:rsidR="00FF408C" w:rsidRDefault="009C6662" w:rsidP="00FF408C">
            <w:pPr>
              <w:pStyle w:val="Heading1"/>
            </w:pPr>
            <w:bookmarkStart w:id="5" w:name="_Toc167368209"/>
            <w:r>
              <w:lastRenderedPageBreak/>
              <w:t>Model Information</w:t>
            </w:r>
            <w:bookmarkEnd w:id="5"/>
          </w:p>
          <w:p w14:paraId="2999C645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A2B098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B1A24D2" w14:textId="77777777" w:rsidTr="00077EA0">
                    <w:tc>
                      <w:tcPr>
                        <w:tcW w:w="8640" w:type="dxa"/>
                      </w:tcPr>
                      <w:p w14:paraId="0B58073B" w14:textId="0EAEF29C" w:rsidR="00077EA0" w:rsidRDefault="009C666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89DF1C8" wp14:editId="3CA745D6">
                              <wp:extent cx="5349240" cy="4369435"/>
                              <wp:effectExtent l="0" t="0" r="3810" b="0"/>
                              <wp:docPr id="892364145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2364145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694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036395" w14:textId="4FCBEDD4" w:rsidR="00C16188" w:rsidRDefault="009C666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</w:t>
                  </w:r>
                </w:p>
                <w:p w14:paraId="2E10160F" w14:textId="4E5D43FC" w:rsidR="00C16188" w:rsidRDefault="009C666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61755C1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185B5A" w14:textId="5D18DBAC" w:rsidR="00C16188" w:rsidRPr="0044448A" w:rsidRDefault="009C666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65AB0CAA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5ADABC" w14:textId="0CE04023" w:rsidR="00C16188" w:rsidRDefault="009C666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E864C38" w14:textId="04B220AB" w:rsidR="00C16188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26C5CD" w14:textId="398C89E0" w:rsidR="00C16188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7F31EB" w14:textId="064ABFEA" w:rsidR="00C16188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9C6662" w14:paraId="33A24424" w14:textId="77777777" w:rsidTr="00F609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3F26E9" w14:textId="35321E03" w:rsidR="009C6662" w:rsidRDefault="009C6662" w:rsidP="00F6097B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shell_large.step&lt;1&gt;[4]</w:t>
                  </w:r>
                </w:p>
                <w:p w14:paraId="3DC46B26" w14:textId="7CB12F46" w:rsidR="009C6662" w:rsidRPr="0044448A" w:rsidRDefault="009C6662" w:rsidP="00F6097B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4F6301" w14:textId="0F3CC118" w:rsidR="009C6662" w:rsidRPr="0044448A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D27464" w14:textId="77777777" w:rsidR="009C6662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Mass:0.0172795 kg</w:t>
                  </w:r>
                </w:p>
                <w:p w14:paraId="52CEA783" w14:textId="77777777" w:rsidR="009C6662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Volume:1.28321e-05 m^3</w:t>
                  </w:r>
                </w:p>
                <w:p w14:paraId="767E9E37" w14:textId="77777777" w:rsidR="009C6662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Density:1,346.58 kg/m^3</w:t>
                  </w:r>
                </w:p>
                <w:p w14:paraId="7FD8A7C4" w14:textId="77777777" w:rsidR="009C6662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Weight:0.169339 N</w:t>
                  </w:r>
                </w:p>
                <w:p w14:paraId="0795DACF" w14:textId="7288A96D" w:rsidR="009C6662" w:rsidRPr="0044448A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E1BFDC" w14:textId="77777777" w:rsidR="009C6662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C:\Users\cinta\Downloads\shell_large.SLDPRT</w:t>
                  </w:r>
                </w:p>
                <w:p w14:paraId="1AF7E894" w14:textId="098A556F" w:rsidR="009C6662" w:rsidRPr="0044448A" w:rsidRDefault="009C6662" w:rsidP="00F609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20 20:05:55 2024</w:t>
                  </w:r>
                </w:p>
              </w:tc>
            </w:tr>
            <w:tr w:rsidR="00C16188" w14:paraId="4D5CDE9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11BF2E" w14:textId="3DCA33D1" w:rsidR="00C16188" w:rsidRDefault="009C666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shell_large.step&lt;1&gt;[3]</w:t>
                  </w:r>
                </w:p>
                <w:p w14:paraId="39E0375B" w14:textId="1AFC3621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B86A69" w14:textId="5EC1F4BD" w:rsidR="00C16188" w:rsidRPr="0044448A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7CDAE9" w14:textId="77777777" w:rsidR="009C6662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Mass:0.0115543 kg</w:t>
                  </w:r>
                </w:p>
                <w:p w14:paraId="72A39EA4" w14:textId="77777777" w:rsidR="009C6662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Volume:8.55878e-06 m^3</w:t>
                  </w:r>
                </w:p>
                <w:p w14:paraId="3BDFDE0E" w14:textId="77777777" w:rsidR="009C6662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142FA285" w14:textId="77777777" w:rsidR="009C6662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Weight:0.113233 N</w:t>
                  </w:r>
                </w:p>
                <w:p w14:paraId="62D71B81" w14:textId="16569F72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57B44B" w14:textId="77777777" w:rsidR="009C6662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C:\Users\cinta\Downloads\shell_large.SLDPRT</w:t>
                  </w:r>
                </w:p>
                <w:p w14:paraId="71470A23" w14:textId="5CAC6847" w:rsidR="00C16188" w:rsidRPr="0044448A" w:rsidRDefault="009C66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20 20:05:55 2024</w:t>
                  </w:r>
                </w:p>
              </w:tc>
            </w:tr>
          </w:tbl>
          <w:p w14:paraId="32794C8B" w14:textId="25043023" w:rsidR="00FF408C" w:rsidRDefault="00FF408C" w:rsidP="00A96F2C"/>
        </w:tc>
      </w:tr>
    </w:tbl>
    <w:p w14:paraId="58041C9A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251338B" w14:textId="77777777" w:rsidTr="005E294F">
        <w:tc>
          <w:tcPr>
            <w:tcW w:w="11016" w:type="dxa"/>
          </w:tcPr>
          <w:p w14:paraId="30CA355C" w14:textId="161E76DC" w:rsidR="00B35001" w:rsidRPr="00B35001" w:rsidRDefault="009C6662" w:rsidP="00B35001">
            <w:pPr>
              <w:pStyle w:val="Heading1"/>
            </w:pPr>
            <w:bookmarkStart w:id="6" w:name="_Toc16736821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34"/>
              <w:gridCol w:w="5171"/>
            </w:tblGrid>
            <w:tr w:rsidR="00B35001" w14:paraId="18A30F2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6DD619" w14:textId="26B38483" w:rsidR="00B35001" w:rsidRDefault="009C666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BB6875" w14:textId="2F5C0317" w:rsidR="00B35001" w:rsidRDefault="009C66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9C6662" w14:paraId="5CA070F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738D91" w14:textId="1219BE2C" w:rsidR="009C6662" w:rsidRDefault="009C666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0ACE7C" w14:textId="00A151B0" w:rsidR="009C6662" w:rsidRDefault="009C66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9C6662" w14:paraId="0003193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1EFEFB" w14:textId="11EC0C42" w:rsidR="009C6662" w:rsidRDefault="009C6662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289C5B" w14:textId="279F0450" w:rsidR="009C6662" w:rsidRDefault="009C66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9C6662" w14:paraId="1BF08CF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E86B51" w14:textId="765C997F" w:rsidR="009C6662" w:rsidRDefault="009C6662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69D3D5" w14:textId="59799F10" w:rsidR="009C6662" w:rsidRDefault="009C66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9C6662" w14:paraId="1912342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964EC0" w14:textId="6A66DF1B" w:rsidR="009C6662" w:rsidRDefault="009C6662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57BD9E" w14:textId="0789F816" w:rsidR="009C6662" w:rsidRDefault="009C66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9C6662" w14:paraId="2800156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DB009C" w14:textId="26424047" w:rsidR="009C6662" w:rsidRDefault="009C6662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B3563D" w14:textId="56A8A32E" w:rsidR="009C6662" w:rsidRDefault="009C66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9C6662" w14:paraId="33F03A0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EAE830" w14:textId="21EE368B" w:rsidR="009C6662" w:rsidRDefault="009C6662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DA54B3" w14:textId="4AAF47D7" w:rsidR="009C6662" w:rsidRDefault="009C66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C6662" w14:paraId="7E311A4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3C1D1D" w14:textId="3CCB333F" w:rsidR="009C6662" w:rsidRDefault="009C6662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35C0C5" w14:textId="5A79DD1D" w:rsidR="009C6662" w:rsidRDefault="009C66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C6662" w14:paraId="594B6FF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05430E" w14:textId="3E13BB0A" w:rsidR="009C6662" w:rsidRDefault="009C666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EA3DA2" w14:textId="15FB33B8" w:rsidR="009C6662" w:rsidRDefault="009C66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63A1694A" w14:textId="75012E69" w:rsidR="005E294F" w:rsidRDefault="005E294F" w:rsidP="00A96F2C"/>
        </w:tc>
      </w:tr>
      <w:bookmarkEnd w:id="1"/>
      <w:bookmarkEnd w:id="2"/>
      <w:bookmarkEnd w:id="3"/>
    </w:tbl>
    <w:p w14:paraId="40333868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3BB5F588" w14:textId="77777777" w:rsidTr="00E80CD9">
        <w:tc>
          <w:tcPr>
            <w:tcW w:w="11016" w:type="dxa"/>
          </w:tcPr>
          <w:p w14:paraId="0807D09E" w14:textId="4638FECF" w:rsidR="00F33129" w:rsidRPr="00B35001" w:rsidRDefault="009C6662" w:rsidP="000A7C6B">
            <w:pPr>
              <w:pStyle w:val="Heading1"/>
            </w:pPr>
            <w:bookmarkStart w:id="7" w:name="_Toc16736821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1A1AF20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DAE0EA" w14:textId="3332FB44" w:rsidR="00F33129" w:rsidRDefault="009C666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F34E98" w14:textId="77B74DA9" w:rsidR="00F33129" w:rsidRDefault="009C66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9C6662" w14:paraId="7C7FE12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F5A827" w14:textId="50ECE18B" w:rsidR="009C6662" w:rsidRDefault="009C666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40C2DA" w14:textId="2A9565A4" w:rsidR="009C6662" w:rsidRDefault="009C666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9C6662" w14:paraId="509B9EC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2DB4DE" w14:textId="7D2837C6" w:rsidR="009C6662" w:rsidRDefault="009C666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8099DE" w14:textId="0AF09933" w:rsidR="009C6662" w:rsidRDefault="009C66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9C6662" w14:paraId="6053E26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4D3370" w14:textId="0D21607D" w:rsidR="009C6662" w:rsidRDefault="009C666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BB4507" w14:textId="547F516F" w:rsidR="009C6662" w:rsidRDefault="009C666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9C6662" w14:paraId="740593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86C4EE" w14:textId="150AB1AB" w:rsidR="009C6662" w:rsidRDefault="009C666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3DA591" w14:textId="564EAA7D" w:rsidR="009C6662" w:rsidRDefault="009C66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E303D8C" w14:textId="30A2415B" w:rsidR="00F33129" w:rsidRDefault="00F33129" w:rsidP="000A7C6B"/>
        </w:tc>
      </w:tr>
    </w:tbl>
    <w:p w14:paraId="4E993BCC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4B68B77F" w14:textId="77777777" w:rsidTr="005273D5">
        <w:trPr>
          <w:trHeight w:val="4158"/>
        </w:trPr>
        <w:tc>
          <w:tcPr>
            <w:tcW w:w="11136" w:type="dxa"/>
          </w:tcPr>
          <w:p w14:paraId="6797CF55" w14:textId="57CF7E4C" w:rsidR="00E80CD9" w:rsidRPr="00AC3438" w:rsidRDefault="009C6662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36821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8E36DE3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F9E1FF" w14:textId="3387BACF" w:rsidR="00E80CD9" w:rsidRPr="003E6C57" w:rsidRDefault="009C666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5FBF9E" w14:textId="69860623" w:rsidR="00E80CD9" w:rsidRPr="003E6C57" w:rsidRDefault="009C666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46CAEB" w14:textId="67608215" w:rsidR="00E80CD9" w:rsidRPr="003E6C57" w:rsidRDefault="009C666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220F0F8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7FB9978" w14:textId="6558B163" w:rsidR="00E80CD9" w:rsidRPr="00577134" w:rsidRDefault="009C666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69A02BA" wp14:editId="3E133B61">
                        <wp:extent cx="1904365" cy="1555750"/>
                        <wp:effectExtent l="0" t="0" r="635" b="6350"/>
                        <wp:docPr id="720391147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39114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5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08A1C5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3B820A" w14:textId="66F7CE74" w:rsidR="00E80CD9" w:rsidRPr="00BE6656" w:rsidRDefault="009C666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F86D69" w14:textId="731A5360" w:rsidR="00E80CD9" w:rsidRPr="00BE6656" w:rsidRDefault="009C66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9C6662" w:rsidRPr="00577134" w14:paraId="7DC74A8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640BDA" w14:textId="618237AA" w:rsidR="009C6662" w:rsidRDefault="009C66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278FDF" w14:textId="5B9E57E3" w:rsidR="009C6662" w:rsidRDefault="009C66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C6662" w:rsidRPr="00577134" w14:paraId="47297D0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BE25BB" w14:textId="1DAF1858" w:rsidR="009C6662" w:rsidRDefault="009C66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BA5A5D" w14:textId="6145996B" w:rsidR="009C6662" w:rsidRDefault="009C66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</w:tbl>
                <w:p w14:paraId="4D6D8B6C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BE3DF5A" w14:textId="77777777" w:rsidR="009C6662" w:rsidRDefault="009C66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1(shell_large.step&lt;1&gt;[4])(shell_large),</w:t>
                  </w:r>
                </w:p>
                <w:p w14:paraId="7E8A7DF5" w14:textId="2FFC5DCE" w:rsidR="00E80CD9" w:rsidRPr="00577134" w:rsidRDefault="009C66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2(shell_large.step&lt;1&gt;[3])(shell_large)</w:t>
                  </w:r>
                </w:p>
              </w:tc>
            </w:tr>
            <w:tr w:rsidR="00E80CD9" w:rsidRPr="000841BF" w14:paraId="7FE8BD1B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36D25FC4" w14:textId="58F59235" w:rsidR="00E80CD9" w:rsidRPr="000841BF" w:rsidRDefault="009C666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48F569EF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3FB0B9DF" w14:textId="3B2B2E49" w:rsidR="00E80CD9" w:rsidRPr="00483B0D" w:rsidRDefault="009C6662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029B7FD7" wp14:editId="643C82FB">
                              <wp:extent cx="2095500" cy="1907540"/>
                              <wp:effectExtent l="0" t="0" r="0" b="0"/>
                              <wp:docPr id="1660219389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60219389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79D7676A" w14:textId="5C0C3E66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57A751AE" w14:textId="33EFDE31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65306889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09EDDAFB" w14:textId="57C28244" w:rsidR="00E80CD9" w:rsidRPr="00577134" w:rsidRDefault="009C6662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04F68AE8" w14:textId="5CC2B03C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13B90D8" w14:textId="142BC2F6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A454EB1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6E79A2D5" w14:textId="596619EA" w:rsidR="00E80CD9" w:rsidRDefault="00E80CD9" w:rsidP="000A7C6B"/>
        </w:tc>
      </w:tr>
      <w:bookmarkEnd w:id="8"/>
      <w:bookmarkEnd w:id="9"/>
      <w:bookmarkEnd w:id="10"/>
    </w:tbl>
    <w:p w14:paraId="0B544F31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91FC37F" w14:textId="77777777" w:rsidTr="00452CBC">
        <w:tc>
          <w:tcPr>
            <w:tcW w:w="11016" w:type="dxa"/>
          </w:tcPr>
          <w:p w14:paraId="017CC6BD" w14:textId="38CEE274" w:rsidR="005273D5" w:rsidRDefault="009C6662" w:rsidP="009C6662">
            <w:pPr>
              <w:pStyle w:val="Heading1"/>
              <w:rPr>
                <w:rStyle w:val="Strong"/>
              </w:rPr>
            </w:pPr>
            <w:bookmarkStart w:id="12" w:name="_Toc167368213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3CFFFD43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AE0EA52" w14:textId="64B84CB1" w:rsidR="00133C1E" w:rsidRPr="004E282D" w:rsidRDefault="009C6662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18A2555" w14:textId="2EDF0428" w:rsidR="00133C1E" w:rsidRPr="004E282D" w:rsidRDefault="009C6662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BC6EF2D" w14:textId="2C0BEA72" w:rsidR="00133C1E" w:rsidRPr="004E282D" w:rsidRDefault="009C6662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9D289DF" w14:textId="58F8510D" w:rsidR="00133C1E" w:rsidRPr="004E282D" w:rsidRDefault="009C6662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72873D99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3A3D798" w14:textId="3E80E724" w:rsidR="00133C1E" w:rsidRPr="00AD5FBA" w:rsidRDefault="009C6662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7F92BD67" w14:textId="3D43685A" w:rsidR="00133C1E" w:rsidRPr="006208CB" w:rsidRDefault="009C6662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3B791ACB" w14:textId="53B22DDA" w:rsidR="00133C1E" w:rsidRPr="006208CB" w:rsidRDefault="009C6662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72B1C734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3005B9AF" w14:textId="13A177DB" w:rsidR="00691BFB" w:rsidRPr="00B571D9" w:rsidRDefault="009C666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66B1438A" w14:textId="24D1611D" w:rsidR="00691BFB" w:rsidRPr="00B571D9" w:rsidRDefault="009C666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39790496" w14:textId="58C5D32F" w:rsidR="00691BFB" w:rsidRDefault="009C666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030CDA74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2934187E" w14:textId="3843A517" w:rsidR="00691BFB" w:rsidRDefault="009C666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4E9C6454" w14:textId="1621363B" w:rsidR="00691BFB" w:rsidRPr="00EF37BF" w:rsidRDefault="009C6662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60C1BA16" w14:textId="132A24DE" w:rsidR="00691BFB" w:rsidRPr="00EF37BF" w:rsidRDefault="009C6662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F253C4E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AAEA5E9" w14:textId="17E82534" w:rsidR="005273D5" w:rsidRDefault="005273D5" w:rsidP="000A7C6B">
            <w:pPr>
              <w:rPr>
                <w:rStyle w:val="Strong"/>
              </w:rPr>
            </w:pPr>
          </w:p>
        </w:tc>
      </w:tr>
    </w:tbl>
    <w:p w14:paraId="74615021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9EE62BA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44BF796" w14:textId="433AD3C4" w:rsidR="00EC2432" w:rsidRDefault="009C6662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368214"/>
            <w:r>
              <w:lastRenderedPageBreak/>
              <w:t>Study Results</w:t>
            </w:r>
            <w:bookmarkEnd w:id="16"/>
          </w:p>
          <w:p w14:paraId="05FC3613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9C6662" w14:paraId="3CBEB3E1" w14:textId="77777777" w:rsidTr="00F609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43EC18" w14:textId="121F33E5" w:rsidR="009C6662" w:rsidRDefault="009C6662" w:rsidP="009C66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C52B6A" w14:textId="48771415" w:rsidR="009C6662" w:rsidRDefault="009C6662" w:rsidP="009C66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1F3B0E" w14:textId="0BDA1AF5" w:rsidR="009C6662" w:rsidRDefault="009C6662" w:rsidP="009C66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5294EBF" w14:textId="0CB4DB8C" w:rsidR="009C6662" w:rsidRDefault="009C6662" w:rsidP="009C66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C6662" w14:paraId="13CF00DA" w14:textId="77777777" w:rsidTr="00F609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0784F1" w14:textId="5AFB5C5C" w:rsidR="009C6662" w:rsidRPr="004D2956" w:rsidRDefault="009C6662" w:rsidP="009C66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841952" w14:textId="124260B7" w:rsidR="009C6662" w:rsidRPr="004D2956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D4E77F" w14:textId="77777777" w:rsidR="009C6662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68CC3DB9" w14:textId="27C1DA8A" w:rsidR="009C6662" w:rsidRPr="004D2956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1C4130" w14:textId="77777777" w:rsidR="009C6662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2.017e+01</w:t>
                  </w:r>
                </w:p>
                <w:p w14:paraId="7E68C15D" w14:textId="4AFD8296" w:rsidR="009C6662" w:rsidRPr="004D2956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2029</w:t>
                  </w:r>
                </w:p>
              </w:tc>
            </w:tr>
            <w:tr w:rsidR="009C6662" w14:paraId="63E0CD95" w14:textId="77777777" w:rsidTr="00F6097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606C9D" w14:textId="042C6726" w:rsidR="009C6662" w:rsidRDefault="009C6662" w:rsidP="009C666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67DD6CD" wp14:editId="69818294">
                        <wp:extent cx="6646545" cy="3658235"/>
                        <wp:effectExtent l="0" t="0" r="1905" b="0"/>
                        <wp:docPr id="1999581120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958112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33661B" w14:textId="20CC2CB8" w:rsidR="009C6662" w:rsidRPr="004D2956" w:rsidRDefault="009C6662" w:rsidP="009C66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shell_large-Fatigue 1-Results-Results1</w:t>
                  </w:r>
                </w:p>
              </w:tc>
            </w:tr>
          </w:tbl>
          <w:p w14:paraId="4BA18282" w14:textId="77777777" w:rsidR="009C6662" w:rsidRDefault="009C666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9C6662" w14:paraId="65DC0CAC" w14:textId="77777777" w:rsidTr="00F609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D264FE" w14:textId="43819A1E" w:rsidR="009C6662" w:rsidRDefault="009C6662" w:rsidP="009C66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C793F16" w14:textId="18254FE8" w:rsidR="009C6662" w:rsidRDefault="009C6662" w:rsidP="009C66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760E88" w14:textId="78542A49" w:rsidR="009C6662" w:rsidRDefault="009C6662" w:rsidP="009C66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6181B4D" w14:textId="70449AF9" w:rsidR="009C6662" w:rsidRDefault="009C6662" w:rsidP="009C66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C6662" w14:paraId="66664579" w14:textId="77777777" w:rsidTr="00F609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DF200E" w14:textId="246F0F7E" w:rsidR="009C6662" w:rsidRPr="004D2956" w:rsidRDefault="009C6662" w:rsidP="009C66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BDD9420" w14:textId="7393C726" w:rsidR="009C6662" w:rsidRPr="004D2956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AEE8723" w14:textId="77777777" w:rsidR="009C6662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1.488e+04cycle</w:t>
                  </w:r>
                </w:p>
                <w:p w14:paraId="1E885DB4" w14:textId="4BC30309" w:rsidR="009C6662" w:rsidRPr="004D2956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2029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36DE560" w14:textId="77777777" w:rsidR="009C6662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707F8034" w14:textId="4A05597C" w:rsidR="009C6662" w:rsidRPr="004D2956" w:rsidRDefault="009C6662" w:rsidP="009C66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9C6662" w14:paraId="4E43F403" w14:textId="77777777" w:rsidTr="00F6097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841316" w14:textId="0D57C16E" w:rsidR="009C6662" w:rsidRDefault="009C6662" w:rsidP="009C666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AA45C78" wp14:editId="2BABCF1A">
                        <wp:extent cx="6646545" cy="3658235"/>
                        <wp:effectExtent l="0" t="0" r="1905" b="0"/>
                        <wp:docPr id="899624301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9624301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DD34EA" w14:textId="7D82203C" w:rsidR="009C6662" w:rsidRPr="004D2956" w:rsidRDefault="009C6662" w:rsidP="009C66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shell_large-Fatigue 1-Results-Results2</w:t>
                  </w:r>
                </w:p>
              </w:tc>
            </w:tr>
          </w:tbl>
          <w:p w14:paraId="087547C2" w14:textId="77777777" w:rsidR="009C6662" w:rsidRPr="000B04D4" w:rsidRDefault="009C6662" w:rsidP="000A7C6B"/>
          <w:bookmarkEnd w:id="13"/>
          <w:bookmarkEnd w:id="14"/>
          <w:bookmarkEnd w:id="15"/>
          <w:p w14:paraId="645F5FE3" w14:textId="4794162F" w:rsidR="00EC2432" w:rsidRDefault="00EC2432" w:rsidP="000A7C6B"/>
        </w:tc>
      </w:tr>
    </w:tbl>
    <w:p w14:paraId="094E5C8E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1B1F036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B3A2BDF" w14:textId="09E4EC2F" w:rsidR="000B1701" w:rsidRDefault="009C6662" w:rsidP="009C6662">
            <w:pPr>
              <w:pStyle w:val="Heading1"/>
            </w:pPr>
            <w:bookmarkStart w:id="17" w:name="_Toc167368215"/>
            <w:r>
              <w:t>Conclusion</w:t>
            </w:r>
            <w:bookmarkEnd w:id="17"/>
          </w:p>
        </w:tc>
      </w:tr>
    </w:tbl>
    <w:p w14:paraId="2D90FFCF" w14:textId="3DB15FE8" w:rsidR="00AC3438" w:rsidRPr="00AC3438" w:rsidRDefault="00AC3438" w:rsidP="00FE0924"/>
    <w:sectPr w:rsidR="00AC3438" w:rsidRPr="00AC3438" w:rsidSect="009C6662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B022F" w14:textId="77777777" w:rsidR="009C6662" w:rsidRDefault="009C6662" w:rsidP="00F25CD7">
      <w:pPr>
        <w:spacing w:after="0" w:line="240" w:lineRule="auto"/>
      </w:pPr>
      <w:r>
        <w:separator/>
      </w:r>
    </w:p>
  </w:endnote>
  <w:endnote w:type="continuationSeparator" w:id="0">
    <w:p w14:paraId="6CEF3F5E" w14:textId="77777777" w:rsidR="009C6662" w:rsidRDefault="009C666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26CE8B69" w14:textId="77777777" w:rsidTr="003E1AE9">
      <w:tc>
        <w:tcPr>
          <w:tcW w:w="867" w:type="pct"/>
        </w:tcPr>
        <w:p w14:paraId="3D186713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D0A3816" wp14:editId="4C166D7F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C3721EF" w14:textId="62AB4741" w:rsidR="00FD315C" w:rsidRDefault="009C666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A1DCC75" w14:textId="3551A365" w:rsidR="00FD315C" w:rsidRDefault="009C666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</w:t>
          </w:r>
        </w:p>
      </w:tc>
      <w:tc>
        <w:tcPr>
          <w:tcW w:w="0" w:type="auto"/>
          <w:vAlign w:val="bottom"/>
        </w:tcPr>
        <w:p w14:paraId="04395716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5CC6F942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30424837" w14:textId="77777777" w:rsidTr="00BF0BC4">
      <w:tc>
        <w:tcPr>
          <w:tcW w:w="1908" w:type="dxa"/>
        </w:tcPr>
        <w:p w14:paraId="2B0AA692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373823F" wp14:editId="51586DF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2A4EE5A" w14:textId="1C785408" w:rsidR="00FD315C" w:rsidRDefault="009C666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C58DF32" w14:textId="5DFD69ED" w:rsidR="00FD315C" w:rsidRDefault="009C666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</w:t>
          </w:r>
        </w:p>
      </w:tc>
      <w:tc>
        <w:tcPr>
          <w:tcW w:w="360" w:type="dxa"/>
          <w:vAlign w:val="bottom"/>
        </w:tcPr>
        <w:p w14:paraId="1877353E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9D944C3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A1E73" w14:textId="77777777" w:rsidR="009C6662" w:rsidRDefault="009C6662" w:rsidP="00F25CD7">
      <w:pPr>
        <w:spacing w:after="0" w:line="240" w:lineRule="auto"/>
      </w:pPr>
      <w:r>
        <w:separator/>
      </w:r>
    </w:p>
  </w:footnote>
  <w:footnote w:type="continuationSeparator" w:id="0">
    <w:p w14:paraId="736137C9" w14:textId="77777777" w:rsidR="009C6662" w:rsidRDefault="009C666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6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C666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3A8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5627"/>
  <w15:docId w15:val="{D6D51454-5E43-4A71-9249-D84062AB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2024-05-23T12:49:00Z</dcterms:created>
  <dcterms:modified xsi:type="dcterms:W3CDTF">2024-05-23T12:49:00Z</dcterms:modified>
</cp:coreProperties>
</file>